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8A5D7" w14:textId="77777777" w:rsidR="001C6B8C" w:rsidRPr="00E200FC" w:rsidRDefault="001C6B8C" w:rsidP="00781BF4">
      <w:pPr>
        <w:rPr>
          <w:rFonts w:ascii="Arial" w:hAnsi="Arial" w:cs="Arial"/>
        </w:rPr>
      </w:pPr>
    </w:p>
    <w:p w14:paraId="70CEF1DC" w14:textId="77777777" w:rsidR="00781BF4" w:rsidRPr="00E200FC" w:rsidRDefault="00781BF4" w:rsidP="00781BF4">
      <w:pPr>
        <w:rPr>
          <w:rFonts w:ascii="Arial" w:hAnsi="Arial" w:cs="Arial"/>
        </w:rPr>
      </w:pPr>
    </w:p>
    <w:p w14:paraId="4E216D12" w14:textId="60CF4A54" w:rsidR="00781BF4" w:rsidRPr="00E200FC" w:rsidRDefault="00C46232" w:rsidP="00781BF4">
      <w:pPr>
        <w:rPr>
          <w:rFonts w:ascii="Arial" w:hAnsi="Arial" w:cs="Arial"/>
          <w:b/>
          <w:sz w:val="36"/>
          <w:szCs w:val="36"/>
        </w:rPr>
      </w:pPr>
      <w:r>
        <w:rPr>
          <w:rFonts w:ascii="Arial" w:hAnsi="Arial" w:cs="Arial"/>
          <w:b/>
          <w:sz w:val="36"/>
          <w:szCs w:val="36"/>
        </w:rPr>
        <w:t>The ChocAn Simulator</w:t>
      </w:r>
    </w:p>
    <w:p w14:paraId="736237F5" w14:textId="77777777" w:rsidR="00381229" w:rsidRPr="00E200FC" w:rsidRDefault="00381229" w:rsidP="00781BF4">
      <w:pPr>
        <w:rPr>
          <w:rFonts w:ascii="Arial" w:hAnsi="Arial" w:cs="Arial"/>
          <w:sz w:val="36"/>
          <w:szCs w:val="36"/>
        </w:rPr>
      </w:pPr>
    </w:p>
    <w:p w14:paraId="1A09ABD7" w14:textId="77777777" w:rsidR="00381229" w:rsidRPr="00E200FC" w:rsidRDefault="00381229" w:rsidP="00781BF4">
      <w:pPr>
        <w:rPr>
          <w:rFonts w:ascii="Arial" w:hAnsi="Arial" w:cs="Arial"/>
        </w:rPr>
      </w:pPr>
    </w:p>
    <w:p w14:paraId="00121813" w14:textId="77777777" w:rsidR="00381229" w:rsidRPr="00E200FC" w:rsidRDefault="00381229" w:rsidP="00781BF4">
      <w:pPr>
        <w:rPr>
          <w:rFonts w:ascii="Arial" w:hAnsi="Arial" w:cs="Arial"/>
        </w:rPr>
      </w:pPr>
    </w:p>
    <w:p w14:paraId="51323085" w14:textId="77777777" w:rsidR="00EB2C47" w:rsidRPr="00E200FC" w:rsidRDefault="00EB2C47" w:rsidP="00781BF4">
      <w:pPr>
        <w:rPr>
          <w:rFonts w:ascii="Arial" w:hAnsi="Arial" w:cs="Arial"/>
        </w:rPr>
      </w:pPr>
    </w:p>
    <w:p w14:paraId="0D7C5130" w14:textId="77777777" w:rsidR="00EB2C47" w:rsidRPr="00E200FC" w:rsidRDefault="00EB2C47" w:rsidP="00781BF4">
      <w:pPr>
        <w:rPr>
          <w:rFonts w:ascii="Arial" w:hAnsi="Arial" w:cs="Arial"/>
        </w:rPr>
      </w:pPr>
    </w:p>
    <w:p w14:paraId="02118049" w14:textId="66A77677" w:rsidR="00381229" w:rsidRPr="00E200FC" w:rsidRDefault="00EB2C47" w:rsidP="00781BF4">
      <w:pPr>
        <w:rPr>
          <w:rFonts w:ascii="Arial" w:hAnsi="Arial" w:cs="Arial"/>
          <w:sz w:val="36"/>
          <w:szCs w:val="36"/>
        </w:rPr>
      </w:pPr>
      <w:r w:rsidRPr="00E200FC">
        <w:rPr>
          <w:rFonts w:ascii="Arial" w:hAnsi="Arial" w:cs="Arial"/>
          <w:sz w:val="36"/>
          <w:szCs w:val="36"/>
        </w:rPr>
        <w:t xml:space="preserve">by </w:t>
      </w:r>
      <w:r w:rsidR="00222ABE">
        <w:rPr>
          <w:rFonts w:ascii="Arial" w:hAnsi="Arial" w:cs="Arial"/>
          <w:sz w:val="36"/>
          <w:szCs w:val="36"/>
        </w:rPr>
        <w:t>Team</w:t>
      </w:r>
      <w:r w:rsidR="00C46232">
        <w:rPr>
          <w:rFonts w:ascii="Arial" w:hAnsi="Arial" w:cs="Arial"/>
          <w:sz w:val="36"/>
          <w:szCs w:val="36"/>
        </w:rPr>
        <w:t xml:space="preserve"> 7</w:t>
      </w:r>
      <w:r w:rsidRPr="00E200FC">
        <w:rPr>
          <w:rFonts w:ascii="Arial" w:hAnsi="Arial" w:cs="Arial"/>
          <w:sz w:val="36"/>
          <w:szCs w:val="36"/>
        </w:rPr>
        <w:t>, LLC</w:t>
      </w:r>
    </w:p>
    <w:p w14:paraId="7473215F" w14:textId="77777777" w:rsidR="00EB2C47" w:rsidRPr="00E200FC" w:rsidRDefault="00EB2C47" w:rsidP="00781BF4">
      <w:pPr>
        <w:rPr>
          <w:rFonts w:ascii="Arial" w:hAnsi="Arial" w:cs="Arial"/>
          <w:sz w:val="36"/>
          <w:szCs w:val="36"/>
        </w:rPr>
      </w:pPr>
    </w:p>
    <w:p w14:paraId="503D5999" w14:textId="5CA31BF8" w:rsidR="00FA2B9A" w:rsidRDefault="00FA2B9A" w:rsidP="00EB2C47">
      <w:pPr>
        <w:ind w:left="720"/>
        <w:rPr>
          <w:rFonts w:ascii="Arial" w:hAnsi="Arial" w:cs="Arial"/>
        </w:rPr>
      </w:pPr>
      <w:r>
        <w:rPr>
          <w:rFonts w:ascii="Arial" w:hAnsi="Arial" w:cs="Arial"/>
        </w:rPr>
        <w:t>Portland State University</w:t>
      </w:r>
    </w:p>
    <w:p w14:paraId="5358565D" w14:textId="7EF61CCA" w:rsidR="00C46232" w:rsidRDefault="00C46232" w:rsidP="00EB2C47">
      <w:pPr>
        <w:ind w:left="720"/>
        <w:rPr>
          <w:rFonts w:ascii="Arial" w:hAnsi="Arial" w:cs="Arial"/>
        </w:rPr>
      </w:pPr>
      <w:r>
        <w:rPr>
          <w:rFonts w:ascii="Arial" w:hAnsi="Arial" w:cs="Arial"/>
        </w:rPr>
        <w:t>Science Research and Teaching Center</w:t>
      </w:r>
    </w:p>
    <w:p w14:paraId="7FD423D5" w14:textId="4B9B8DFF" w:rsidR="00EB2C47" w:rsidRPr="00E200FC" w:rsidRDefault="00C46232" w:rsidP="00EB2C47">
      <w:pPr>
        <w:ind w:left="720"/>
        <w:rPr>
          <w:rFonts w:ascii="Arial" w:hAnsi="Arial" w:cs="Arial"/>
        </w:rPr>
      </w:pPr>
      <w:r>
        <w:rPr>
          <w:rFonts w:ascii="Arial" w:hAnsi="Arial" w:cs="Arial"/>
        </w:rPr>
        <w:t>1719 SW 10</w:t>
      </w:r>
      <w:r w:rsidRPr="00C46232">
        <w:rPr>
          <w:rFonts w:ascii="Arial" w:hAnsi="Arial" w:cs="Arial"/>
          <w:vertAlign w:val="superscript"/>
        </w:rPr>
        <w:t>th</w:t>
      </w:r>
      <w:r>
        <w:rPr>
          <w:rFonts w:ascii="Arial" w:hAnsi="Arial" w:cs="Arial"/>
        </w:rPr>
        <w:t xml:space="preserve"> Ave</w:t>
      </w:r>
      <w:r w:rsidR="00EB2C47" w:rsidRPr="00E200FC">
        <w:rPr>
          <w:rFonts w:ascii="Arial" w:hAnsi="Arial" w:cs="Arial"/>
        </w:rPr>
        <w:t>., Suite 2</w:t>
      </w:r>
      <w:r>
        <w:rPr>
          <w:rFonts w:ascii="Arial" w:hAnsi="Arial" w:cs="Arial"/>
        </w:rPr>
        <w:t>47</w:t>
      </w:r>
    </w:p>
    <w:p w14:paraId="086FAFEC" w14:textId="7B1FB3AD" w:rsidR="00EB2C47" w:rsidRPr="00E200FC" w:rsidRDefault="00C46232" w:rsidP="00EB2C47">
      <w:pPr>
        <w:ind w:left="720"/>
        <w:rPr>
          <w:rFonts w:ascii="Arial" w:hAnsi="Arial" w:cs="Arial"/>
        </w:rPr>
      </w:pPr>
      <w:r>
        <w:rPr>
          <w:rFonts w:ascii="Arial" w:hAnsi="Arial" w:cs="Arial"/>
        </w:rPr>
        <w:t>Portland, Oregon  97201</w:t>
      </w:r>
    </w:p>
    <w:p w14:paraId="22240D3A" w14:textId="77777777" w:rsidR="00EB2C47" w:rsidRPr="00E200FC" w:rsidRDefault="00EB2C47" w:rsidP="00781BF4">
      <w:pPr>
        <w:rPr>
          <w:rFonts w:ascii="Arial" w:hAnsi="Arial" w:cs="Arial"/>
        </w:rPr>
      </w:pPr>
    </w:p>
    <w:p w14:paraId="5C1C41CF" w14:textId="77777777" w:rsidR="00381229" w:rsidRPr="00E200FC" w:rsidRDefault="00381229" w:rsidP="00781BF4">
      <w:pPr>
        <w:rPr>
          <w:rFonts w:ascii="Arial" w:hAnsi="Arial" w:cs="Arial"/>
        </w:rPr>
      </w:pPr>
    </w:p>
    <w:p w14:paraId="431596F0" w14:textId="77777777" w:rsidR="00EB2C47" w:rsidRPr="00E200FC" w:rsidRDefault="00EB2C47" w:rsidP="00781BF4">
      <w:pPr>
        <w:rPr>
          <w:rFonts w:ascii="Arial" w:hAnsi="Arial" w:cs="Arial"/>
        </w:rPr>
      </w:pPr>
    </w:p>
    <w:p w14:paraId="2E4C4EE1" w14:textId="77777777" w:rsidR="00EB2C47" w:rsidRPr="00E200FC" w:rsidRDefault="00EB2C47" w:rsidP="00781BF4">
      <w:pPr>
        <w:rPr>
          <w:rFonts w:ascii="Arial" w:hAnsi="Arial" w:cs="Arial"/>
        </w:rPr>
      </w:pPr>
    </w:p>
    <w:p w14:paraId="407AD179" w14:textId="77777777" w:rsidR="00EB2C47" w:rsidRPr="00E200FC" w:rsidRDefault="00EB2C47" w:rsidP="00781BF4">
      <w:pPr>
        <w:rPr>
          <w:rFonts w:ascii="Arial" w:hAnsi="Arial" w:cs="Arial"/>
        </w:rPr>
      </w:pPr>
    </w:p>
    <w:p w14:paraId="42C2F097" w14:textId="77777777" w:rsidR="00381229" w:rsidRPr="00E200FC" w:rsidRDefault="00381229" w:rsidP="00781BF4">
      <w:pPr>
        <w:rPr>
          <w:rFonts w:ascii="Arial" w:hAnsi="Arial" w:cs="Arial"/>
        </w:rPr>
      </w:pPr>
    </w:p>
    <w:p w14:paraId="4B949E55" w14:textId="77777777" w:rsidR="00381229" w:rsidRPr="00E200FC" w:rsidRDefault="00381229" w:rsidP="00781BF4">
      <w:pPr>
        <w:rPr>
          <w:rFonts w:ascii="Arial" w:hAnsi="Arial" w:cs="Arial"/>
        </w:rPr>
      </w:pPr>
    </w:p>
    <w:p w14:paraId="1F8AF5AD" w14:textId="77777777" w:rsidR="00EB2C47" w:rsidRPr="00E200FC" w:rsidRDefault="00EB2C47" w:rsidP="00781BF4">
      <w:pPr>
        <w:rPr>
          <w:rFonts w:ascii="Arial" w:hAnsi="Arial" w:cs="Arial"/>
        </w:rPr>
      </w:pPr>
      <w:r w:rsidRPr="00E200FC">
        <w:rPr>
          <w:rFonts w:ascii="Arial" w:hAnsi="Arial" w:cs="Arial"/>
        </w:rPr>
        <w:br w:type="page"/>
      </w:r>
    </w:p>
    <w:p w14:paraId="30FFBCAC" w14:textId="77777777" w:rsidR="00781BF4" w:rsidRPr="00E200FC" w:rsidRDefault="00781BF4" w:rsidP="00781BF4">
      <w:pPr>
        <w:rPr>
          <w:rFonts w:ascii="Arial" w:hAnsi="Arial" w:cs="Arial"/>
          <w:b/>
        </w:rPr>
      </w:pPr>
      <w:r w:rsidRPr="00E200FC">
        <w:rPr>
          <w:rFonts w:ascii="Arial" w:hAnsi="Arial" w:cs="Arial"/>
          <w:b/>
        </w:rPr>
        <w:lastRenderedPageBreak/>
        <w:t>Revision History</w:t>
      </w:r>
    </w:p>
    <w:p w14:paraId="5DF5EF9E" w14:textId="77777777" w:rsidR="00781BF4" w:rsidRPr="00E200FC" w:rsidRDefault="00781BF4" w:rsidP="00781BF4">
      <w:pPr>
        <w:rPr>
          <w:rFonts w:ascii="Arial" w:hAnsi="Arial" w:cs="Arial"/>
        </w:rPr>
      </w:pPr>
    </w:p>
    <w:tbl>
      <w:tblPr>
        <w:tblW w:w="0" w:type="auto"/>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9"/>
        <w:gridCol w:w="900"/>
        <w:gridCol w:w="2340"/>
        <w:gridCol w:w="4329"/>
      </w:tblGrid>
      <w:tr w:rsidR="00781BF4" w:rsidRPr="00E200FC" w14:paraId="189231BB" w14:textId="77777777" w:rsidTr="00A5760A">
        <w:trPr>
          <w:jc w:val="center"/>
        </w:trPr>
        <w:tc>
          <w:tcPr>
            <w:tcW w:w="1449" w:type="dxa"/>
          </w:tcPr>
          <w:p w14:paraId="3EF67822" w14:textId="77777777" w:rsidR="00781BF4" w:rsidRPr="00E200FC" w:rsidRDefault="00781BF4" w:rsidP="007F7416">
            <w:pPr>
              <w:jc w:val="center"/>
              <w:rPr>
                <w:rFonts w:ascii="Arial" w:hAnsi="Arial" w:cs="Arial"/>
              </w:rPr>
            </w:pPr>
            <w:r w:rsidRPr="00E200FC">
              <w:rPr>
                <w:rFonts w:ascii="Arial" w:hAnsi="Arial" w:cs="Arial"/>
              </w:rPr>
              <w:t>Date</w:t>
            </w:r>
          </w:p>
        </w:tc>
        <w:tc>
          <w:tcPr>
            <w:tcW w:w="900" w:type="dxa"/>
          </w:tcPr>
          <w:p w14:paraId="106B943C" w14:textId="77777777" w:rsidR="00781BF4" w:rsidRPr="00E200FC" w:rsidRDefault="007F7416" w:rsidP="007F7416">
            <w:pPr>
              <w:jc w:val="center"/>
              <w:rPr>
                <w:rFonts w:ascii="Arial" w:hAnsi="Arial" w:cs="Arial"/>
              </w:rPr>
            </w:pPr>
            <w:r w:rsidRPr="00E200FC">
              <w:rPr>
                <w:rFonts w:ascii="Arial" w:hAnsi="Arial" w:cs="Arial"/>
              </w:rPr>
              <w:t>Rev</w:t>
            </w:r>
          </w:p>
        </w:tc>
        <w:tc>
          <w:tcPr>
            <w:tcW w:w="2340" w:type="dxa"/>
          </w:tcPr>
          <w:p w14:paraId="0A227A26" w14:textId="77777777" w:rsidR="00781BF4" w:rsidRPr="00E200FC" w:rsidRDefault="00781BF4" w:rsidP="007F7416">
            <w:pPr>
              <w:jc w:val="center"/>
              <w:rPr>
                <w:rFonts w:ascii="Arial" w:hAnsi="Arial" w:cs="Arial"/>
              </w:rPr>
            </w:pPr>
            <w:r w:rsidRPr="00E200FC">
              <w:rPr>
                <w:rFonts w:ascii="Arial" w:hAnsi="Arial" w:cs="Arial"/>
              </w:rPr>
              <w:t>Author</w:t>
            </w:r>
          </w:p>
        </w:tc>
        <w:tc>
          <w:tcPr>
            <w:tcW w:w="4329" w:type="dxa"/>
          </w:tcPr>
          <w:p w14:paraId="67B4A7B1" w14:textId="77777777" w:rsidR="00781BF4" w:rsidRPr="00E200FC" w:rsidRDefault="00781BF4" w:rsidP="00F103F9">
            <w:pPr>
              <w:ind w:left="720"/>
              <w:rPr>
                <w:rFonts w:ascii="Arial" w:hAnsi="Arial" w:cs="Arial"/>
              </w:rPr>
            </w:pPr>
            <w:r w:rsidRPr="00E200FC">
              <w:rPr>
                <w:rFonts w:ascii="Arial" w:hAnsi="Arial" w:cs="Arial"/>
              </w:rPr>
              <w:t>Changes</w:t>
            </w:r>
          </w:p>
        </w:tc>
      </w:tr>
      <w:tr w:rsidR="00C46232" w:rsidRPr="00E200FC" w14:paraId="4F9BAE0C" w14:textId="77777777" w:rsidTr="00A5760A">
        <w:trPr>
          <w:jc w:val="center"/>
        </w:trPr>
        <w:tc>
          <w:tcPr>
            <w:tcW w:w="1449" w:type="dxa"/>
          </w:tcPr>
          <w:p w14:paraId="3B8A9326" w14:textId="73C6D4A9" w:rsidR="00C46232" w:rsidRPr="00E200FC" w:rsidRDefault="00C46232" w:rsidP="00D02FAC">
            <w:pPr>
              <w:jc w:val="center"/>
              <w:rPr>
                <w:rFonts w:ascii="Arial" w:hAnsi="Arial" w:cs="Arial"/>
              </w:rPr>
            </w:pPr>
            <w:r>
              <w:rPr>
                <w:rFonts w:ascii="Arial" w:hAnsi="Arial" w:cs="Arial"/>
              </w:rPr>
              <w:t>2017-10-</w:t>
            </w:r>
            <w:r w:rsidR="00D02FAC">
              <w:rPr>
                <w:rFonts w:ascii="Arial" w:hAnsi="Arial" w:cs="Arial"/>
              </w:rPr>
              <w:t>28</w:t>
            </w:r>
          </w:p>
        </w:tc>
        <w:tc>
          <w:tcPr>
            <w:tcW w:w="900" w:type="dxa"/>
          </w:tcPr>
          <w:p w14:paraId="4E3BE5D5" w14:textId="537E715D" w:rsidR="00C46232" w:rsidRPr="00E200FC" w:rsidRDefault="00C46232" w:rsidP="007F7416">
            <w:pPr>
              <w:jc w:val="center"/>
              <w:rPr>
                <w:rFonts w:ascii="Arial" w:hAnsi="Arial" w:cs="Arial"/>
              </w:rPr>
            </w:pPr>
            <w:r>
              <w:rPr>
                <w:rFonts w:ascii="Arial" w:hAnsi="Arial" w:cs="Arial"/>
              </w:rPr>
              <w:t>0.1</w:t>
            </w:r>
          </w:p>
        </w:tc>
        <w:tc>
          <w:tcPr>
            <w:tcW w:w="2340" w:type="dxa"/>
          </w:tcPr>
          <w:p w14:paraId="1E1C2620" w14:textId="609B88F3" w:rsidR="00C46232" w:rsidRPr="00E200FC" w:rsidRDefault="00D02FAC" w:rsidP="00391085">
            <w:pPr>
              <w:rPr>
                <w:rFonts w:ascii="Arial" w:hAnsi="Arial" w:cs="Arial"/>
              </w:rPr>
            </w:pPr>
            <w:r>
              <w:rPr>
                <w:rFonts w:ascii="Arial" w:hAnsi="Arial" w:cs="Arial"/>
              </w:rPr>
              <w:t>Brent McManus</w:t>
            </w:r>
          </w:p>
        </w:tc>
        <w:tc>
          <w:tcPr>
            <w:tcW w:w="4329" w:type="dxa"/>
          </w:tcPr>
          <w:p w14:paraId="38EF4E4D" w14:textId="302B58A0" w:rsidR="00C46232" w:rsidRPr="00E200FC" w:rsidRDefault="00D02FAC" w:rsidP="00F103F9">
            <w:pPr>
              <w:rPr>
                <w:rFonts w:ascii="Arial" w:hAnsi="Arial" w:cs="Arial"/>
              </w:rPr>
            </w:pPr>
            <w:r>
              <w:rPr>
                <w:rFonts w:ascii="Arial" w:hAnsi="Arial" w:cs="Arial"/>
              </w:rPr>
              <w:t>Data Structures Architecture/Design</w:t>
            </w:r>
          </w:p>
        </w:tc>
      </w:tr>
      <w:tr w:rsidR="00C46232" w:rsidRPr="00E200FC" w14:paraId="21A4B268" w14:textId="77777777" w:rsidTr="00A5760A">
        <w:trPr>
          <w:jc w:val="center"/>
        </w:trPr>
        <w:tc>
          <w:tcPr>
            <w:tcW w:w="1449" w:type="dxa"/>
          </w:tcPr>
          <w:p w14:paraId="2270E68A" w14:textId="0378B78F" w:rsidR="00C46232" w:rsidRPr="00E200FC" w:rsidRDefault="00222ABE" w:rsidP="00D02FAC">
            <w:pPr>
              <w:jc w:val="center"/>
              <w:rPr>
                <w:rFonts w:ascii="Arial" w:hAnsi="Arial" w:cs="Arial"/>
              </w:rPr>
            </w:pPr>
            <w:r>
              <w:rPr>
                <w:rFonts w:ascii="Arial" w:hAnsi="Arial" w:cs="Arial"/>
              </w:rPr>
              <w:t>2017-10-</w:t>
            </w:r>
            <w:r w:rsidR="00D02FAC">
              <w:rPr>
                <w:rFonts w:ascii="Arial" w:hAnsi="Arial" w:cs="Arial"/>
              </w:rPr>
              <w:t>28</w:t>
            </w:r>
          </w:p>
        </w:tc>
        <w:tc>
          <w:tcPr>
            <w:tcW w:w="900" w:type="dxa"/>
          </w:tcPr>
          <w:p w14:paraId="6049105A" w14:textId="4D018C95" w:rsidR="00C46232" w:rsidRPr="00E200FC" w:rsidRDefault="00222ABE" w:rsidP="00AB3030">
            <w:pPr>
              <w:jc w:val="center"/>
              <w:rPr>
                <w:rFonts w:ascii="Arial" w:hAnsi="Arial" w:cs="Arial"/>
              </w:rPr>
            </w:pPr>
            <w:r>
              <w:rPr>
                <w:rFonts w:ascii="Arial" w:hAnsi="Arial" w:cs="Arial"/>
              </w:rPr>
              <w:t>0.2</w:t>
            </w:r>
          </w:p>
        </w:tc>
        <w:tc>
          <w:tcPr>
            <w:tcW w:w="2340" w:type="dxa"/>
          </w:tcPr>
          <w:p w14:paraId="6E052CD3" w14:textId="338AAB7E" w:rsidR="00C46232" w:rsidRPr="00E200FC" w:rsidRDefault="00D02FAC" w:rsidP="00391085">
            <w:pPr>
              <w:rPr>
                <w:rFonts w:ascii="Arial" w:hAnsi="Arial" w:cs="Arial"/>
              </w:rPr>
            </w:pPr>
            <w:r>
              <w:rPr>
                <w:rFonts w:ascii="Arial" w:hAnsi="Arial" w:cs="Arial"/>
              </w:rPr>
              <w:t xml:space="preserve">Edward </w:t>
            </w:r>
            <w:proofErr w:type="spellStart"/>
            <w:r>
              <w:rPr>
                <w:rFonts w:ascii="Arial" w:hAnsi="Arial" w:cs="Arial"/>
              </w:rPr>
              <w:t>Koroteev</w:t>
            </w:r>
            <w:proofErr w:type="spellEnd"/>
          </w:p>
        </w:tc>
        <w:tc>
          <w:tcPr>
            <w:tcW w:w="4329" w:type="dxa"/>
          </w:tcPr>
          <w:p w14:paraId="57959C94" w14:textId="2095DC26" w:rsidR="00C46232" w:rsidRPr="00E200FC" w:rsidRDefault="00D02FAC" w:rsidP="00F103F9">
            <w:pPr>
              <w:rPr>
                <w:rFonts w:ascii="Arial" w:hAnsi="Arial" w:cs="Arial"/>
              </w:rPr>
            </w:pPr>
            <w:r>
              <w:rPr>
                <w:rFonts w:ascii="Arial" w:hAnsi="Arial" w:cs="Arial"/>
              </w:rPr>
              <w:t>Data Structures Architecture/Design</w:t>
            </w:r>
          </w:p>
        </w:tc>
      </w:tr>
      <w:tr w:rsidR="00C46232" w:rsidRPr="00E200FC" w14:paraId="5EB1E0FF" w14:textId="77777777" w:rsidTr="00A5760A">
        <w:trPr>
          <w:jc w:val="center"/>
        </w:trPr>
        <w:tc>
          <w:tcPr>
            <w:tcW w:w="1449" w:type="dxa"/>
          </w:tcPr>
          <w:p w14:paraId="465D150D" w14:textId="2B2EFCF2" w:rsidR="00C46232" w:rsidRPr="00E200FC" w:rsidRDefault="00222ABE" w:rsidP="00D02FAC">
            <w:pPr>
              <w:jc w:val="center"/>
              <w:rPr>
                <w:rFonts w:ascii="Arial" w:hAnsi="Arial" w:cs="Arial"/>
              </w:rPr>
            </w:pPr>
            <w:r>
              <w:rPr>
                <w:rFonts w:ascii="Arial" w:hAnsi="Arial" w:cs="Arial"/>
              </w:rPr>
              <w:t>2017-10-</w:t>
            </w:r>
            <w:r w:rsidR="00D02FAC">
              <w:rPr>
                <w:rFonts w:ascii="Arial" w:hAnsi="Arial" w:cs="Arial"/>
              </w:rPr>
              <w:t>29</w:t>
            </w:r>
          </w:p>
        </w:tc>
        <w:tc>
          <w:tcPr>
            <w:tcW w:w="900" w:type="dxa"/>
          </w:tcPr>
          <w:p w14:paraId="7BFD6252" w14:textId="66860FB0" w:rsidR="00C46232" w:rsidRPr="00E200FC" w:rsidRDefault="00D02FAC" w:rsidP="007F7416">
            <w:pPr>
              <w:jc w:val="center"/>
              <w:rPr>
                <w:rFonts w:ascii="Arial" w:hAnsi="Arial" w:cs="Arial"/>
              </w:rPr>
            </w:pPr>
            <w:r>
              <w:rPr>
                <w:rFonts w:ascii="Arial" w:hAnsi="Arial" w:cs="Arial"/>
              </w:rPr>
              <w:t>0.3</w:t>
            </w:r>
          </w:p>
        </w:tc>
        <w:tc>
          <w:tcPr>
            <w:tcW w:w="2340" w:type="dxa"/>
          </w:tcPr>
          <w:p w14:paraId="42B1D262" w14:textId="2DF367F9" w:rsidR="00C46232" w:rsidRPr="00E200FC" w:rsidRDefault="00D02FAC" w:rsidP="00391085">
            <w:pPr>
              <w:rPr>
                <w:rFonts w:ascii="Arial" w:hAnsi="Arial" w:cs="Arial"/>
              </w:rPr>
            </w:pPr>
            <w:r>
              <w:rPr>
                <w:rFonts w:ascii="Arial" w:hAnsi="Arial" w:cs="Arial"/>
              </w:rPr>
              <w:t>Ray Emory</w:t>
            </w:r>
          </w:p>
        </w:tc>
        <w:tc>
          <w:tcPr>
            <w:tcW w:w="4329" w:type="dxa"/>
          </w:tcPr>
          <w:p w14:paraId="3AE0D756" w14:textId="07E5221E" w:rsidR="00C46232" w:rsidRPr="00E200FC" w:rsidRDefault="00D02FAC" w:rsidP="00D02FAC">
            <w:pPr>
              <w:rPr>
                <w:rFonts w:ascii="Arial" w:hAnsi="Arial" w:cs="Arial"/>
              </w:rPr>
            </w:pPr>
            <w:r>
              <w:rPr>
                <w:rFonts w:ascii="Arial" w:hAnsi="Arial" w:cs="Arial"/>
              </w:rPr>
              <w:t>Introduction, Considerations, Overview.</w:t>
            </w:r>
          </w:p>
        </w:tc>
      </w:tr>
      <w:tr w:rsidR="000E0506" w:rsidRPr="00E200FC" w14:paraId="7D7F864F" w14:textId="77777777" w:rsidTr="00A5760A">
        <w:trPr>
          <w:jc w:val="center"/>
        </w:trPr>
        <w:tc>
          <w:tcPr>
            <w:tcW w:w="1449" w:type="dxa"/>
          </w:tcPr>
          <w:p w14:paraId="69117FE9" w14:textId="26059CAD" w:rsidR="000E0506" w:rsidRPr="00E200FC" w:rsidRDefault="00DE07FF" w:rsidP="00767A8B">
            <w:pPr>
              <w:jc w:val="center"/>
              <w:rPr>
                <w:rFonts w:ascii="Arial" w:hAnsi="Arial" w:cs="Arial"/>
              </w:rPr>
            </w:pPr>
            <w:r>
              <w:rPr>
                <w:rFonts w:ascii="Arial" w:hAnsi="Arial" w:cs="Arial"/>
              </w:rPr>
              <w:t>2017-11-01</w:t>
            </w:r>
          </w:p>
        </w:tc>
        <w:tc>
          <w:tcPr>
            <w:tcW w:w="900" w:type="dxa"/>
          </w:tcPr>
          <w:p w14:paraId="5F64EF59" w14:textId="40585EC2" w:rsidR="000E0506" w:rsidRPr="00E200FC" w:rsidRDefault="00DE07FF" w:rsidP="00767A8B">
            <w:pPr>
              <w:jc w:val="center"/>
              <w:rPr>
                <w:rFonts w:ascii="Arial" w:hAnsi="Arial" w:cs="Arial"/>
              </w:rPr>
            </w:pPr>
            <w:r>
              <w:rPr>
                <w:rFonts w:ascii="Arial" w:hAnsi="Arial" w:cs="Arial"/>
              </w:rPr>
              <w:t>0.4</w:t>
            </w:r>
          </w:p>
        </w:tc>
        <w:tc>
          <w:tcPr>
            <w:tcW w:w="2340" w:type="dxa"/>
          </w:tcPr>
          <w:p w14:paraId="3E3F2424" w14:textId="14188226" w:rsidR="000E0506" w:rsidRPr="00E200FC" w:rsidRDefault="00DE07FF" w:rsidP="00391085">
            <w:pPr>
              <w:rPr>
                <w:rFonts w:ascii="Arial" w:hAnsi="Arial" w:cs="Arial"/>
              </w:rPr>
            </w:pPr>
            <w:r>
              <w:rPr>
                <w:rFonts w:ascii="Arial" w:hAnsi="Arial" w:cs="Arial"/>
              </w:rPr>
              <w:t>Lance Booth</w:t>
            </w:r>
          </w:p>
        </w:tc>
        <w:tc>
          <w:tcPr>
            <w:tcW w:w="4329" w:type="dxa"/>
          </w:tcPr>
          <w:p w14:paraId="175A47C1" w14:textId="7C945E3A" w:rsidR="000E0506" w:rsidRPr="00E200FC" w:rsidRDefault="0045098E" w:rsidP="00B21F22">
            <w:pPr>
              <w:rPr>
                <w:rFonts w:ascii="Arial" w:hAnsi="Arial" w:cs="Arial"/>
              </w:rPr>
            </w:pPr>
            <w:r>
              <w:rPr>
                <w:rFonts w:ascii="Arial" w:hAnsi="Arial" w:cs="Arial"/>
              </w:rPr>
              <w:t>CAC Class, Architecture/Design</w:t>
            </w:r>
          </w:p>
        </w:tc>
      </w:tr>
      <w:tr w:rsidR="00DE07FF" w:rsidRPr="00E200FC" w14:paraId="0C073A2F" w14:textId="77777777" w:rsidTr="00A5760A">
        <w:trPr>
          <w:jc w:val="center"/>
        </w:trPr>
        <w:tc>
          <w:tcPr>
            <w:tcW w:w="1449" w:type="dxa"/>
          </w:tcPr>
          <w:p w14:paraId="205084AE" w14:textId="0F19E596" w:rsidR="00DE07FF" w:rsidRPr="00E200FC" w:rsidRDefault="00DE07FF" w:rsidP="00222ABE">
            <w:pPr>
              <w:jc w:val="center"/>
              <w:rPr>
                <w:rFonts w:ascii="Arial" w:hAnsi="Arial" w:cs="Arial"/>
              </w:rPr>
            </w:pPr>
            <w:r>
              <w:rPr>
                <w:rFonts w:ascii="Arial" w:hAnsi="Arial" w:cs="Arial"/>
              </w:rPr>
              <w:t>2017-11-02</w:t>
            </w:r>
          </w:p>
        </w:tc>
        <w:tc>
          <w:tcPr>
            <w:tcW w:w="900" w:type="dxa"/>
          </w:tcPr>
          <w:p w14:paraId="4BFEC3FA" w14:textId="6F89615D" w:rsidR="00DE07FF" w:rsidRPr="00E200FC" w:rsidRDefault="00DE07FF" w:rsidP="00781650">
            <w:pPr>
              <w:jc w:val="center"/>
              <w:rPr>
                <w:rFonts w:ascii="Arial" w:hAnsi="Arial" w:cs="Arial"/>
              </w:rPr>
            </w:pPr>
            <w:r>
              <w:rPr>
                <w:rFonts w:ascii="Arial" w:hAnsi="Arial" w:cs="Arial"/>
              </w:rPr>
              <w:t>1.0</w:t>
            </w:r>
          </w:p>
        </w:tc>
        <w:tc>
          <w:tcPr>
            <w:tcW w:w="2340" w:type="dxa"/>
          </w:tcPr>
          <w:p w14:paraId="07B13394" w14:textId="04691DA2" w:rsidR="00DE07FF" w:rsidRPr="00E200FC" w:rsidRDefault="00DE07FF" w:rsidP="00391085">
            <w:pPr>
              <w:rPr>
                <w:rFonts w:ascii="Arial" w:hAnsi="Arial" w:cs="Arial"/>
              </w:rPr>
            </w:pPr>
            <w:r>
              <w:rPr>
                <w:rFonts w:ascii="Arial" w:hAnsi="Arial" w:cs="Arial"/>
              </w:rPr>
              <w:t>Ray Emory</w:t>
            </w:r>
          </w:p>
        </w:tc>
        <w:tc>
          <w:tcPr>
            <w:tcW w:w="4329" w:type="dxa"/>
          </w:tcPr>
          <w:p w14:paraId="34145B81" w14:textId="4FA2723E" w:rsidR="00DE07FF" w:rsidRPr="00E200FC" w:rsidRDefault="00DE07FF" w:rsidP="00B21F22">
            <w:pPr>
              <w:rPr>
                <w:rFonts w:ascii="Arial" w:hAnsi="Arial" w:cs="Arial"/>
              </w:rPr>
            </w:pPr>
            <w:r>
              <w:rPr>
                <w:rFonts w:ascii="Arial" w:hAnsi="Arial" w:cs="Arial"/>
              </w:rPr>
              <w:t>Additions to System Architecture and Design</w:t>
            </w:r>
          </w:p>
        </w:tc>
      </w:tr>
      <w:tr w:rsidR="00DE07FF" w:rsidRPr="00E200FC" w14:paraId="7E4B4AE7" w14:textId="77777777" w:rsidTr="00A5760A">
        <w:trPr>
          <w:jc w:val="center"/>
        </w:trPr>
        <w:tc>
          <w:tcPr>
            <w:tcW w:w="1449" w:type="dxa"/>
          </w:tcPr>
          <w:p w14:paraId="49E0A3BC" w14:textId="2BBCF3AE" w:rsidR="00DE07FF" w:rsidRPr="00E200FC" w:rsidRDefault="00426C7A" w:rsidP="00781650">
            <w:pPr>
              <w:jc w:val="center"/>
              <w:rPr>
                <w:rFonts w:ascii="Arial" w:hAnsi="Arial" w:cs="Arial"/>
              </w:rPr>
            </w:pPr>
            <w:r>
              <w:rPr>
                <w:rFonts w:ascii="Arial" w:hAnsi="Arial" w:cs="Arial"/>
              </w:rPr>
              <w:t>2017-11-02</w:t>
            </w:r>
          </w:p>
        </w:tc>
        <w:tc>
          <w:tcPr>
            <w:tcW w:w="900" w:type="dxa"/>
          </w:tcPr>
          <w:p w14:paraId="49F62D7A" w14:textId="0ADD224C" w:rsidR="00DE07FF" w:rsidRPr="00E200FC" w:rsidRDefault="00426C7A" w:rsidP="00781650">
            <w:pPr>
              <w:jc w:val="center"/>
              <w:rPr>
                <w:rFonts w:ascii="Arial" w:hAnsi="Arial" w:cs="Arial"/>
              </w:rPr>
            </w:pPr>
            <w:r>
              <w:rPr>
                <w:rFonts w:ascii="Arial" w:hAnsi="Arial" w:cs="Arial"/>
              </w:rPr>
              <w:t>1.1</w:t>
            </w:r>
          </w:p>
        </w:tc>
        <w:tc>
          <w:tcPr>
            <w:tcW w:w="2340" w:type="dxa"/>
          </w:tcPr>
          <w:p w14:paraId="043B746B" w14:textId="6079670B" w:rsidR="00DE07FF" w:rsidRPr="00E200FC" w:rsidRDefault="00426C7A" w:rsidP="00391085">
            <w:pPr>
              <w:rPr>
                <w:rFonts w:ascii="Arial" w:hAnsi="Arial" w:cs="Arial"/>
              </w:rPr>
            </w:pPr>
            <w:r>
              <w:rPr>
                <w:rFonts w:ascii="Arial" w:hAnsi="Arial" w:cs="Arial"/>
              </w:rPr>
              <w:t>Ray Emory</w:t>
            </w:r>
          </w:p>
        </w:tc>
        <w:tc>
          <w:tcPr>
            <w:tcW w:w="4329" w:type="dxa"/>
          </w:tcPr>
          <w:p w14:paraId="77EDF134" w14:textId="2C72FBFF" w:rsidR="00DE07FF" w:rsidRPr="00E200FC" w:rsidRDefault="00426C7A" w:rsidP="00B21F22">
            <w:pPr>
              <w:rPr>
                <w:rFonts w:ascii="Arial" w:hAnsi="Arial" w:cs="Arial"/>
              </w:rPr>
            </w:pPr>
            <w:r>
              <w:rPr>
                <w:rFonts w:ascii="Arial" w:hAnsi="Arial" w:cs="Arial"/>
              </w:rPr>
              <w:t>Team Review Modifications</w:t>
            </w:r>
          </w:p>
        </w:tc>
      </w:tr>
      <w:tr w:rsidR="00426C7A" w:rsidRPr="00E200FC" w14:paraId="54D5DE46" w14:textId="77777777" w:rsidTr="00A5760A">
        <w:trPr>
          <w:jc w:val="center"/>
        </w:trPr>
        <w:tc>
          <w:tcPr>
            <w:tcW w:w="1449" w:type="dxa"/>
          </w:tcPr>
          <w:p w14:paraId="090F5B05" w14:textId="77777777" w:rsidR="00426C7A" w:rsidRPr="00E200FC" w:rsidRDefault="00426C7A" w:rsidP="00781650">
            <w:pPr>
              <w:jc w:val="center"/>
              <w:rPr>
                <w:rFonts w:ascii="Arial" w:hAnsi="Arial" w:cs="Arial"/>
              </w:rPr>
            </w:pPr>
          </w:p>
        </w:tc>
        <w:tc>
          <w:tcPr>
            <w:tcW w:w="900" w:type="dxa"/>
          </w:tcPr>
          <w:p w14:paraId="2D2387EA" w14:textId="77777777" w:rsidR="00426C7A" w:rsidRPr="00E200FC" w:rsidRDefault="00426C7A" w:rsidP="00781650">
            <w:pPr>
              <w:jc w:val="center"/>
              <w:rPr>
                <w:rFonts w:ascii="Arial" w:hAnsi="Arial" w:cs="Arial"/>
              </w:rPr>
            </w:pPr>
          </w:p>
        </w:tc>
        <w:tc>
          <w:tcPr>
            <w:tcW w:w="2340" w:type="dxa"/>
          </w:tcPr>
          <w:p w14:paraId="4721DF38" w14:textId="77777777" w:rsidR="00426C7A" w:rsidRPr="00E200FC" w:rsidRDefault="00426C7A" w:rsidP="00391085">
            <w:pPr>
              <w:rPr>
                <w:rFonts w:ascii="Arial" w:hAnsi="Arial" w:cs="Arial"/>
              </w:rPr>
            </w:pPr>
          </w:p>
        </w:tc>
        <w:tc>
          <w:tcPr>
            <w:tcW w:w="4329" w:type="dxa"/>
          </w:tcPr>
          <w:p w14:paraId="797D3E8F" w14:textId="77777777" w:rsidR="00426C7A" w:rsidRPr="00E200FC" w:rsidRDefault="00426C7A" w:rsidP="00B21F22">
            <w:pPr>
              <w:rPr>
                <w:rFonts w:ascii="Arial" w:hAnsi="Arial" w:cs="Arial"/>
              </w:rPr>
            </w:pPr>
          </w:p>
        </w:tc>
      </w:tr>
    </w:tbl>
    <w:p w14:paraId="1069FCFB" w14:textId="50078F46" w:rsidR="001C6B8C" w:rsidRPr="00E200FC" w:rsidRDefault="001C6B8C" w:rsidP="00D02FAC">
      <w:pPr>
        <w:tabs>
          <w:tab w:val="left" w:pos="1591"/>
        </w:tabs>
        <w:rPr>
          <w:rFonts w:ascii="Arial" w:hAnsi="Arial" w:cs="Arial"/>
        </w:rPr>
        <w:sectPr w:rsidR="001C6B8C" w:rsidRPr="00E200FC" w:rsidSect="00B2428E">
          <w:headerReference w:type="default" r:id="rId9"/>
          <w:pgSz w:w="12240" w:h="15840" w:code="1"/>
          <w:pgMar w:top="1440" w:right="1800" w:bottom="1440" w:left="1800" w:header="720" w:footer="432" w:gutter="0"/>
          <w:cols w:space="720"/>
          <w:docGrid w:linePitch="360"/>
        </w:sectPr>
      </w:pPr>
    </w:p>
    <w:p w14:paraId="4D1AD491" w14:textId="77777777" w:rsidR="00BF3016" w:rsidRPr="00E200FC" w:rsidRDefault="00BF3016" w:rsidP="00456A92">
      <w:pPr>
        <w:pStyle w:val="Title"/>
      </w:pPr>
      <w:r w:rsidRPr="00E200FC">
        <w:lastRenderedPageBreak/>
        <w:t>Table of Contents</w:t>
      </w:r>
    </w:p>
    <w:p w14:paraId="19599F09" w14:textId="77777777" w:rsidR="00BF3016" w:rsidRPr="00E200FC" w:rsidRDefault="00BF3016" w:rsidP="00BF3016">
      <w:pPr>
        <w:rPr>
          <w:rFonts w:ascii="Arial" w:hAnsi="Arial" w:cs="Arial"/>
        </w:rPr>
      </w:pPr>
    </w:p>
    <w:p w14:paraId="25F953CE" w14:textId="77777777" w:rsidR="00391C15" w:rsidRDefault="00915341">
      <w:pPr>
        <w:pStyle w:val="TOC1"/>
        <w:tabs>
          <w:tab w:val="left" w:pos="400"/>
          <w:tab w:val="right" w:leader="dot" w:pos="8630"/>
        </w:tabs>
        <w:rPr>
          <w:rFonts w:asciiTheme="minorHAnsi" w:eastAsiaTheme="minorEastAsia" w:hAnsiTheme="minorHAnsi" w:cstheme="minorBidi"/>
          <w:noProof/>
          <w:sz w:val="22"/>
          <w:szCs w:val="22"/>
        </w:rPr>
      </w:pPr>
      <w:r w:rsidRPr="00E200FC">
        <w:rPr>
          <w:rFonts w:ascii="Arial" w:hAnsi="Arial" w:cs="Arial"/>
        </w:rPr>
        <w:fldChar w:fldCharType="begin"/>
      </w:r>
      <w:r w:rsidRPr="00E200FC">
        <w:rPr>
          <w:rFonts w:ascii="Arial" w:hAnsi="Arial" w:cs="Arial"/>
        </w:rPr>
        <w:instrText xml:space="preserve"> TOC \o "3-4" \h \z \t "Heading 1,1,Heading 2,2" </w:instrText>
      </w:r>
      <w:r w:rsidRPr="00E200FC">
        <w:rPr>
          <w:rFonts w:ascii="Arial" w:hAnsi="Arial" w:cs="Arial"/>
        </w:rPr>
        <w:fldChar w:fldCharType="separate"/>
      </w:r>
      <w:hyperlink w:anchor="_Toc497413687" w:history="1">
        <w:r w:rsidR="00391C15" w:rsidRPr="001A7502">
          <w:rPr>
            <w:rStyle w:val="Hyperlink"/>
            <w:noProof/>
          </w:rPr>
          <w:t>1</w:t>
        </w:r>
        <w:r w:rsidR="00391C15">
          <w:rPr>
            <w:rFonts w:asciiTheme="minorHAnsi" w:eastAsiaTheme="minorEastAsia" w:hAnsiTheme="minorHAnsi" w:cstheme="minorBidi"/>
            <w:noProof/>
            <w:sz w:val="22"/>
            <w:szCs w:val="22"/>
          </w:rPr>
          <w:tab/>
        </w:r>
        <w:r w:rsidR="00391C15" w:rsidRPr="001A7502">
          <w:rPr>
            <w:rStyle w:val="Hyperlink"/>
            <w:noProof/>
          </w:rPr>
          <w:t>Introduction</w:t>
        </w:r>
        <w:r w:rsidR="00391C15">
          <w:rPr>
            <w:noProof/>
            <w:webHidden/>
          </w:rPr>
          <w:tab/>
        </w:r>
        <w:r w:rsidR="00391C15">
          <w:rPr>
            <w:noProof/>
            <w:webHidden/>
          </w:rPr>
          <w:fldChar w:fldCharType="begin"/>
        </w:r>
        <w:r w:rsidR="00391C15">
          <w:rPr>
            <w:noProof/>
            <w:webHidden/>
          </w:rPr>
          <w:instrText xml:space="preserve"> PAGEREF _Toc497413687 \h </w:instrText>
        </w:r>
        <w:r w:rsidR="00391C15">
          <w:rPr>
            <w:noProof/>
            <w:webHidden/>
          </w:rPr>
        </w:r>
        <w:r w:rsidR="00391C15">
          <w:rPr>
            <w:noProof/>
            <w:webHidden/>
          </w:rPr>
          <w:fldChar w:fldCharType="separate"/>
        </w:r>
        <w:r w:rsidR="00391C15">
          <w:rPr>
            <w:noProof/>
            <w:webHidden/>
          </w:rPr>
          <w:t>5</w:t>
        </w:r>
        <w:r w:rsidR="00391C15">
          <w:rPr>
            <w:noProof/>
            <w:webHidden/>
          </w:rPr>
          <w:fldChar w:fldCharType="end"/>
        </w:r>
      </w:hyperlink>
    </w:p>
    <w:p w14:paraId="6910C9CB" w14:textId="77777777" w:rsidR="00391C15" w:rsidRDefault="00391C15">
      <w:pPr>
        <w:pStyle w:val="TOC2"/>
        <w:tabs>
          <w:tab w:val="left" w:pos="880"/>
          <w:tab w:val="right" w:leader="dot" w:pos="8630"/>
        </w:tabs>
        <w:rPr>
          <w:rFonts w:asciiTheme="minorHAnsi" w:eastAsiaTheme="minorEastAsia" w:hAnsiTheme="minorHAnsi" w:cstheme="minorBidi"/>
          <w:noProof/>
          <w:sz w:val="22"/>
          <w:szCs w:val="22"/>
        </w:rPr>
      </w:pPr>
      <w:hyperlink w:anchor="_Toc497413688" w:history="1">
        <w:r w:rsidRPr="001A7502">
          <w:rPr>
            <w:rStyle w:val="Hyperlink"/>
            <w:noProof/>
          </w:rPr>
          <w:t>1.1</w:t>
        </w:r>
        <w:r>
          <w:rPr>
            <w:rFonts w:asciiTheme="minorHAnsi" w:eastAsiaTheme="minorEastAsia" w:hAnsiTheme="minorHAnsi" w:cstheme="minorBidi"/>
            <w:noProof/>
            <w:sz w:val="22"/>
            <w:szCs w:val="22"/>
          </w:rPr>
          <w:tab/>
        </w:r>
        <w:r w:rsidRPr="001A7502">
          <w:rPr>
            <w:rStyle w:val="Hyperlink"/>
            <w:noProof/>
          </w:rPr>
          <w:t>Purpose and Scope</w:t>
        </w:r>
        <w:r>
          <w:rPr>
            <w:noProof/>
            <w:webHidden/>
          </w:rPr>
          <w:tab/>
        </w:r>
        <w:r>
          <w:rPr>
            <w:noProof/>
            <w:webHidden/>
          </w:rPr>
          <w:fldChar w:fldCharType="begin"/>
        </w:r>
        <w:r>
          <w:rPr>
            <w:noProof/>
            <w:webHidden/>
          </w:rPr>
          <w:instrText xml:space="preserve"> PAGEREF _Toc497413688 \h </w:instrText>
        </w:r>
        <w:r>
          <w:rPr>
            <w:noProof/>
            <w:webHidden/>
          </w:rPr>
        </w:r>
        <w:r>
          <w:rPr>
            <w:noProof/>
            <w:webHidden/>
          </w:rPr>
          <w:fldChar w:fldCharType="separate"/>
        </w:r>
        <w:r>
          <w:rPr>
            <w:noProof/>
            <w:webHidden/>
          </w:rPr>
          <w:t>5</w:t>
        </w:r>
        <w:r>
          <w:rPr>
            <w:noProof/>
            <w:webHidden/>
          </w:rPr>
          <w:fldChar w:fldCharType="end"/>
        </w:r>
      </w:hyperlink>
    </w:p>
    <w:p w14:paraId="441A6748" w14:textId="77777777" w:rsidR="00391C15" w:rsidRDefault="00391C15">
      <w:pPr>
        <w:pStyle w:val="TOC2"/>
        <w:tabs>
          <w:tab w:val="left" w:pos="880"/>
          <w:tab w:val="right" w:leader="dot" w:pos="8630"/>
        </w:tabs>
        <w:rPr>
          <w:rFonts w:asciiTheme="minorHAnsi" w:eastAsiaTheme="minorEastAsia" w:hAnsiTheme="minorHAnsi" w:cstheme="minorBidi"/>
          <w:noProof/>
          <w:sz w:val="22"/>
          <w:szCs w:val="22"/>
        </w:rPr>
      </w:pPr>
      <w:hyperlink w:anchor="_Toc497413689" w:history="1">
        <w:r w:rsidRPr="001A7502">
          <w:rPr>
            <w:rStyle w:val="Hyperlink"/>
            <w:noProof/>
          </w:rPr>
          <w:t>1.2</w:t>
        </w:r>
        <w:r>
          <w:rPr>
            <w:rFonts w:asciiTheme="minorHAnsi" w:eastAsiaTheme="minorEastAsia" w:hAnsiTheme="minorHAnsi" w:cstheme="minorBidi"/>
            <w:noProof/>
            <w:sz w:val="22"/>
            <w:szCs w:val="22"/>
          </w:rPr>
          <w:tab/>
        </w:r>
        <w:r w:rsidRPr="001A7502">
          <w:rPr>
            <w:rStyle w:val="Hyperlink"/>
            <w:noProof/>
          </w:rPr>
          <w:t>Target Audience</w:t>
        </w:r>
        <w:r>
          <w:rPr>
            <w:noProof/>
            <w:webHidden/>
          </w:rPr>
          <w:tab/>
        </w:r>
        <w:r>
          <w:rPr>
            <w:noProof/>
            <w:webHidden/>
          </w:rPr>
          <w:fldChar w:fldCharType="begin"/>
        </w:r>
        <w:r>
          <w:rPr>
            <w:noProof/>
            <w:webHidden/>
          </w:rPr>
          <w:instrText xml:space="preserve"> PAGEREF _Toc497413689 \h </w:instrText>
        </w:r>
        <w:r>
          <w:rPr>
            <w:noProof/>
            <w:webHidden/>
          </w:rPr>
        </w:r>
        <w:r>
          <w:rPr>
            <w:noProof/>
            <w:webHidden/>
          </w:rPr>
          <w:fldChar w:fldCharType="separate"/>
        </w:r>
        <w:r>
          <w:rPr>
            <w:noProof/>
            <w:webHidden/>
          </w:rPr>
          <w:t>5</w:t>
        </w:r>
        <w:r>
          <w:rPr>
            <w:noProof/>
            <w:webHidden/>
          </w:rPr>
          <w:fldChar w:fldCharType="end"/>
        </w:r>
      </w:hyperlink>
    </w:p>
    <w:p w14:paraId="43F91CA2" w14:textId="77777777" w:rsidR="00391C15" w:rsidRDefault="00391C15">
      <w:pPr>
        <w:pStyle w:val="TOC2"/>
        <w:tabs>
          <w:tab w:val="left" w:pos="880"/>
          <w:tab w:val="right" w:leader="dot" w:pos="8630"/>
        </w:tabs>
        <w:rPr>
          <w:rFonts w:asciiTheme="minorHAnsi" w:eastAsiaTheme="minorEastAsia" w:hAnsiTheme="minorHAnsi" w:cstheme="minorBidi"/>
          <w:noProof/>
          <w:sz w:val="22"/>
          <w:szCs w:val="22"/>
        </w:rPr>
      </w:pPr>
      <w:hyperlink w:anchor="_Toc497413690" w:history="1">
        <w:r w:rsidRPr="001A7502">
          <w:rPr>
            <w:rStyle w:val="Hyperlink"/>
            <w:noProof/>
          </w:rPr>
          <w:t>1.3</w:t>
        </w:r>
        <w:r>
          <w:rPr>
            <w:rFonts w:asciiTheme="minorHAnsi" w:eastAsiaTheme="minorEastAsia" w:hAnsiTheme="minorHAnsi" w:cstheme="minorBidi"/>
            <w:noProof/>
            <w:sz w:val="22"/>
            <w:szCs w:val="22"/>
          </w:rPr>
          <w:tab/>
        </w:r>
        <w:r w:rsidRPr="001A7502">
          <w:rPr>
            <w:rStyle w:val="Hyperlink"/>
            <w:noProof/>
          </w:rPr>
          <w:t>Definitions</w:t>
        </w:r>
        <w:r>
          <w:rPr>
            <w:noProof/>
            <w:webHidden/>
          </w:rPr>
          <w:tab/>
        </w:r>
        <w:r>
          <w:rPr>
            <w:noProof/>
            <w:webHidden/>
          </w:rPr>
          <w:fldChar w:fldCharType="begin"/>
        </w:r>
        <w:r>
          <w:rPr>
            <w:noProof/>
            <w:webHidden/>
          </w:rPr>
          <w:instrText xml:space="preserve"> PAGEREF _Toc497413690 \h </w:instrText>
        </w:r>
        <w:r>
          <w:rPr>
            <w:noProof/>
            <w:webHidden/>
          </w:rPr>
        </w:r>
        <w:r>
          <w:rPr>
            <w:noProof/>
            <w:webHidden/>
          </w:rPr>
          <w:fldChar w:fldCharType="separate"/>
        </w:r>
        <w:r>
          <w:rPr>
            <w:noProof/>
            <w:webHidden/>
          </w:rPr>
          <w:t>6</w:t>
        </w:r>
        <w:r>
          <w:rPr>
            <w:noProof/>
            <w:webHidden/>
          </w:rPr>
          <w:fldChar w:fldCharType="end"/>
        </w:r>
      </w:hyperlink>
    </w:p>
    <w:p w14:paraId="46CC46C5" w14:textId="77777777" w:rsidR="00391C15" w:rsidRDefault="00391C15">
      <w:pPr>
        <w:pStyle w:val="TOC3"/>
        <w:tabs>
          <w:tab w:val="left" w:pos="1320"/>
          <w:tab w:val="right" w:leader="dot" w:pos="8630"/>
        </w:tabs>
        <w:rPr>
          <w:rFonts w:asciiTheme="minorHAnsi" w:eastAsiaTheme="minorEastAsia" w:hAnsiTheme="minorHAnsi" w:cstheme="minorBidi"/>
          <w:noProof/>
          <w:sz w:val="22"/>
          <w:szCs w:val="22"/>
        </w:rPr>
      </w:pPr>
      <w:hyperlink w:anchor="_Toc497413691" w:history="1">
        <w:r w:rsidRPr="001A7502">
          <w:rPr>
            <w:rStyle w:val="Hyperlink"/>
            <w:noProof/>
          </w:rPr>
          <w:t>1.3.1</w:t>
        </w:r>
        <w:r>
          <w:rPr>
            <w:rFonts w:asciiTheme="minorHAnsi" w:eastAsiaTheme="minorEastAsia" w:hAnsiTheme="minorHAnsi" w:cstheme="minorBidi"/>
            <w:noProof/>
            <w:sz w:val="22"/>
            <w:szCs w:val="22"/>
          </w:rPr>
          <w:tab/>
        </w:r>
        <w:r w:rsidRPr="001A7502">
          <w:rPr>
            <w:rStyle w:val="Hyperlink"/>
            <w:noProof/>
          </w:rPr>
          <w:t>Conformance Levels</w:t>
        </w:r>
        <w:r>
          <w:rPr>
            <w:noProof/>
            <w:webHidden/>
          </w:rPr>
          <w:tab/>
        </w:r>
        <w:r>
          <w:rPr>
            <w:noProof/>
            <w:webHidden/>
          </w:rPr>
          <w:fldChar w:fldCharType="begin"/>
        </w:r>
        <w:r>
          <w:rPr>
            <w:noProof/>
            <w:webHidden/>
          </w:rPr>
          <w:instrText xml:space="preserve"> PAGEREF _Toc497413691 \h </w:instrText>
        </w:r>
        <w:r>
          <w:rPr>
            <w:noProof/>
            <w:webHidden/>
          </w:rPr>
        </w:r>
        <w:r>
          <w:rPr>
            <w:noProof/>
            <w:webHidden/>
          </w:rPr>
          <w:fldChar w:fldCharType="separate"/>
        </w:r>
        <w:r>
          <w:rPr>
            <w:noProof/>
            <w:webHidden/>
          </w:rPr>
          <w:t>6</w:t>
        </w:r>
        <w:r>
          <w:rPr>
            <w:noProof/>
            <w:webHidden/>
          </w:rPr>
          <w:fldChar w:fldCharType="end"/>
        </w:r>
      </w:hyperlink>
    </w:p>
    <w:p w14:paraId="25C3DE31" w14:textId="77777777" w:rsidR="00391C15" w:rsidRDefault="00391C15">
      <w:pPr>
        <w:pStyle w:val="TOC3"/>
        <w:tabs>
          <w:tab w:val="left" w:pos="1320"/>
          <w:tab w:val="right" w:leader="dot" w:pos="8630"/>
        </w:tabs>
        <w:rPr>
          <w:rFonts w:asciiTheme="minorHAnsi" w:eastAsiaTheme="minorEastAsia" w:hAnsiTheme="minorHAnsi" w:cstheme="minorBidi"/>
          <w:noProof/>
          <w:sz w:val="22"/>
          <w:szCs w:val="22"/>
        </w:rPr>
      </w:pPr>
      <w:hyperlink w:anchor="_Toc497413692" w:history="1">
        <w:r w:rsidRPr="001A7502">
          <w:rPr>
            <w:rStyle w:val="Hyperlink"/>
            <w:noProof/>
          </w:rPr>
          <w:t>1.3.2</w:t>
        </w:r>
        <w:r>
          <w:rPr>
            <w:rFonts w:asciiTheme="minorHAnsi" w:eastAsiaTheme="minorEastAsia" w:hAnsiTheme="minorHAnsi" w:cstheme="minorBidi"/>
            <w:noProof/>
            <w:sz w:val="22"/>
            <w:szCs w:val="22"/>
          </w:rPr>
          <w:tab/>
        </w:r>
        <w:r w:rsidRPr="001A7502">
          <w:rPr>
            <w:rStyle w:val="Hyperlink"/>
            <w:noProof/>
          </w:rPr>
          <w:t>Acronyms, Abbreviations, and Initialisms</w:t>
        </w:r>
        <w:r>
          <w:rPr>
            <w:noProof/>
            <w:webHidden/>
          </w:rPr>
          <w:tab/>
        </w:r>
        <w:r>
          <w:rPr>
            <w:noProof/>
            <w:webHidden/>
          </w:rPr>
          <w:fldChar w:fldCharType="begin"/>
        </w:r>
        <w:r>
          <w:rPr>
            <w:noProof/>
            <w:webHidden/>
          </w:rPr>
          <w:instrText xml:space="preserve"> PAGEREF _Toc497413692 \h </w:instrText>
        </w:r>
        <w:r>
          <w:rPr>
            <w:noProof/>
            <w:webHidden/>
          </w:rPr>
        </w:r>
        <w:r>
          <w:rPr>
            <w:noProof/>
            <w:webHidden/>
          </w:rPr>
          <w:fldChar w:fldCharType="separate"/>
        </w:r>
        <w:r>
          <w:rPr>
            <w:noProof/>
            <w:webHidden/>
          </w:rPr>
          <w:t>6</w:t>
        </w:r>
        <w:r>
          <w:rPr>
            <w:noProof/>
            <w:webHidden/>
          </w:rPr>
          <w:fldChar w:fldCharType="end"/>
        </w:r>
      </w:hyperlink>
    </w:p>
    <w:p w14:paraId="662FC37B" w14:textId="77777777" w:rsidR="00391C15" w:rsidRDefault="00391C15">
      <w:pPr>
        <w:pStyle w:val="TOC3"/>
        <w:tabs>
          <w:tab w:val="left" w:pos="1320"/>
          <w:tab w:val="right" w:leader="dot" w:pos="8630"/>
        </w:tabs>
        <w:rPr>
          <w:rFonts w:asciiTheme="minorHAnsi" w:eastAsiaTheme="minorEastAsia" w:hAnsiTheme="minorHAnsi" w:cstheme="minorBidi"/>
          <w:noProof/>
          <w:sz w:val="22"/>
          <w:szCs w:val="22"/>
        </w:rPr>
      </w:pPr>
      <w:hyperlink w:anchor="_Toc497413693" w:history="1">
        <w:r w:rsidRPr="001A7502">
          <w:rPr>
            <w:rStyle w:val="Hyperlink"/>
            <w:noProof/>
          </w:rPr>
          <w:t>1.3.3</w:t>
        </w:r>
        <w:r>
          <w:rPr>
            <w:rFonts w:asciiTheme="minorHAnsi" w:eastAsiaTheme="minorEastAsia" w:hAnsiTheme="minorHAnsi" w:cstheme="minorBidi"/>
            <w:noProof/>
            <w:sz w:val="22"/>
            <w:szCs w:val="22"/>
          </w:rPr>
          <w:tab/>
        </w:r>
        <w:r w:rsidRPr="001A7502">
          <w:rPr>
            <w:rStyle w:val="Hyperlink"/>
            <w:noProof/>
          </w:rPr>
          <w:t>Glossary of Terms</w:t>
        </w:r>
        <w:r>
          <w:rPr>
            <w:noProof/>
            <w:webHidden/>
          </w:rPr>
          <w:tab/>
        </w:r>
        <w:r>
          <w:rPr>
            <w:noProof/>
            <w:webHidden/>
          </w:rPr>
          <w:fldChar w:fldCharType="begin"/>
        </w:r>
        <w:r>
          <w:rPr>
            <w:noProof/>
            <w:webHidden/>
          </w:rPr>
          <w:instrText xml:space="preserve"> PAGEREF _Toc497413693 \h </w:instrText>
        </w:r>
        <w:r>
          <w:rPr>
            <w:noProof/>
            <w:webHidden/>
          </w:rPr>
        </w:r>
        <w:r>
          <w:rPr>
            <w:noProof/>
            <w:webHidden/>
          </w:rPr>
          <w:fldChar w:fldCharType="separate"/>
        </w:r>
        <w:r>
          <w:rPr>
            <w:noProof/>
            <w:webHidden/>
          </w:rPr>
          <w:t>7</w:t>
        </w:r>
        <w:r>
          <w:rPr>
            <w:noProof/>
            <w:webHidden/>
          </w:rPr>
          <w:fldChar w:fldCharType="end"/>
        </w:r>
      </w:hyperlink>
    </w:p>
    <w:p w14:paraId="516B430A" w14:textId="77777777" w:rsidR="00391C15" w:rsidRDefault="00391C15">
      <w:pPr>
        <w:pStyle w:val="TOC1"/>
        <w:tabs>
          <w:tab w:val="left" w:pos="400"/>
          <w:tab w:val="right" w:leader="dot" w:pos="8630"/>
        </w:tabs>
        <w:rPr>
          <w:rFonts w:asciiTheme="minorHAnsi" w:eastAsiaTheme="minorEastAsia" w:hAnsiTheme="minorHAnsi" w:cstheme="minorBidi"/>
          <w:noProof/>
          <w:sz w:val="22"/>
          <w:szCs w:val="22"/>
        </w:rPr>
      </w:pPr>
      <w:hyperlink w:anchor="_Toc497413694" w:history="1">
        <w:r w:rsidRPr="001A7502">
          <w:rPr>
            <w:rStyle w:val="Hyperlink"/>
            <w:noProof/>
          </w:rPr>
          <w:t>2</w:t>
        </w:r>
        <w:r>
          <w:rPr>
            <w:rFonts w:asciiTheme="minorHAnsi" w:eastAsiaTheme="minorEastAsia" w:hAnsiTheme="minorHAnsi" w:cstheme="minorBidi"/>
            <w:noProof/>
            <w:sz w:val="22"/>
            <w:szCs w:val="22"/>
          </w:rPr>
          <w:tab/>
        </w:r>
        <w:r w:rsidRPr="001A7502">
          <w:rPr>
            <w:rStyle w:val="Hyperlink"/>
            <w:noProof/>
          </w:rPr>
          <w:t>Design Considerations</w:t>
        </w:r>
        <w:r>
          <w:rPr>
            <w:noProof/>
            <w:webHidden/>
          </w:rPr>
          <w:tab/>
        </w:r>
        <w:r>
          <w:rPr>
            <w:noProof/>
            <w:webHidden/>
          </w:rPr>
          <w:fldChar w:fldCharType="begin"/>
        </w:r>
        <w:r>
          <w:rPr>
            <w:noProof/>
            <w:webHidden/>
          </w:rPr>
          <w:instrText xml:space="preserve"> PAGEREF _Toc497413694 \h </w:instrText>
        </w:r>
        <w:r>
          <w:rPr>
            <w:noProof/>
            <w:webHidden/>
          </w:rPr>
        </w:r>
        <w:r>
          <w:rPr>
            <w:noProof/>
            <w:webHidden/>
          </w:rPr>
          <w:fldChar w:fldCharType="separate"/>
        </w:r>
        <w:r>
          <w:rPr>
            <w:noProof/>
            <w:webHidden/>
          </w:rPr>
          <w:t>8</w:t>
        </w:r>
        <w:r>
          <w:rPr>
            <w:noProof/>
            <w:webHidden/>
          </w:rPr>
          <w:fldChar w:fldCharType="end"/>
        </w:r>
      </w:hyperlink>
    </w:p>
    <w:p w14:paraId="1AF7AC0E" w14:textId="77777777" w:rsidR="00391C15" w:rsidRDefault="00391C15">
      <w:pPr>
        <w:pStyle w:val="TOC2"/>
        <w:tabs>
          <w:tab w:val="left" w:pos="880"/>
          <w:tab w:val="right" w:leader="dot" w:pos="8630"/>
        </w:tabs>
        <w:rPr>
          <w:rFonts w:asciiTheme="minorHAnsi" w:eastAsiaTheme="minorEastAsia" w:hAnsiTheme="minorHAnsi" w:cstheme="minorBidi"/>
          <w:noProof/>
          <w:sz w:val="22"/>
          <w:szCs w:val="22"/>
        </w:rPr>
      </w:pPr>
      <w:hyperlink w:anchor="_Toc497413695" w:history="1">
        <w:r w:rsidRPr="001A7502">
          <w:rPr>
            <w:rStyle w:val="Hyperlink"/>
            <w:noProof/>
          </w:rPr>
          <w:t>2.1</w:t>
        </w:r>
        <w:r>
          <w:rPr>
            <w:rFonts w:asciiTheme="minorHAnsi" w:eastAsiaTheme="minorEastAsia" w:hAnsiTheme="minorHAnsi" w:cstheme="minorBidi"/>
            <w:noProof/>
            <w:sz w:val="22"/>
            <w:szCs w:val="22"/>
          </w:rPr>
          <w:tab/>
        </w:r>
        <w:r w:rsidRPr="001A7502">
          <w:rPr>
            <w:rStyle w:val="Hyperlink"/>
            <w:noProof/>
          </w:rPr>
          <w:t>Constraints and Dependencies</w:t>
        </w:r>
        <w:r>
          <w:rPr>
            <w:noProof/>
            <w:webHidden/>
          </w:rPr>
          <w:tab/>
        </w:r>
        <w:r>
          <w:rPr>
            <w:noProof/>
            <w:webHidden/>
          </w:rPr>
          <w:fldChar w:fldCharType="begin"/>
        </w:r>
        <w:r>
          <w:rPr>
            <w:noProof/>
            <w:webHidden/>
          </w:rPr>
          <w:instrText xml:space="preserve"> PAGEREF _Toc497413695 \h </w:instrText>
        </w:r>
        <w:r>
          <w:rPr>
            <w:noProof/>
            <w:webHidden/>
          </w:rPr>
        </w:r>
        <w:r>
          <w:rPr>
            <w:noProof/>
            <w:webHidden/>
          </w:rPr>
          <w:fldChar w:fldCharType="separate"/>
        </w:r>
        <w:r>
          <w:rPr>
            <w:noProof/>
            <w:webHidden/>
          </w:rPr>
          <w:t>8</w:t>
        </w:r>
        <w:r>
          <w:rPr>
            <w:noProof/>
            <w:webHidden/>
          </w:rPr>
          <w:fldChar w:fldCharType="end"/>
        </w:r>
      </w:hyperlink>
    </w:p>
    <w:p w14:paraId="2A904B43" w14:textId="77777777" w:rsidR="00391C15" w:rsidRDefault="00391C15">
      <w:pPr>
        <w:pStyle w:val="TOC2"/>
        <w:tabs>
          <w:tab w:val="left" w:pos="880"/>
          <w:tab w:val="right" w:leader="dot" w:pos="8630"/>
        </w:tabs>
        <w:rPr>
          <w:rFonts w:asciiTheme="minorHAnsi" w:eastAsiaTheme="minorEastAsia" w:hAnsiTheme="minorHAnsi" w:cstheme="minorBidi"/>
          <w:noProof/>
          <w:sz w:val="22"/>
          <w:szCs w:val="22"/>
        </w:rPr>
      </w:pPr>
      <w:hyperlink w:anchor="_Toc497413696" w:history="1">
        <w:r w:rsidRPr="001A7502">
          <w:rPr>
            <w:rStyle w:val="Hyperlink"/>
            <w:noProof/>
          </w:rPr>
          <w:t>2.2</w:t>
        </w:r>
        <w:r>
          <w:rPr>
            <w:rFonts w:asciiTheme="minorHAnsi" w:eastAsiaTheme="minorEastAsia" w:hAnsiTheme="minorHAnsi" w:cstheme="minorBidi"/>
            <w:noProof/>
            <w:sz w:val="22"/>
            <w:szCs w:val="22"/>
          </w:rPr>
          <w:tab/>
        </w:r>
        <w:r w:rsidRPr="001A7502">
          <w:rPr>
            <w:rStyle w:val="Hyperlink"/>
            <w:noProof/>
          </w:rPr>
          <w:t>Methodology</w:t>
        </w:r>
        <w:r>
          <w:rPr>
            <w:noProof/>
            <w:webHidden/>
          </w:rPr>
          <w:tab/>
        </w:r>
        <w:r>
          <w:rPr>
            <w:noProof/>
            <w:webHidden/>
          </w:rPr>
          <w:fldChar w:fldCharType="begin"/>
        </w:r>
        <w:r>
          <w:rPr>
            <w:noProof/>
            <w:webHidden/>
          </w:rPr>
          <w:instrText xml:space="preserve"> PAGEREF _Toc497413696 \h </w:instrText>
        </w:r>
        <w:r>
          <w:rPr>
            <w:noProof/>
            <w:webHidden/>
          </w:rPr>
        </w:r>
        <w:r>
          <w:rPr>
            <w:noProof/>
            <w:webHidden/>
          </w:rPr>
          <w:fldChar w:fldCharType="separate"/>
        </w:r>
        <w:r>
          <w:rPr>
            <w:noProof/>
            <w:webHidden/>
          </w:rPr>
          <w:t>8</w:t>
        </w:r>
        <w:r>
          <w:rPr>
            <w:noProof/>
            <w:webHidden/>
          </w:rPr>
          <w:fldChar w:fldCharType="end"/>
        </w:r>
      </w:hyperlink>
    </w:p>
    <w:p w14:paraId="7CA40953" w14:textId="77777777" w:rsidR="00391C15" w:rsidRDefault="00391C15">
      <w:pPr>
        <w:pStyle w:val="TOC1"/>
        <w:tabs>
          <w:tab w:val="left" w:pos="400"/>
          <w:tab w:val="right" w:leader="dot" w:pos="8630"/>
        </w:tabs>
        <w:rPr>
          <w:rFonts w:asciiTheme="minorHAnsi" w:eastAsiaTheme="minorEastAsia" w:hAnsiTheme="minorHAnsi" w:cstheme="minorBidi"/>
          <w:noProof/>
          <w:sz w:val="22"/>
          <w:szCs w:val="22"/>
        </w:rPr>
      </w:pPr>
      <w:hyperlink w:anchor="_Toc497413697" w:history="1">
        <w:r w:rsidRPr="001A7502">
          <w:rPr>
            <w:rStyle w:val="Hyperlink"/>
            <w:noProof/>
          </w:rPr>
          <w:t>3</w:t>
        </w:r>
        <w:r>
          <w:rPr>
            <w:rFonts w:asciiTheme="minorHAnsi" w:eastAsiaTheme="minorEastAsia" w:hAnsiTheme="minorHAnsi" w:cstheme="minorBidi"/>
            <w:noProof/>
            <w:sz w:val="22"/>
            <w:szCs w:val="22"/>
          </w:rPr>
          <w:tab/>
        </w:r>
        <w:r w:rsidRPr="001A7502">
          <w:rPr>
            <w:rStyle w:val="Hyperlink"/>
            <w:noProof/>
          </w:rPr>
          <w:t>System Overview</w:t>
        </w:r>
        <w:r>
          <w:rPr>
            <w:noProof/>
            <w:webHidden/>
          </w:rPr>
          <w:tab/>
        </w:r>
        <w:r>
          <w:rPr>
            <w:noProof/>
            <w:webHidden/>
          </w:rPr>
          <w:fldChar w:fldCharType="begin"/>
        </w:r>
        <w:r>
          <w:rPr>
            <w:noProof/>
            <w:webHidden/>
          </w:rPr>
          <w:instrText xml:space="preserve"> PAGEREF _Toc497413697 \h </w:instrText>
        </w:r>
        <w:r>
          <w:rPr>
            <w:noProof/>
            <w:webHidden/>
          </w:rPr>
        </w:r>
        <w:r>
          <w:rPr>
            <w:noProof/>
            <w:webHidden/>
          </w:rPr>
          <w:fldChar w:fldCharType="separate"/>
        </w:r>
        <w:r>
          <w:rPr>
            <w:noProof/>
            <w:webHidden/>
          </w:rPr>
          <w:t>9</w:t>
        </w:r>
        <w:r>
          <w:rPr>
            <w:noProof/>
            <w:webHidden/>
          </w:rPr>
          <w:fldChar w:fldCharType="end"/>
        </w:r>
      </w:hyperlink>
    </w:p>
    <w:p w14:paraId="3C06BA00" w14:textId="77777777" w:rsidR="00391C15" w:rsidRDefault="00391C15">
      <w:pPr>
        <w:pStyle w:val="TOC1"/>
        <w:tabs>
          <w:tab w:val="left" w:pos="400"/>
          <w:tab w:val="right" w:leader="dot" w:pos="8630"/>
        </w:tabs>
        <w:rPr>
          <w:rFonts w:asciiTheme="minorHAnsi" w:eastAsiaTheme="minorEastAsia" w:hAnsiTheme="minorHAnsi" w:cstheme="minorBidi"/>
          <w:noProof/>
          <w:sz w:val="22"/>
          <w:szCs w:val="22"/>
        </w:rPr>
      </w:pPr>
      <w:hyperlink w:anchor="_Toc497413698" w:history="1">
        <w:r w:rsidRPr="001A7502">
          <w:rPr>
            <w:rStyle w:val="Hyperlink"/>
            <w:noProof/>
          </w:rPr>
          <w:t>4</w:t>
        </w:r>
        <w:r>
          <w:rPr>
            <w:rFonts w:asciiTheme="minorHAnsi" w:eastAsiaTheme="minorEastAsia" w:hAnsiTheme="minorHAnsi" w:cstheme="minorBidi"/>
            <w:noProof/>
            <w:sz w:val="22"/>
            <w:szCs w:val="22"/>
          </w:rPr>
          <w:tab/>
        </w:r>
        <w:r w:rsidRPr="001A7502">
          <w:rPr>
            <w:rStyle w:val="Hyperlink"/>
            <w:noProof/>
          </w:rPr>
          <w:t>System Architecture</w:t>
        </w:r>
        <w:r>
          <w:rPr>
            <w:noProof/>
            <w:webHidden/>
          </w:rPr>
          <w:tab/>
        </w:r>
        <w:r>
          <w:rPr>
            <w:noProof/>
            <w:webHidden/>
          </w:rPr>
          <w:fldChar w:fldCharType="begin"/>
        </w:r>
        <w:r>
          <w:rPr>
            <w:noProof/>
            <w:webHidden/>
          </w:rPr>
          <w:instrText xml:space="preserve"> PAGEREF _Toc497413698 \h </w:instrText>
        </w:r>
        <w:r>
          <w:rPr>
            <w:noProof/>
            <w:webHidden/>
          </w:rPr>
        </w:r>
        <w:r>
          <w:rPr>
            <w:noProof/>
            <w:webHidden/>
          </w:rPr>
          <w:fldChar w:fldCharType="separate"/>
        </w:r>
        <w:r>
          <w:rPr>
            <w:noProof/>
            <w:webHidden/>
          </w:rPr>
          <w:t>11</w:t>
        </w:r>
        <w:r>
          <w:rPr>
            <w:noProof/>
            <w:webHidden/>
          </w:rPr>
          <w:fldChar w:fldCharType="end"/>
        </w:r>
      </w:hyperlink>
    </w:p>
    <w:p w14:paraId="691A6DC9" w14:textId="77777777" w:rsidR="00391C15" w:rsidRDefault="00391C15">
      <w:pPr>
        <w:pStyle w:val="TOC2"/>
        <w:tabs>
          <w:tab w:val="left" w:pos="880"/>
          <w:tab w:val="right" w:leader="dot" w:pos="8630"/>
        </w:tabs>
        <w:rPr>
          <w:rFonts w:asciiTheme="minorHAnsi" w:eastAsiaTheme="minorEastAsia" w:hAnsiTheme="minorHAnsi" w:cstheme="minorBidi"/>
          <w:noProof/>
          <w:sz w:val="22"/>
          <w:szCs w:val="22"/>
        </w:rPr>
      </w:pPr>
      <w:hyperlink w:anchor="_Toc497413699" w:history="1">
        <w:r w:rsidRPr="001A7502">
          <w:rPr>
            <w:rStyle w:val="Hyperlink"/>
            <w:noProof/>
          </w:rPr>
          <w:t>4.1</w:t>
        </w:r>
        <w:r>
          <w:rPr>
            <w:rFonts w:asciiTheme="minorHAnsi" w:eastAsiaTheme="minorEastAsia" w:hAnsiTheme="minorHAnsi" w:cstheme="minorBidi"/>
            <w:noProof/>
            <w:sz w:val="22"/>
            <w:szCs w:val="22"/>
          </w:rPr>
          <w:tab/>
        </w:r>
        <w:r w:rsidRPr="001A7502">
          <w:rPr>
            <w:rStyle w:val="Hyperlink"/>
            <w:noProof/>
          </w:rPr>
          <w:t>Person subsystem and Object</w:t>
        </w:r>
        <w:r>
          <w:rPr>
            <w:noProof/>
            <w:webHidden/>
          </w:rPr>
          <w:tab/>
        </w:r>
        <w:r>
          <w:rPr>
            <w:noProof/>
            <w:webHidden/>
          </w:rPr>
          <w:fldChar w:fldCharType="begin"/>
        </w:r>
        <w:r>
          <w:rPr>
            <w:noProof/>
            <w:webHidden/>
          </w:rPr>
          <w:instrText xml:space="preserve"> PAGEREF _Toc497413699 \h </w:instrText>
        </w:r>
        <w:r>
          <w:rPr>
            <w:noProof/>
            <w:webHidden/>
          </w:rPr>
        </w:r>
        <w:r>
          <w:rPr>
            <w:noProof/>
            <w:webHidden/>
          </w:rPr>
          <w:fldChar w:fldCharType="separate"/>
        </w:r>
        <w:r>
          <w:rPr>
            <w:noProof/>
            <w:webHidden/>
          </w:rPr>
          <w:t>11</w:t>
        </w:r>
        <w:r>
          <w:rPr>
            <w:noProof/>
            <w:webHidden/>
          </w:rPr>
          <w:fldChar w:fldCharType="end"/>
        </w:r>
      </w:hyperlink>
    </w:p>
    <w:p w14:paraId="35F2A56A" w14:textId="77777777" w:rsidR="00391C15" w:rsidRDefault="00391C15">
      <w:pPr>
        <w:pStyle w:val="TOC3"/>
        <w:tabs>
          <w:tab w:val="left" w:pos="1320"/>
          <w:tab w:val="right" w:leader="dot" w:pos="8630"/>
        </w:tabs>
        <w:rPr>
          <w:rFonts w:asciiTheme="minorHAnsi" w:eastAsiaTheme="minorEastAsia" w:hAnsiTheme="minorHAnsi" w:cstheme="minorBidi"/>
          <w:noProof/>
          <w:sz w:val="22"/>
          <w:szCs w:val="22"/>
        </w:rPr>
      </w:pPr>
      <w:hyperlink w:anchor="_Toc497413700" w:history="1">
        <w:r w:rsidRPr="001A7502">
          <w:rPr>
            <w:rStyle w:val="Hyperlink"/>
            <w:noProof/>
          </w:rPr>
          <w:t>4.1.1</w:t>
        </w:r>
        <w:r>
          <w:rPr>
            <w:rFonts w:asciiTheme="minorHAnsi" w:eastAsiaTheme="minorEastAsia" w:hAnsiTheme="minorHAnsi" w:cstheme="minorBidi"/>
            <w:noProof/>
            <w:sz w:val="22"/>
            <w:szCs w:val="22"/>
          </w:rPr>
          <w:tab/>
        </w:r>
        <w:r w:rsidRPr="001A7502">
          <w:rPr>
            <w:rStyle w:val="Hyperlink"/>
            <w:noProof/>
          </w:rPr>
          <w:t>Provider Object</w:t>
        </w:r>
        <w:r>
          <w:rPr>
            <w:noProof/>
            <w:webHidden/>
          </w:rPr>
          <w:tab/>
        </w:r>
        <w:r>
          <w:rPr>
            <w:noProof/>
            <w:webHidden/>
          </w:rPr>
          <w:fldChar w:fldCharType="begin"/>
        </w:r>
        <w:r>
          <w:rPr>
            <w:noProof/>
            <w:webHidden/>
          </w:rPr>
          <w:instrText xml:space="preserve"> PAGEREF _Toc497413700 \h </w:instrText>
        </w:r>
        <w:r>
          <w:rPr>
            <w:noProof/>
            <w:webHidden/>
          </w:rPr>
        </w:r>
        <w:r>
          <w:rPr>
            <w:noProof/>
            <w:webHidden/>
          </w:rPr>
          <w:fldChar w:fldCharType="separate"/>
        </w:r>
        <w:r>
          <w:rPr>
            <w:noProof/>
            <w:webHidden/>
          </w:rPr>
          <w:t>11</w:t>
        </w:r>
        <w:r>
          <w:rPr>
            <w:noProof/>
            <w:webHidden/>
          </w:rPr>
          <w:fldChar w:fldCharType="end"/>
        </w:r>
      </w:hyperlink>
    </w:p>
    <w:p w14:paraId="38C0B4D7" w14:textId="77777777" w:rsidR="00391C15" w:rsidRDefault="00391C15">
      <w:pPr>
        <w:pStyle w:val="TOC4"/>
        <w:tabs>
          <w:tab w:val="left" w:pos="1540"/>
          <w:tab w:val="right" w:leader="dot" w:pos="8630"/>
        </w:tabs>
        <w:rPr>
          <w:rFonts w:asciiTheme="minorHAnsi" w:eastAsiaTheme="minorEastAsia" w:hAnsiTheme="minorHAnsi" w:cstheme="minorBidi"/>
          <w:noProof/>
          <w:sz w:val="22"/>
          <w:szCs w:val="22"/>
        </w:rPr>
      </w:pPr>
      <w:hyperlink w:anchor="_Toc497413701" w:history="1">
        <w:r w:rsidRPr="001A7502">
          <w:rPr>
            <w:rStyle w:val="Hyperlink"/>
            <w:noProof/>
          </w:rPr>
          <w:t>4.1.1.1</w:t>
        </w:r>
        <w:r>
          <w:rPr>
            <w:rFonts w:asciiTheme="minorHAnsi" w:eastAsiaTheme="minorEastAsia" w:hAnsiTheme="minorHAnsi" w:cstheme="minorBidi"/>
            <w:noProof/>
            <w:sz w:val="22"/>
            <w:szCs w:val="22"/>
          </w:rPr>
          <w:tab/>
        </w:r>
        <w:r w:rsidRPr="001A7502">
          <w:rPr>
            <w:rStyle w:val="Hyperlink"/>
            <w:noProof/>
          </w:rPr>
          <w:t>Provider Identification Number Validation</w:t>
        </w:r>
        <w:r>
          <w:rPr>
            <w:noProof/>
            <w:webHidden/>
          </w:rPr>
          <w:tab/>
        </w:r>
        <w:r>
          <w:rPr>
            <w:noProof/>
            <w:webHidden/>
          </w:rPr>
          <w:fldChar w:fldCharType="begin"/>
        </w:r>
        <w:r>
          <w:rPr>
            <w:noProof/>
            <w:webHidden/>
          </w:rPr>
          <w:instrText xml:space="preserve"> PAGEREF _Toc497413701 \h </w:instrText>
        </w:r>
        <w:r>
          <w:rPr>
            <w:noProof/>
            <w:webHidden/>
          </w:rPr>
        </w:r>
        <w:r>
          <w:rPr>
            <w:noProof/>
            <w:webHidden/>
          </w:rPr>
          <w:fldChar w:fldCharType="separate"/>
        </w:r>
        <w:r>
          <w:rPr>
            <w:noProof/>
            <w:webHidden/>
          </w:rPr>
          <w:t>11</w:t>
        </w:r>
        <w:r>
          <w:rPr>
            <w:noProof/>
            <w:webHidden/>
          </w:rPr>
          <w:fldChar w:fldCharType="end"/>
        </w:r>
      </w:hyperlink>
    </w:p>
    <w:p w14:paraId="53E67412" w14:textId="77777777" w:rsidR="00391C15" w:rsidRDefault="00391C15">
      <w:pPr>
        <w:pStyle w:val="TOC4"/>
        <w:tabs>
          <w:tab w:val="left" w:pos="1540"/>
          <w:tab w:val="right" w:leader="dot" w:pos="8630"/>
        </w:tabs>
        <w:rPr>
          <w:rFonts w:asciiTheme="minorHAnsi" w:eastAsiaTheme="minorEastAsia" w:hAnsiTheme="minorHAnsi" w:cstheme="minorBidi"/>
          <w:noProof/>
          <w:sz w:val="22"/>
          <w:szCs w:val="22"/>
        </w:rPr>
      </w:pPr>
      <w:hyperlink w:anchor="_Toc497413702" w:history="1">
        <w:r w:rsidRPr="001A7502">
          <w:rPr>
            <w:rStyle w:val="Hyperlink"/>
            <w:noProof/>
          </w:rPr>
          <w:t>4.1.1.2</w:t>
        </w:r>
        <w:r>
          <w:rPr>
            <w:rFonts w:asciiTheme="minorHAnsi" w:eastAsiaTheme="minorEastAsia" w:hAnsiTheme="minorHAnsi" w:cstheme="minorBidi"/>
            <w:noProof/>
            <w:sz w:val="22"/>
            <w:szCs w:val="22"/>
          </w:rPr>
          <w:tab/>
        </w:r>
        <w:r w:rsidRPr="001A7502">
          <w:rPr>
            <w:rStyle w:val="Hyperlink"/>
            <w:noProof/>
          </w:rPr>
          <w:t>Provider Login Validation</w:t>
        </w:r>
        <w:r>
          <w:rPr>
            <w:noProof/>
            <w:webHidden/>
          </w:rPr>
          <w:tab/>
        </w:r>
        <w:r>
          <w:rPr>
            <w:noProof/>
            <w:webHidden/>
          </w:rPr>
          <w:fldChar w:fldCharType="begin"/>
        </w:r>
        <w:r>
          <w:rPr>
            <w:noProof/>
            <w:webHidden/>
          </w:rPr>
          <w:instrText xml:space="preserve"> PAGEREF _Toc497413702 \h </w:instrText>
        </w:r>
        <w:r>
          <w:rPr>
            <w:noProof/>
            <w:webHidden/>
          </w:rPr>
        </w:r>
        <w:r>
          <w:rPr>
            <w:noProof/>
            <w:webHidden/>
          </w:rPr>
          <w:fldChar w:fldCharType="separate"/>
        </w:r>
        <w:r>
          <w:rPr>
            <w:noProof/>
            <w:webHidden/>
          </w:rPr>
          <w:t>12</w:t>
        </w:r>
        <w:r>
          <w:rPr>
            <w:noProof/>
            <w:webHidden/>
          </w:rPr>
          <w:fldChar w:fldCharType="end"/>
        </w:r>
      </w:hyperlink>
    </w:p>
    <w:p w14:paraId="4AFFB9D2" w14:textId="77777777" w:rsidR="00391C15" w:rsidRDefault="00391C15">
      <w:pPr>
        <w:pStyle w:val="TOC3"/>
        <w:tabs>
          <w:tab w:val="left" w:pos="1320"/>
          <w:tab w:val="right" w:leader="dot" w:pos="8630"/>
        </w:tabs>
        <w:rPr>
          <w:rFonts w:asciiTheme="minorHAnsi" w:eastAsiaTheme="minorEastAsia" w:hAnsiTheme="minorHAnsi" w:cstheme="minorBidi"/>
          <w:noProof/>
          <w:sz w:val="22"/>
          <w:szCs w:val="22"/>
        </w:rPr>
      </w:pPr>
      <w:hyperlink w:anchor="_Toc497413703" w:history="1">
        <w:r w:rsidRPr="001A7502">
          <w:rPr>
            <w:rStyle w:val="Hyperlink"/>
            <w:noProof/>
          </w:rPr>
          <w:t>4.1.2</w:t>
        </w:r>
        <w:r>
          <w:rPr>
            <w:rFonts w:asciiTheme="minorHAnsi" w:eastAsiaTheme="minorEastAsia" w:hAnsiTheme="minorHAnsi" w:cstheme="minorBidi"/>
            <w:noProof/>
            <w:sz w:val="22"/>
            <w:szCs w:val="22"/>
          </w:rPr>
          <w:tab/>
        </w:r>
        <w:r w:rsidRPr="001A7502">
          <w:rPr>
            <w:rStyle w:val="Hyperlink"/>
            <w:noProof/>
          </w:rPr>
          <w:t>Member Object</w:t>
        </w:r>
        <w:r>
          <w:rPr>
            <w:noProof/>
            <w:webHidden/>
          </w:rPr>
          <w:tab/>
        </w:r>
        <w:r>
          <w:rPr>
            <w:noProof/>
            <w:webHidden/>
          </w:rPr>
          <w:fldChar w:fldCharType="begin"/>
        </w:r>
        <w:r>
          <w:rPr>
            <w:noProof/>
            <w:webHidden/>
          </w:rPr>
          <w:instrText xml:space="preserve"> PAGEREF _Toc497413703 \h </w:instrText>
        </w:r>
        <w:r>
          <w:rPr>
            <w:noProof/>
            <w:webHidden/>
          </w:rPr>
        </w:r>
        <w:r>
          <w:rPr>
            <w:noProof/>
            <w:webHidden/>
          </w:rPr>
          <w:fldChar w:fldCharType="separate"/>
        </w:r>
        <w:r>
          <w:rPr>
            <w:noProof/>
            <w:webHidden/>
          </w:rPr>
          <w:t>13</w:t>
        </w:r>
        <w:r>
          <w:rPr>
            <w:noProof/>
            <w:webHidden/>
          </w:rPr>
          <w:fldChar w:fldCharType="end"/>
        </w:r>
      </w:hyperlink>
    </w:p>
    <w:p w14:paraId="4F887A9D" w14:textId="77777777" w:rsidR="00391C15" w:rsidRDefault="00391C15">
      <w:pPr>
        <w:pStyle w:val="TOC4"/>
        <w:tabs>
          <w:tab w:val="left" w:pos="1540"/>
          <w:tab w:val="right" w:leader="dot" w:pos="8630"/>
        </w:tabs>
        <w:rPr>
          <w:rFonts w:asciiTheme="minorHAnsi" w:eastAsiaTheme="minorEastAsia" w:hAnsiTheme="minorHAnsi" w:cstheme="minorBidi"/>
          <w:noProof/>
          <w:sz w:val="22"/>
          <w:szCs w:val="22"/>
        </w:rPr>
      </w:pPr>
      <w:hyperlink w:anchor="_Toc497413704" w:history="1">
        <w:r w:rsidRPr="001A7502">
          <w:rPr>
            <w:rStyle w:val="Hyperlink"/>
            <w:noProof/>
          </w:rPr>
          <w:t>4.1.2.1</w:t>
        </w:r>
        <w:r>
          <w:rPr>
            <w:rFonts w:asciiTheme="minorHAnsi" w:eastAsiaTheme="minorEastAsia" w:hAnsiTheme="minorHAnsi" w:cstheme="minorBidi"/>
            <w:noProof/>
            <w:sz w:val="22"/>
            <w:szCs w:val="22"/>
          </w:rPr>
          <w:tab/>
        </w:r>
        <w:r w:rsidRPr="001A7502">
          <w:rPr>
            <w:rStyle w:val="Hyperlink"/>
            <w:noProof/>
          </w:rPr>
          <w:t>Member Identification Number Validation</w:t>
        </w:r>
        <w:r>
          <w:rPr>
            <w:noProof/>
            <w:webHidden/>
          </w:rPr>
          <w:tab/>
        </w:r>
        <w:r>
          <w:rPr>
            <w:noProof/>
            <w:webHidden/>
          </w:rPr>
          <w:fldChar w:fldCharType="begin"/>
        </w:r>
        <w:r>
          <w:rPr>
            <w:noProof/>
            <w:webHidden/>
          </w:rPr>
          <w:instrText xml:space="preserve"> PAGEREF _Toc497413704 \h </w:instrText>
        </w:r>
        <w:r>
          <w:rPr>
            <w:noProof/>
            <w:webHidden/>
          </w:rPr>
        </w:r>
        <w:r>
          <w:rPr>
            <w:noProof/>
            <w:webHidden/>
          </w:rPr>
          <w:fldChar w:fldCharType="separate"/>
        </w:r>
        <w:r>
          <w:rPr>
            <w:noProof/>
            <w:webHidden/>
          </w:rPr>
          <w:t>13</w:t>
        </w:r>
        <w:r>
          <w:rPr>
            <w:noProof/>
            <w:webHidden/>
          </w:rPr>
          <w:fldChar w:fldCharType="end"/>
        </w:r>
      </w:hyperlink>
    </w:p>
    <w:p w14:paraId="41D4C442" w14:textId="77777777" w:rsidR="00391C15" w:rsidRDefault="00391C15">
      <w:pPr>
        <w:pStyle w:val="TOC4"/>
        <w:tabs>
          <w:tab w:val="left" w:pos="1540"/>
          <w:tab w:val="right" w:leader="dot" w:pos="8630"/>
        </w:tabs>
        <w:rPr>
          <w:rFonts w:asciiTheme="minorHAnsi" w:eastAsiaTheme="minorEastAsia" w:hAnsiTheme="minorHAnsi" w:cstheme="minorBidi"/>
          <w:noProof/>
          <w:sz w:val="22"/>
          <w:szCs w:val="22"/>
        </w:rPr>
      </w:pPr>
      <w:hyperlink w:anchor="_Toc497413705" w:history="1">
        <w:r w:rsidRPr="001A7502">
          <w:rPr>
            <w:rStyle w:val="Hyperlink"/>
            <w:noProof/>
          </w:rPr>
          <w:t>4.1.2.2</w:t>
        </w:r>
        <w:r>
          <w:rPr>
            <w:rFonts w:asciiTheme="minorHAnsi" w:eastAsiaTheme="minorEastAsia" w:hAnsiTheme="minorHAnsi" w:cstheme="minorBidi"/>
            <w:noProof/>
            <w:sz w:val="22"/>
            <w:szCs w:val="22"/>
          </w:rPr>
          <w:tab/>
        </w:r>
        <w:r w:rsidRPr="001A7502">
          <w:rPr>
            <w:rStyle w:val="Hyperlink"/>
            <w:noProof/>
          </w:rPr>
          <w:t>Member Status Validation</w:t>
        </w:r>
        <w:r>
          <w:rPr>
            <w:noProof/>
            <w:webHidden/>
          </w:rPr>
          <w:tab/>
        </w:r>
        <w:r>
          <w:rPr>
            <w:noProof/>
            <w:webHidden/>
          </w:rPr>
          <w:fldChar w:fldCharType="begin"/>
        </w:r>
        <w:r>
          <w:rPr>
            <w:noProof/>
            <w:webHidden/>
          </w:rPr>
          <w:instrText xml:space="preserve"> PAGEREF _Toc497413705 \h </w:instrText>
        </w:r>
        <w:r>
          <w:rPr>
            <w:noProof/>
            <w:webHidden/>
          </w:rPr>
        </w:r>
        <w:r>
          <w:rPr>
            <w:noProof/>
            <w:webHidden/>
          </w:rPr>
          <w:fldChar w:fldCharType="separate"/>
        </w:r>
        <w:r>
          <w:rPr>
            <w:noProof/>
            <w:webHidden/>
          </w:rPr>
          <w:t>14</w:t>
        </w:r>
        <w:r>
          <w:rPr>
            <w:noProof/>
            <w:webHidden/>
          </w:rPr>
          <w:fldChar w:fldCharType="end"/>
        </w:r>
      </w:hyperlink>
    </w:p>
    <w:p w14:paraId="1A79EF0C" w14:textId="77777777" w:rsidR="00391C15" w:rsidRDefault="00391C15">
      <w:pPr>
        <w:pStyle w:val="TOC2"/>
        <w:tabs>
          <w:tab w:val="left" w:pos="880"/>
          <w:tab w:val="right" w:leader="dot" w:pos="8630"/>
        </w:tabs>
        <w:rPr>
          <w:rFonts w:asciiTheme="minorHAnsi" w:eastAsiaTheme="minorEastAsia" w:hAnsiTheme="minorHAnsi" w:cstheme="minorBidi"/>
          <w:noProof/>
          <w:sz w:val="22"/>
          <w:szCs w:val="22"/>
        </w:rPr>
      </w:pPr>
      <w:hyperlink w:anchor="_Toc497413706" w:history="1">
        <w:r w:rsidRPr="001A7502">
          <w:rPr>
            <w:rStyle w:val="Hyperlink"/>
            <w:noProof/>
          </w:rPr>
          <w:t>4.2</w:t>
        </w:r>
        <w:r>
          <w:rPr>
            <w:rFonts w:asciiTheme="minorHAnsi" w:eastAsiaTheme="minorEastAsia" w:hAnsiTheme="minorHAnsi" w:cstheme="minorBidi"/>
            <w:noProof/>
            <w:sz w:val="22"/>
            <w:szCs w:val="22"/>
          </w:rPr>
          <w:tab/>
        </w:r>
        <w:r w:rsidRPr="001A7502">
          <w:rPr>
            <w:rStyle w:val="Hyperlink"/>
            <w:noProof/>
          </w:rPr>
          <w:t>Administrator Object</w:t>
        </w:r>
        <w:r>
          <w:rPr>
            <w:noProof/>
            <w:webHidden/>
          </w:rPr>
          <w:tab/>
        </w:r>
        <w:r>
          <w:rPr>
            <w:noProof/>
            <w:webHidden/>
          </w:rPr>
          <w:fldChar w:fldCharType="begin"/>
        </w:r>
        <w:r>
          <w:rPr>
            <w:noProof/>
            <w:webHidden/>
          </w:rPr>
          <w:instrText xml:space="preserve"> PAGEREF _Toc497413706 \h </w:instrText>
        </w:r>
        <w:r>
          <w:rPr>
            <w:noProof/>
            <w:webHidden/>
          </w:rPr>
        </w:r>
        <w:r>
          <w:rPr>
            <w:noProof/>
            <w:webHidden/>
          </w:rPr>
          <w:fldChar w:fldCharType="separate"/>
        </w:r>
        <w:r>
          <w:rPr>
            <w:noProof/>
            <w:webHidden/>
          </w:rPr>
          <w:t>15</w:t>
        </w:r>
        <w:r>
          <w:rPr>
            <w:noProof/>
            <w:webHidden/>
          </w:rPr>
          <w:fldChar w:fldCharType="end"/>
        </w:r>
      </w:hyperlink>
    </w:p>
    <w:p w14:paraId="52D45562" w14:textId="77777777" w:rsidR="00391C15" w:rsidRDefault="00391C15">
      <w:pPr>
        <w:pStyle w:val="TOC2"/>
        <w:tabs>
          <w:tab w:val="left" w:pos="880"/>
          <w:tab w:val="right" w:leader="dot" w:pos="8630"/>
        </w:tabs>
        <w:rPr>
          <w:rFonts w:asciiTheme="minorHAnsi" w:eastAsiaTheme="minorEastAsia" w:hAnsiTheme="minorHAnsi" w:cstheme="minorBidi"/>
          <w:noProof/>
          <w:sz w:val="22"/>
          <w:szCs w:val="22"/>
        </w:rPr>
      </w:pPr>
      <w:hyperlink w:anchor="_Toc497413707" w:history="1">
        <w:r w:rsidRPr="001A7502">
          <w:rPr>
            <w:rStyle w:val="Hyperlink"/>
            <w:noProof/>
          </w:rPr>
          <w:t>4.3</w:t>
        </w:r>
        <w:r>
          <w:rPr>
            <w:rFonts w:asciiTheme="minorHAnsi" w:eastAsiaTheme="minorEastAsia" w:hAnsiTheme="minorHAnsi" w:cstheme="minorBidi"/>
            <w:noProof/>
            <w:sz w:val="22"/>
            <w:szCs w:val="22"/>
          </w:rPr>
          <w:tab/>
        </w:r>
        <w:r w:rsidRPr="001A7502">
          <w:rPr>
            <w:rStyle w:val="Hyperlink"/>
            <w:noProof/>
          </w:rPr>
          <w:t>Service Object</w:t>
        </w:r>
        <w:r>
          <w:rPr>
            <w:noProof/>
            <w:webHidden/>
          </w:rPr>
          <w:tab/>
        </w:r>
        <w:r>
          <w:rPr>
            <w:noProof/>
            <w:webHidden/>
          </w:rPr>
          <w:fldChar w:fldCharType="begin"/>
        </w:r>
        <w:r>
          <w:rPr>
            <w:noProof/>
            <w:webHidden/>
          </w:rPr>
          <w:instrText xml:space="preserve"> PAGEREF _Toc497413707 \h </w:instrText>
        </w:r>
        <w:r>
          <w:rPr>
            <w:noProof/>
            <w:webHidden/>
          </w:rPr>
        </w:r>
        <w:r>
          <w:rPr>
            <w:noProof/>
            <w:webHidden/>
          </w:rPr>
          <w:fldChar w:fldCharType="separate"/>
        </w:r>
        <w:r>
          <w:rPr>
            <w:noProof/>
            <w:webHidden/>
          </w:rPr>
          <w:t>15</w:t>
        </w:r>
        <w:r>
          <w:rPr>
            <w:noProof/>
            <w:webHidden/>
          </w:rPr>
          <w:fldChar w:fldCharType="end"/>
        </w:r>
      </w:hyperlink>
    </w:p>
    <w:p w14:paraId="36DC6905" w14:textId="77777777" w:rsidR="00391C15" w:rsidRDefault="00391C15">
      <w:pPr>
        <w:pStyle w:val="TOC2"/>
        <w:tabs>
          <w:tab w:val="left" w:pos="880"/>
          <w:tab w:val="right" w:leader="dot" w:pos="8630"/>
        </w:tabs>
        <w:rPr>
          <w:rFonts w:asciiTheme="minorHAnsi" w:eastAsiaTheme="minorEastAsia" w:hAnsiTheme="minorHAnsi" w:cstheme="minorBidi"/>
          <w:noProof/>
          <w:sz w:val="22"/>
          <w:szCs w:val="22"/>
        </w:rPr>
      </w:pPr>
      <w:hyperlink w:anchor="_Toc497413708" w:history="1">
        <w:r w:rsidRPr="001A7502">
          <w:rPr>
            <w:rStyle w:val="Hyperlink"/>
            <w:noProof/>
          </w:rPr>
          <w:t>4.4</w:t>
        </w:r>
        <w:r>
          <w:rPr>
            <w:rFonts w:asciiTheme="minorHAnsi" w:eastAsiaTheme="minorEastAsia" w:hAnsiTheme="minorHAnsi" w:cstheme="minorBidi"/>
            <w:noProof/>
            <w:sz w:val="22"/>
            <w:szCs w:val="22"/>
          </w:rPr>
          <w:tab/>
        </w:r>
        <w:r w:rsidRPr="001A7502">
          <w:rPr>
            <w:rStyle w:val="Hyperlink"/>
            <w:noProof/>
          </w:rPr>
          <w:t>List Template Object</w:t>
        </w:r>
        <w:r>
          <w:rPr>
            <w:noProof/>
            <w:webHidden/>
          </w:rPr>
          <w:tab/>
        </w:r>
        <w:r>
          <w:rPr>
            <w:noProof/>
            <w:webHidden/>
          </w:rPr>
          <w:fldChar w:fldCharType="begin"/>
        </w:r>
        <w:r>
          <w:rPr>
            <w:noProof/>
            <w:webHidden/>
          </w:rPr>
          <w:instrText xml:space="preserve"> PAGEREF _Toc497413708 \h </w:instrText>
        </w:r>
        <w:r>
          <w:rPr>
            <w:noProof/>
            <w:webHidden/>
          </w:rPr>
        </w:r>
        <w:r>
          <w:rPr>
            <w:noProof/>
            <w:webHidden/>
          </w:rPr>
          <w:fldChar w:fldCharType="separate"/>
        </w:r>
        <w:r>
          <w:rPr>
            <w:noProof/>
            <w:webHidden/>
          </w:rPr>
          <w:t>16</w:t>
        </w:r>
        <w:r>
          <w:rPr>
            <w:noProof/>
            <w:webHidden/>
          </w:rPr>
          <w:fldChar w:fldCharType="end"/>
        </w:r>
      </w:hyperlink>
    </w:p>
    <w:p w14:paraId="40B5A52E" w14:textId="77777777" w:rsidR="00391C15" w:rsidRDefault="00391C15">
      <w:pPr>
        <w:pStyle w:val="TOC2"/>
        <w:tabs>
          <w:tab w:val="left" w:pos="880"/>
          <w:tab w:val="right" w:leader="dot" w:pos="8630"/>
        </w:tabs>
        <w:rPr>
          <w:rFonts w:asciiTheme="minorHAnsi" w:eastAsiaTheme="minorEastAsia" w:hAnsiTheme="minorHAnsi" w:cstheme="minorBidi"/>
          <w:noProof/>
          <w:sz w:val="22"/>
          <w:szCs w:val="22"/>
        </w:rPr>
      </w:pPr>
      <w:hyperlink w:anchor="_Toc497413709" w:history="1">
        <w:r w:rsidRPr="001A7502">
          <w:rPr>
            <w:rStyle w:val="Hyperlink"/>
            <w:noProof/>
          </w:rPr>
          <w:t>4.5</w:t>
        </w:r>
        <w:r>
          <w:rPr>
            <w:rFonts w:asciiTheme="minorHAnsi" w:eastAsiaTheme="minorEastAsia" w:hAnsiTheme="minorHAnsi" w:cstheme="minorBidi"/>
            <w:noProof/>
            <w:sz w:val="22"/>
            <w:szCs w:val="22"/>
          </w:rPr>
          <w:tab/>
        </w:r>
        <w:r w:rsidRPr="001A7502">
          <w:rPr>
            <w:rStyle w:val="Hyperlink"/>
            <w:noProof/>
          </w:rPr>
          <w:t>Report Object</w:t>
        </w:r>
        <w:r>
          <w:rPr>
            <w:noProof/>
            <w:webHidden/>
          </w:rPr>
          <w:tab/>
        </w:r>
        <w:r>
          <w:rPr>
            <w:noProof/>
            <w:webHidden/>
          </w:rPr>
          <w:fldChar w:fldCharType="begin"/>
        </w:r>
        <w:r>
          <w:rPr>
            <w:noProof/>
            <w:webHidden/>
          </w:rPr>
          <w:instrText xml:space="preserve"> PAGEREF _Toc497413709 \h </w:instrText>
        </w:r>
        <w:r>
          <w:rPr>
            <w:noProof/>
            <w:webHidden/>
          </w:rPr>
        </w:r>
        <w:r>
          <w:rPr>
            <w:noProof/>
            <w:webHidden/>
          </w:rPr>
          <w:fldChar w:fldCharType="separate"/>
        </w:r>
        <w:r>
          <w:rPr>
            <w:noProof/>
            <w:webHidden/>
          </w:rPr>
          <w:t>17</w:t>
        </w:r>
        <w:r>
          <w:rPr>
            <w:noProof/>
            <w:webHidden/>
          </w:rPr>
          <w:fldChar w:fldCharType="end"/>
        </w:r>
      </w:hyperlink>
    </w:p>
    <w:p w14:paraId="138EB0AD" w14:textId="77777777" w:rsidR="00391C15" w:rsidRDefault="00391C15">
      <w:pPr>
        <w:pStyle w:val="TOC2"/>
        <w:tabs>
          <w:tab w:val="left" w:pos="880"/>
          <w:tab w:val="right" w:leader="dot" w:pos="8630"/>
        </w:tabs>
        <w:rPr>
          <w:rFonts w:asciiTheme="minorHAnsi" w:eastAsiaTheme="minorEastAsia" w:hAnsiTheme="minorHAnsi" w:cstheme="minorBidi"/>
          <w:noProof/>
          <w:sz w:val="22"/>
          <w:szCs w:val="22"/>
        </w:rPr>
      </w:pPr>
      <w:hyperlink w:anchor="_Toc497413710" w:history="1">
        <w:r w:rsidRPr="001A7502">
          <w:rPr>
            <w:rStyle w:val="Hyperlink"/>
            <w:noProof/>
          </w:rPr>
          <w:t>4.6</w:t>
        </w:r>
        <w:r>
          <w:rPr>
            <w:rFonts w:asciiTheme="minorHAnsi" w:eastAsiaTheme="minorEastAsia" w:hAnsiTheme="minorHAnsi" w:cstheme="minorBidi"/>
            <w:noProof/>
            <w:sz w:val="22"/>
            <w:szCs w:val="22"/>
          </w:rPr>
          <w:tab/>
        </w:r>
        <w:r w:rsidRPr="001A7502">
          <w:rPr>
            <w:rStyle w:val="Hyperlink"/>
            <w:noProof/>
          </w:rPr>
          <w:t>Report List Object</w:t>
        </w:r>
        <w:r>
          <w:rPr>
            <w:noProof/>
            <w:webHidden/>
          </w:rPr>
          <w:tab/>
        </w:r>
        <w:r>
          <w:rPr>
            <w:noProof/>
            <w:webHidden/>
          </w:rPr>
          <w:fldChar w:fldCharType="begin"/>
        </w:r>
        <w:r>
          <w:rPr>
            <w:noProof/>
            <w:webHidden/>
          </w:rPr>
          <w:instrText xml:space="preserve"> PAGEREF _Toc497413710 \h </w:instrText>
        </w:r>
        <w:r>
          <w:rPr>
            <w:noProof/>
            <w:webHidden/>
          </w:rPr>
        </w:r>
        <w:r>
          <w:rPr>
            <w:noProof/>
            <w:webHidden/>
          </w:rPr>
          <w:fldChar w:fldCharType="separate"/>
        </w:r>
        <w:r>
          <w:rPr>
            <w:noProof/>
            <w:webHidden/>
          </w:rPr>
          <w:t>17</w:t>
        </w:r>
        <w:r>
          <w:rPr>
            <w:noProof/>
            <w:webHidden/>
          </w:rPr>
          <w:fldChar w:fldCharType="end"/>
        </w:r>
      </w:hyperlink>
    </w:p>
    <w:p w14:paraId="641CA3F4" w14:textId="77777777" w:rsidR="00391C15" w:rsidRDefault="00391C15">
      <w:pPr>
        <w:pStyle w:val="TOC2"/>
        <w:tabs>
          <w:tab w:val="left" w:pos="880"/>
          <w:tab w:val="right" w:leader="dot" w:pos="8630"/>
        </w:tabs>
        <w:rPr>
          <w:rFonts w:asciiTheme="minorHAnsi" w:eastAsiaTheme="minorEastAsia" w:hAnsiTheme="minorHAnsi" w:cstheme="minorBidi"/>
          <w:noProof/>
          <w:sz w:val="22"/>
          <w:szCs w:val="22"/>
        </w:rPr>
      </w:pPr>
      <w:hyperlink w:anchor="_Toc497413711" w:history="1">
        <w:r w:rsidRPr="001A7502">
          <w:rPr>
            <w:rStyle w:val="Hyperlink"/>
            <w:noProof/>
          </w:rPr>
          <w:t>4.7</w:t>
        </w:r>
        <w:r>
          <w:rPr>
            <w:rFonts w:asciiTheme="minorHAnsi" w:eastAsiaTheme="minorEastAsia" w:hAnsiTheme="minorHAnsi" w:cstheme="minorBidi"/>
            <w:noProof/>
            <w:sz w:val="22"/>
            <w:szCs w:val="22"/>
          </w:rPr>
          <w:tab/>
        </w:r>
        <w:r w:rsidRPr="001A7502">
          <w:rPr>
            <w:rStyle w:val="Hyperlink"/>
            <w:noProof/>
          </w:rPr>
          <w:t>CAC Object</w:t>
        </w:r>
        <w:r>
          <w:rPr>
            <w:noProof/>
            <w:webHidden/>
          </w:rPr>
          <w:tab/>
        </w:r>
        <w:r>
          <w:rPr>
            <w:noProof/>
            <w:webHidden/>
          </w:rPr>
          <w:fldChar w:fldCharType="begin"/>
        </w:r>
        <w:r>
          <w:rPr>
            <w:noProof/>
            <w:webHidden/>
          </w:rPr>
          <w:instrText xml:space="preserve"> PAGEREF _Toc497413711 \h </w:instrText>
        </w:r>
        <w:r>
          <w:rPr>
            <w:noProof/>
            <w:webHidden/>
          </w:rPr>
        </w:r>
        <w:r>
          <w:rPr>
            <w:noProof/>
            <w:webHidden/>
          </w:rPr>
          <w:fldChar w:fldCharType="separate"/>
        </w:r>
        <w:r>
          <w:rPr>
            <w:noProof/>
            <w:webHidden/>
          </w:rPr>
          <w:t>17</w:t>
        </w:r>
        <w:r>
          <w:rPr>
            <w:noProof/>
            <w:webHidden/>
          </w:rPr>
          <w:fldChar w:fldCharType="end"/>
        </w:r>
      </w:hyperlink>
    </w:p>
    <w:p w14:paraId="39CAAFF1" w14:textId="77777777" w:rsidR="00391C15" w:rsidRDefault="00391C15">
      <w:pPr>
        <w:pStyle w:val="TOC1"/>
        <w:tabs>
          <w:tab w:val="left" w:pos="400"/>
          <w:tab w:val="right" w:leader="dot" w:pos="8630"/>
        </w:tabs>
        <w:rPr>
          <w:rFonts w:asciiTheme="minorHAnsi" w:eastAsiaTheme="minorEastAsia" w:hAnsiTheme="minorHAnsi" w:cstheme="minorBidi"/>
          <w:noProof/>
          <w:sz w:val="22"/>
          <w:szCs w:val="22"/>
        </w:rPr>
      </w:pPr>
      <w:hyperlink w:anchor="_Toc497413712" w:history="1">
        <w:r w:rsidRPr="001A7502">
          <w:rPr>
            <w:rStyle w:val="Hyperlink"/>
            <w:noProof/>
          </w:rPr>
          <w:t>5</w:t>
        </w:r>
        <w:r>
          <w:rPr>
            <w:rFonts w:asciiTheme="minorHAnsi" w:eastAsiaTheme="minorEastAsia" w:hAnsiTheme="minorHAnsi" w:cstheme="minorBidi"/>
            <w:noProof/>
            <w:sz w:val="22"/>
            <w:szCs w:val="22"/>
          </w:rPr>
          <w:tab/>
        </w:r>
        <w:r w:rsidRPr="001A7502">
          <w:rPr>
            <w:rStyle w:val="Hyperlink"/>
            <w:noProof/>
          </w:rPr>
          <w:t>Detailed System Design</w:t>
        </w:r>
        <w:r>
          <w:rPr>
            <w:noProof/>
            <w:webHidden/>
          </w:rPr>
          <w:tab/>
        </w:r>
        <w:r>
          <w:rPr>
            <w:noProof/>
            <w:webHidden/>
          </w:rPr>
          <w:fldChar w:fldCharType="begin"/>
        </w:r>
        <w:r>
          <w:rPr>
            <w:noProof/>
            <w:webHidden/>
          </w:rPr>
          <w:instrText xml:space="preserve"> PAGEREF _Toc497413712 \h </w:instrText>
        </w:r>
        <w:r>
          <w:rPr>
            <w:noProof/>
            <w:webHidden/>
          </w:rPr>
        </w:r>
        <w:r>
          <w:rPr>
            <w:noProof/>
            <w:webHidden/>
          </w:rPr>
          <w:fldChar w:fldCharType="separate"/>
        </w:r>
        <w:r>
          <w:rPr>
            <w:noProof/>
            <w:webHidden/>
          </w:rPr>
          <w:t>22</w:t>
        </w:r>
        <w:r>
          <w:rPr>
            <w:noProof/>
            <w:webHidden/>
          </w:rPr>
          <w:fldChar w:fldCharType="end"/>
        </w:r>
      </w:hyperlink>
    </w:p>
    <w:p w14:paraId="2FCC8466" w14:textId="77777777" w:rsidR="00391C15" w:rsidRDefault="00391C15">
      <w:pPr>
        <w:pStyle w:val="TOC2"/>
        <w:tabs>
          <w:tab w:val="left" w:pos="880"/>
          <w:tab w:val="right" w:leader="dot" w:pos="8630"/>
        </w:tabs>
        <w:rPr>
          <w:rFonts w:asciiTheme="minorHAnsi" w:eastAsiaTheme="minorEastAsia" w:hAnsiTheme="minorHAnsi" w:cstheme="minorBidi"/>
          <w:noProof/>
          <w:sz w:val="22"/>
          <w:szCs w:val="22"/>
        </w:rPr>
      </w:pPr>
      <w:hyperlink w:anchor="_Toc497413713" w:history="1">
        <w:r w:rsidRPr="001A7502">
          <w:rPr>
            <w:rStyle w:val="Hyperlink"/>
            <w:noProof/>
          </w:rPr>
          <w:t>5.1</w:t>
        </w:r>
        <w:r>
          <w:rPr>
            <w:rFonts w:asciiTheme="minorHAnsi" w:eastAsiaTheme="minorEastAsia" w:hAnsiTheme="minorHAnsi" w:cstheme="minorBidi"/>
            <w:noProof/>
            <w:sz w:val="22"/>
            <w:szCs w:val="22"/>
          </w:rPr>
          <w:tab/>
        </w:r>
        <w:r w:rsidRPr="001A7502">
          <w:rPr>
            <w:rStyle w:val="Hyperlink"/>
            <w:noProof/>
          </w:rPr>
          <w:t>Person Subsystem and Object</w:t>
        </w:r>
        <w:r>
          <w:rPr>
            <w:noProof/>
            <w:webHidden/>
          </w:rPr>
          <w:tab/>
        </w:r>
        <w:r>
          <w:rPr>
            <w:noProof/>
            <w:webHidden/>
          </w:rPr>
          <w:fldChar w:fldCharType="begin"/>
        </w:r>
        <w:r>
          <w:rPr>
            <w:noProof/>
            <w:webHidden/>
          </w:rPr>
          <w:instrText xml:space="preserve"> PAGEREF _Toc497413713 \h </w:instrText>
        </w:r>
        <w:r>
          <w:rPr>
            <w:noProof/>
            <w:webHidden/>
          </w:rPr>
        </w:r>
        <w:r>
          <w:rPr>
            <w:noProof/>
            <w:webHidden/>
          </w:rPr>
          <w:fldChar w:fldCharType="separate"/>
        </w:r>
        <w:r>
          <w:rPr>
            <w:noProof/>
            <w:webHidden/>
          </w:rPr>
          <w:t>22</w:t>
        </w:r>
        <w:r>
          <w:rPr>
            <w:noProof/>
            <w:webHidden/>
          </w:rPr>
          <w:fldChar w:fldCharType="end"/>
        </w:r>
      </w:hyperlink>
    </w:p>
    <w:p w14:paraId="53FFFA58" w14:textId="77777777" w:rsidR="00391C15" w:rsidRDefault="00391C15">
      <w:pPr>
        <w:pStyle w:val="TOC3"/>
        <w:tabs>
          <w:tab w:val="left" w:pos="1320"/>
          <w:tab w:val="right" w:leader="dot" w:pos="8630"/>
        </w:tabs>
        <w:rPr>
          <w:rFonts w:asciiTheme="minorHAnsi" w:eastAsiaTheme="minorEastAsia" w:hAnsiTheme="minorHAnsi" w:cstheme="minorBidi"/>
          <w:noProof/>
          <w:sz w:val="22"/>
          <w:szCs w:val="22"/>
        </w:rPr>
      </w:pPr>
      <w:hyperlink w:anchor="_Toc497413714" w:history="1">
        <w:r w:rsidRPr="001A7502">
          <w:rPr>
            <w:rStyle w:val="Hyperlink"/>
            <w:noProof/>
          </w:rPr>
          <w:t>5.1.1</w:t>
        </w:r>
        <w:r>
          <w:rPr>
            <w:rFonts w:asciiTheme="minorHAnsi" w:eastAsiaTheme="minorEastAsia" w:hAnsiTheme="minorHAnsi" w:cstheme="minorBidi"/>
            <w:noProof/>
            <w:sz w:val="22"/>
            <w:szCs w:val="22"/>
          </w:rPr>
          <w:tab/>
        </w:r>
        <w:r w:rsidRPr="001A7502">
          <w:rPr>
            <w:rStyle w:val="Hyperlink"/>
            <w:noProof/>
          </w:rPr>
          <w:t>Provider Object</w:t>
        </w:r>
        <w:r>
          <w:rPr>
            <w:noProof/>
            <w:webHidden/>
          </w:rPr>
          <w:tab/>
        </w:r>
        <w:r>
          <w:rPr>
            <w:noProof/>
            <w:webHidden/>
          </w:rPr>
          <w:fldChar w:fldCharType="begin"/>
        </w:r>
        <w:r>
          <w:rPr>
            <w:noProof/>
            <w:webHidden/>
          </w:rPr>
          <w:instrText xml:space="preserve"> PAGEREF _Toc497413714 \h </w:instrText>
        </w:r>
        <w:r>
          <w:rPr>
            <w:noProof/>
            <w:webHidden/>
          </w:rPr>
        </w:r>
        <w:r>
          <w:rPr>
            <w:noProof/>
            <w:webHidden/>
          </w:rPr>
          <w:fldChar w:fldCharType="separate"/>
        </w:r>
        <w:r>
          <w:rPr>
            <w:noProof/>
            <w:webHidden/>
          </w:rPr>
          <w:t>23</w:t>
        </w:r>
        <w:r>
          <w:rPr>
            <w:noProof/>
            <w:webHidden/>
          </w:rPr>
          <w:fldChar w:fldCharType="end"/>
        </w:r>
      </w:hyperlink>
    </w:p>
    <w:p w14:paraId="1E33F224" w14:textId="77777777" w:rsidR="00391C15" w:rsidRDefault="00391C15">
      <w:pPr>
        <w:pStyle w:val="TOC3"/>
        <w:tabs>
          <w:tab w:val="left" w:pos="1320"/>
          <w:tab w:val="right" w:leader="dot" w:pos="8630"/>
        </w:tabs>
        <w:rPr>
          <w:rFonts w:asciiTheme="minorHAnsi" w:eastAsiaTheme="minorEastAsia" w:hAnsiTheme="minorHAnsi" w:cstheme="minorBidi"/>
          <w:noProof/>
          <w:sz w:val="22"/>
          <w:szCs w:val="22"/>
        </w:rPr>
      </w:pPr>
      <w:hyperlink w:anchor="_Toc497413715" w:history="1">
        <w:r w:rsidRPr="001A7502">
          <w:rPr>
            <w:rStyle w:val="Hyperlink"/>
            <w:noProof/>
          </w:rPr>
          <w:t>5.1.2</w:t>
        </w:r>
        <w:r>
          <w:rPr>
            <w:rFonts w:asciiTheme="minorHAnsi" w:eastAsiaTheme="minorEastAsia" w:hAnsiTheme="minorHAnsi" w:cstheme="minorBidi"/>
            <w:noProof/>
            <w:sz w:val="22"/>
            <w:szCs w:val="22"/>
          </w:rPr>
          <w:tab/>
        </w:r>
        <w:r w:rsidRPr="001A7502">
          <w:rPr>
            <w:rStyle w:val="Hyperlink"/>
            <w:noProof/>
          </w:rPr>
          <w:t>Member Object</w:t>
        </w:r>
        <w:r>
          <w:rPr>
            <w:noProof/>
            <w:webHidden/>
          </w:rPr>
          <w:tab/>
        </w:r>
        <w:r>
          <w:rPr>
            <w:noProof/>
            <w:webHidden/>
          </w:rPr>
          <w:fldChar w:fldCharType="begin"/>
        </w:r>
        <w:r>
          <w:rPr>
            <w:noProof/>
            <w:webHidden/>
          </w:rPr>
          <w:instrText xml:space="preserve"> PAGEREF _Toc497413715 \h </w:instrText>
        </w:r>
        <w:r>
          <w:rPr>
            <w:noProof/>
            <w:webHidden/>
          </w:rPr>
        </w:r>
        <w:r>
          <w:rPr>
            <w:noProof/>
            <w:webHidden/>
          </w:rPr>
          <w:fldChar w:fldCharType="separate"/>
        </w:r>
        <w:r>
          <w:rPr>
            <w:noProof/>
            <w:webHidden/>
          </w:rPr>
          <w:t>25</w:t>
        </w:r>
        <w:r>
          <w:rPr>
            <w:noProof/>
            <w:webHidden/>
          </w:rPr>
          <w:fldChar w:fldCharType="end"/>
        </w:r>
      </w:hyperlink>
    </w:p>
    <w:p w14:paraId="49DCFF55" w14:textId="77777777" w:rsidR="00391C15" w:rsidRDefault="00391C15">
      <w:pPr>
        <w:pStyle w:val="TOC2"/>
        <w:tabs>
          <w:tab w:val="left" w:pos="880"/>
          <w:tab w:val="right" w:leader="dot" w:pos="8630"/>
        </w:tabs>
        <w:rPr>
          <w:rFonts w:asciiTheme="minorHAnsi" w:eastAsiaTheme="minorEastAsia" w:hAnsiTheme="minorHAnsi" w:cstheme="minorBidi"/>
          <w:noProof/>
          <w:sz w:val="22"/>
          <w:szCs w:val="22"/>
        </w:rPr>
      </w:pPr>
      <w:hyperlink w:anchor="_Toc497413716" w:history="1">
        <w:r w:rsidRPr="001A7502">
          <w:rPr>
            <w:rStyle w:val="Hyperlink"/>
            <w:noProof/>
          </w:rPr>
          <w:t>5.2</w:t>
        </w:r>
        <w:r>
          <w:rPr>
            <w:rFonts w:asciiTheme="minorHAnsi" w:eastAsiaTheme="minorEastAsia" w:hAnsiTheme="minorHAnsi" w:cstheme="minorBidi"/>
            <w:noProof/>
            <w:sz w:val="22"/>
            <w:szCs w:val="22"/>
          </w:rPr>
          <w:tab/>
        </w:r>
        <w:r w:rsidRPr="001A7502">
          <w:rPr>
            <w:rStyle w:val="Hyperlink"/>
            <w:noProof/>
          </w:rPr>
          <w:t>Service Object</w:t>
        </w:r>
        <w:r>
          <w:rPr>
            <w:noProof/>
            <w:webHidden/>
          </w:rPr>
          <w:tab/>
        </w:r>
        <w:r>
          <w:rPr>
            <w:noProof/>
            <w:webHidden/>
          </w:rPr>
          <w:fldChar w:fldCharType="begin"/>
        </w:r>
        <w:r>
          <w:rPr>
            <w:noProof/>
            <w:webHidden/>
          </w:rPr>
          <w:instrText xml:space="preserve"> PAGEREF _Toc497413716 \h </w:instrText>
        </w:r>
        <w:r>
          <w:rPr>
            <w:noProof/>
            <w:webHidden/>
          </w:rPr>
        </w:r>
        <w:r>
          <w:rPr>
            <w:noProof/>
            <w:webHidden/>
          </w:rPr>
          <w:fldChar w:fldCharType="separate"/>
        </w:r>
        <w:r>
          <w:rPr>
            <w:noProof/>
            <w:webHidden/>
          </w:rPr>
          <w:t>27</w:t>
        </w:r>
        <w:r>
          <w:rPr>
            <w:noProof/>
            <w:webHidden/>
          </w:rPr>
          <w:fldChar w:fldCharType="end"/>
        </w:r>
      </w:hyperlink>
    </w:p>
    <w:p w14:paraId="3E3C38D2" w14:textId="77777777" w:rsidR="00391C15" w:rsidRDefault="00391C15">
      <w:pPr>
        <w:pStyle w:val="TOC2"/>
        <w:tabs>
          <w:tab w:val="left" w:pos="880"/>
          <w:tab w:val="right" w:leader="dot" w:pos="8630"/>
        </w:tabs>
        <w:rPr>
          <w:rFonts w:asciiTheme="minorHAnsi" w:eastAsiaTheme="minorEastAsia" w:hAnsiTheme="minorHAnsi" w:cstheme="minorBidi"/>
          <w:noProof/>
          <w:sz w:val="22"/>
          <w:szCs w:val="22"/>
        </w:rPr>
      </w:pPr>
      <w:hyperlink w:anchor="_Toc497413717" w:history="1">
        <w:r w:rsidRPr="001A7502">
          <w:rPr>
            <w:rStyle w:val="Hyperlink"/>
            <w:noProof/>
          </w:rPr>
          <w:t>5.3</w:t>
        </w:r>
        <w:r>
          <w:rPr>
            <w:rFonts w:asciiTheme="minorHAnsi" w:eastAsiaTheme="minorEastAsia" w:hAnsiTheme="minorHAnsi" w:cstheme="minorBidi"/>
            <w:noProof/>
            <w:sz w:val="22"/>
            <w:szCs w:val="22"/>
          </w:rPr>
          <w:tab/>
        </w:r>
        <w:r w:rsidRPr="001A7502">
          <w:rPr>
            <w:rStyle w:val="Hyperlink"/>
            <w:noProof/>
          </w:rPr>
          <w:t>Template List Object</w:t>
        </w:r>
        <w:r>
          <w:rPr>
            <w:noProof/>
            <w:webHidden/>
          </w:rPr>
          <w:tab/>
        </w:r>
        <w:r>
          <w:rPr>
            <w:noProof/>
            <w:webHidden/>
          </w:rPr>
          <w:fldChar w:fldCharType="begin"/>
        </w:r>
        <w:r>
          <w:rPr>
            <w:noProof/>
            <w:webHidden/>
          </w:rPr>
          <w:instrText xml:space="preserve"> PAGEREF _Toc497413717 \h </w:instrText>
        </w:r>
        <w:r>
          <w:rPr>
            <w:noProof/>
            <w:webHidden/>
          </w:rPr>
        </w:r>
        <w:r>
          <w:rPr>
            <w:noProof/>
            <w:webHidden/>
          </w:rPr>
          <w:fldChar w:fldCharType="separate"/>
        </w:r>
        <w:r>
          <w:rPr>
            <w:noProof/>
            <w:webHidden/>
          </w:rPr>
          <w:t>28</w:t>
        </w:r>
        <w:r>
          <w:rPr>
            <w:noProof/>
            <w:webHidden/>
          </w:rPr>
          <w:fldChar w:fldCharType="end"/>
        </w:r>
      </w:hyperlink>
    </w:p>
    <w:p w14:paraId="275C9B12" w14:textId="77777777" w:rsidR="00391C15" w:rsidRDefault="00391C15">
      <w:pPr>
        <w:pStyle w:val="TOC2"/>
        <w:tabs>
          <w:tab w:val="left" w:pos="880"/>
          <w:tab w:val="right" w:leader="dot" w:pos="8630"/>
        </w:tabs>
        <w:rPr>
          <w:rFonts w:asciiTheme="minorHAnsi" w:eastAsiaTheme="minorEastAsia" w:hAnsiTheme="minorHAnsi" w:cstheme="minorBidi"/>
          <w:noProof/>
          <w:sz w:val="22"/>
          <w:szCs w:val="22"/>
        </w:rPr>
      </w:pPr>
      <w:hyperlink w:anchor="_Toc497413718" w:history="1">
        <w:r w:rsidRPr="001A7502">
          <w:rPr>
            <w:rStyle w:val="Hyperlink"/>
            <w:noProof/>
          </w:rPr>
          <w:t>5.4</w:t>
        </w:r>
        <w:r>
          <w:rPr>
            <w:rFonts w:asciiTheme="minorHAnsi" w:eastAsiaTheme="minorEastAsia" w:hAnsiTheme="minorHAnsi" w:cstheme="minorBidi"/>
            <w:noProof/>
            <w:sz w:val="22"/>
            <w:szCs w:val="22"/>
          </w:rPr>
          <w:tab/>
        </w:r>
        <w:r w:rsidRPr="001A7502">
          <w:rPr>
            <w:rStyle w:val="Hyperlink"/>
            <w:noProof/>
          </w:rPr>
          <w:t>Report Object</w:t>
        </w:r>
        <w:r>
          <w:rPr>
            <w:noProof/>
            <w:webHidden/>
          </w:rPr>
          <w:tab/>
        </w:r>
        <w:r>
          <w:rPr>
            <w:noProof/>
            <w:webHidden/>
          </w:rPr>
          <w:fldChar w:fldCharType="begin"/>
        </w:r>
        <w:r>
          <w:rPr>
            <w:noProof/>
            <w:webHidden/>
          </w:rPr>
          <w:instrText xml:space="preserve"> PAGEREF _Toc497413718 \h </w:instrText>
        </w:r>
        <w:r>
          <w:rPr>
            <w:noProof/>
            <w:webHidden/>
          </w:rPr>
        </w:r>
        <w:r>
          <w:rPr>
            <w:noProof/>
            <w:webHidden/>
          </w:rPr>
          <w:fldChar w:fldCharType="separate"/>
        </w:r>
        <w:r>
          <w:rPr>
            <w:noProof/>
            <w:webHidden/>
          </w:rPr>
          <w:t>29</w:t>
        </w:r>
        <w:r>
          <w:rPr>
            <w:noProof/>
            <w:webHidden/>
          </w:rPr>
          <w:fldChar w:fldCharType="end"/>
        </w:r>
      </w:hyperlink>
    </w:p>
    <w:p w14:paraId="26B5BFA8" w14:textId="77777777" w:rsidR="00391C15" w:rsidRDefault="00391C15">
      <w:pPr>
        <w:pStyle w:val="TOC2"/>
        <w:tabs>
          <w:tab w:val="left" w:pos="880"/>
          <w:tab w:val="right" w:leader="dot" w:pos="8630"/>
        </w:tabs>
        <w:rPr>
          <w:rFonts w:asciiTheme="minorHAnsi" w:eastAsiaTheme="minorEastAsia" w:hAnsiTheme="minorHAnsi" w:cstheme="minorBidi"/>
          <w:noProof/>
          <w:sz w:val="22"/>
          <w:szCs w:val="22"/>
        </w:rPr>
      </w:pPr>
      <w:hyperlink w:anchor="_Toc497413719" w:history="1">
        <w:r w:rsidRPr="001A7502">
          <w:rPr>
            <w:rStyle w:val="Hyperlink"/>
            <w:noProof/>
          </w:rPr>
          <w:t>5.5</w:t>
        </w:r>
        <w:r>
          <w:rPr>
            <w:rFonts w:asciiTheme="minorHAnsi" w:eastAsiaTheme="minorEastAsia" w:hAnsiTheme="minorHAnsi" w:cstheme="minorBidi"/>
            <w:noProof/>
            <w:sz w:val="22"/>
            <w:szCs w:val="22"/>
          </w:rPr>
          <w:tab/>
        </w:r>
        <w:r w:rsidRPr="001A7502">
          <w:rPr>
            <w:rStyle w:val="Hyperlink"/>
            <w:noProof/>
          </w:rPr>
          <w:t>Report List Object</w:t>
        </w:r>
        <w:r>
          <w:rPr>
            <w:noProof/>
            <w:webHidden/>
          </w:rPr>
          <w:tab/>
        </w:r>
        <w:r>
          <w:rPr>
            <w:noProof/>
            <w:webHidden/>
          </w:rPr>
          <w:fldChar w:fldCharType="begin"/>
        </w:r>
        <w:r>
          <w:rPr>
            <w:noProof/>
            <w:webHidden/>
          </w:rPr>
          <w:instrText xml:space="preserve"> PAGEREF _Toc497413719 \h </w:instrText>
        </w:r>
        <w:r>
          <w:rPr>
            <w:noProof/>
            <w:webHidden/>
          </w:rPr>
        </w:r>
        <w:r>
          <w:rPr>
            <w:noProof/>
            <w:webHidden/>
          </w:rPr>
          <w:fldChar w:fldCharType="separate"/>
        </w:r>
        <w:r>
          <w:rPr>
            <w:noProof/>
            <w:webHidden/>
          </w:rPr>
          <w:t>30</w:t>
        </w:r>
        <w:r>
          <w:rPr>
            <w:noProof/>
            <w:webHidden/>
          </w:rPr>
          <w:fldChar w:fldCharType="end"/>
        </w:r>
      </w:hyperlink>
    </w:p>
    <w:p w14:paraId="258659C3" w14:textId="77777777" w:rsidR="00391C15" w:rsidRDefault="00391C15">
      <w:pPr>
        <w:pStyle w:val="TOC2"/>
        <w:tabs>
          <w:tab w:val="left" w:pos="880"/>
          <w:tab w:val="right" w:leader="dot" w:pos="8630"/>
        </w:tabs>
        <w:rPr>
          <w:rFonts w:asciiTheme="minorHAnsi" w:eastAsiaTheme="minorEastAsia" w:hAnsiTheme="minorHAnsi" w:cstheme="minorBidi"/>
          <w:noProof/>
          <w:sz w:val="22"/>
          <w:szCs w:val="22"/>
        </w:rPr>
      </w:pPr>
      <w:hyperlink w:anchor="_Toc497413720" w:history="1">
        <w:r w:rsidRPr="001A7502">
          <w:rPr>
            <w:rStyle w:val="Hyperlink"/>
            <w:noProof/>
          </w:rPr>
          <w:t>5.6</w:t>
        </w:r>
        <w:r>
          <w:rPr>
            <w:rFonts w:asciiTheme="minorHAnsi" w:eastAsiaTheme="minorEastAsia" w:hAnsiTheme="minorHAnsi" w:cstheme="minorBidi"/>
            <w:noProof/>
            <w:sz w:val="22"/>
            <w:szCs w:val="22"/>
          </w:rPr>
          <w:tab/>
        </w:r>
        <w:r w:rsidRPr="001A7502">
          <w:rPr>
            <w:rStyle w:val="Hyperlink"/>
            <w:noProof/>
          </w:rPr>
          <w:t>CAC Object</w:t>
        </w:r>
        <w:r>
          <w:rPr>
            <w:noProof/>
            <w:webHidden/>
          </w:rPr>
          <w:tab/>
        </w:r>
        <w:r>
          <w:rPr>
            <w:noProof/>
            <w:webHidden/>
          </w:rPr>
          <w:fldChar w:fldCharType="begin"/>
        </w:r>
        <w:r>
          <w:rPr>
            <w:noProof/>
            <w:webHidden/>
          </w:rPr>
          <w:instrText xml:space="preserve"> PAGEREF _Toc497413720 \h </w:instrText>
        </w:r>
        <w:r>
          <w:rPr>
            <w:noProof/>
            <w:webHidden/>
          </w:rPr>
        </w:r>
        <w:r>
          <w:rPr>
            <w:noProof/>
            <w:webHidden/>
          </w:rPr>
          <w:fldChar w:fldCharType="separate"/>
        </w:r>
        <w:r>
          <w:rPr>
            <w:noProof/>
            <w:webHidden/>
          </w:rPr>
          <w:t>31</w:t>
        </w:r>
        <w:r>
          <w:rPr>
            <w:noProof/>
            <w:webHidden/>
          </w:rPr>
          <w:fldChar w:fldCharType="end"/>
        </w:r>
      </w:hyperlink>
    </w:p>
    <w:p w14:paraId="5C54C079" w14:textId="77777777" w:rsidR="00426C7A" w:rsidRDefault="00915341" w:rsidP="002038DA">
      <w:pPr>
        <w:rPr>
          <w:rFonts w:ascii="Arial" w:hAnsi="Arial" w:cs="Arial"/>
        </w:rPr>
      </w:pPr>
      <w:r w:rsidRPr="00E200FC">
        <w:rPr>
          <w:rFonts w:ascii="Arial" w:hAnsi="Arial" w:cs="Arial"/>
        </w:rPr>
        <w:fldChar w:fldCharType="end"/>
      </w:r>
    </w:p>
    <w:p w14:paraId="5EBCF57F" w14:textId="67B3097E" w:rsidR="00426C7A" w:rsidRDefault="00426C7A" w:rsidP="00426C7A">
      <w:pPr>
        <w:pStyle w:val="Title"/>
      </w:pPr>
      <w:r w:rsidRPr="00E200FC">
        <w:t xml:space="preserve">Table of </w:t>
      </w:r>
      <w:r>
        <w:t>Figures</w:t>
      </w:r>
    </w:p>
    <w:p w14:paraId="15A67031" w14:textId="77777777" w:rsidR="00426C7A" w:rsidRPr="00426C7A" w:rsidRDefault="00426C7A" w:rsidP="00426C7A"/>
    <w:p w14:paraId="587ED227" w14:textId="77777777" w:rsidR="00426C7A" w:rsidRDefault="0045098E">
      <w:pPr>
        <w:pStyle w:val="TableofFigures"/>
        <w:tabs>
          <w:tab w:val="right" w:leader="dot" w:pos="8630"/>
        </w:tabs>
        <w:rPr>
          <w:rFonts w:asciiTheme="minorHAnsi" w:eastAsiaTheme="minorEastAsia" w:hAnsiTheme="minorHAnsi" w:cstheme="minorBidi"/>
          <w:noProof/>
          <w:sz w:val="22"/>
          <w:szCs w:val="22"/>
        </w:rPr>
      </w:pPr>
      <w:r>
        <w:rPr>
          <w:rFonts w:ascii="Arial" w:hAnsi="Arial" w:cs="Arial"/>
        </w:rPr>
        <w:fldChar w:fldCharType="begin"/>
      </w:r>
      <w:r>
        <w:rPr>
          <w:rFonts w:ascii="Arial" w:hAnsi="Arial" w:cs="Arial"/>
        </w:rPr>
        <w:instrText xml:space="preserve"> TOC \h \z \c "Table" </w:instrText>
      </w:r>
      <w:r>
        <w:rPr>
          <w:rFonts w:ascii="Arial" w:hAnsi="Arial" w:cs="Arial"/>
        </w:rPr>
        <w:fldChar w:fldCharType="separate"/>
      </w:r>
      <w:hyperlink w:anchor="_Toc497412871" w:history="1">
        <w:r w:rsidR="00426C7A" w:rsidRPr="00741758">
          <w:rPr>
            <w:rStyle w:val="Hyperlink"/>
            <w:noProof/>
          </w:rPr>
          <w:t>Figure 3</w:t>
        </w:r>
        <w:r w:rsidR="00426C7A" w:rsidRPr="00741758">
          <w:rPr>
            <w:rStyle w:val="Hyperlink"/>
            <w:noProof/>
          </w:rPr>
          <w:noBreakHyphen/>
          <w:t>1: Database Management Software Overview</w:t>
        </w:r>
        <w:r w:rsidR="00426C7A">
          <w:rPr>
            <w:noProof/>
            <w:webHidden/>
          </w:rPr>
          <w:tab/>
        </w:r>
        <w:r w:rsidR="00426C7A">
          <w:rPr>
            <w:noProof/>
            <w:webHidden/>
          </w:rPr>
          <w:fldChar w:fldCharType="begin"/>
        </w:r>
        <w:r w:rsidR="00426C7A">
          <w:rPr>
            <w:noProof/>
            <w:webHidden/>
          </w:rPr>
          <w:instrText xml:space="preserve"> PAGEREF _Toc497412871 \h </w:instrText>
        </w:r>
        <w:r w:rsidR="00426C7A">
          <w:rPr>
            <w:noProof/>
            <w:webHidden/>
          </w:rPr>
        </w:r>
        <w:r w:rsidR="00426C7A">
          <w:rPr>
            <w:noProof/>
            <w:webHidden/>
          </w:rPr>
          <w:fldChar w:fldCharType="separate"/>
        </w:r>
        <w:r w:rsidR="00426C7A">
          <w:rPr>
            <w:noProof/>
            <w:webHidden/>
          </w:rPr>
          <w:t>9</w:t>
        </w:r>
        <w:r w:rsidR="00426C7A">
          <w:rPr>
            <w:noProof/>
            <w:webHidden/>
          </w:rPr>
          <w:fldChar w:fldCharType="end"/>
        </w:r>
      </w:hyperlink>
    </w:p>
    <w:p w14:paraId="14510B38" w14:textId="77777777" w:rsidR="00426C7A" w:rsidRDefault="00426C7A">
      <w:pPr>
        <w:pStyle w:val="TableofFigures"/>
        <w:tabs>
          <w:tab w:val="right" w:leader="dot" w:pos="8630"/>
        </w:tabs>
        <w:rPr>
          <w:rFonts w:asciiTheme="minorHAnsi" w:eastAsiaTheme="minorEastAsia" w:hAnsiTheme="minorHAnsi" w:cstheme="minorBidi"/>
          <w:noProof/>
          <w:sz w:val="22"/>
          <w:szCs w:val="22"/>
        </w:rPr>
      </w:pPr>
      <w:hyperlink w:anchor="_Toc497412872" w:history="1">
        <w:r w:rsidRPr="00741758">
          <w:rPr>
            <w:rStyle w:val="Hyperlink"/>
            <w:noProof/>
          </w:rPr>
          <w:t>Figure 4</w:t>
        </w:r>
        <w:r w:rsidRPr="00741758">
          <w:rPr>
            <w:rStyle w:val="Hyperlink"/>
            <w:noProof/>
          </w:rPr>
          <w:noBreakHyphen/>
          <w:t>1: Provider PIN Verification</w:t>
        </w:r>
        <w:r>
          <w:rPr>
            <w:noProof/>
            <w:webHidden/>
          </w:rPr>
          <w:tab/>
        </w:r>
        <w:r>
          <w:rPr>
            <w:noProof/>
            <w:webHidden/>
          </w:rPr>
          <w:fldChar w:fldCharType="begin"/>
        </w:r>
        <w:r>
          <w:rPr>
            <w:noProof/>
            <w:webHidden/>
          </w:rPr>
          <w:instrText xml:space="preserve"> PAGEREF _Toc497412872 \h </w:instrText>
        </w:r>
        <w:r>
          <w:rPr>
            <w:noProof/>
            <w:webHidden/>
          </w:rPr>
        </w:r>
        <w:r>
          <w:rPr>
            <w:noProof/>
            <w:webHidden/>
          </w:rPr>
          <w:fldChar w:fldCharType="separate"/>
        </w:r>
        <w:r>
          <w:rPr>
            <w:noProof/>
            <w:webHidden/>
          </w:rPr>
          <w:t>12</w:t>
        </w:r>
        <w:r>
          <w:rPr>
            <w:noProof/>
            <w:webHidden/>
          </w:rPr>
          <w:fldChar w:fldCharType="end"/>
        </w:r>
      </w:hyperlink>
    </w:p>
    <w:p w14:paraId="04283026" w14:textId="77777777" w:rsidR="00426C7A" w:rsidRDefault="00426C7A">
      <w:pPr>
        <w:pStyle w:val="TableofFigures"/>
        <w:tabs>
          <w:tab w:val="right" w:leader="dot" w:pos="8630"/>
        </w:tabs>
        <w:rPr>
          <w:rFonts w:asciiTheme="minorHAnsi" w:eastAsiaTheme="minorEastAsia" w:hAnsiTheme="minorHAnsi" w:cstheme="minorBidi"/>
          <w:noProof/>
          <w:sz w:val="22"/>
          <w:szCs w:val="22"/>
        </w:rPr>
      </w:pPr>
      <w:hyperlink w:anchor="_Toc497412873" w:history="1">
        <w:r w:rsidRPr="00741758">
          <w:rPr>
            <w:rStyle w:val="Hyperlink"/>
            <w:noProof/>
          </w:rPr>
          <w:t>Figure 4</w:t>
        </w:r>
        <w:r w:rsidRPr="00741758">
          <w:rPr>
            <w:rStyle w:val="Hyperlink"/>
            <w:noProof/>
          </w:rPr>
          <w:noBreakHyphen/>
          <w:t>2: Provider Login</w:t>
        </w:r>
        <w:r>
          <w:rPr>
            <w:noProof/>
            <w:webHidden/>
          </w:rPr>
          <w:tab/>
        </w:r>
        <w:r>
          <w:rPr>
            <w:noProof/>
            <w:webHidden/>
          </w:rPr>
          <w:fldChar w:fldCharType="begin"/>
        </w:r>
        <w:r>
          <w:rPr>
            <w:noProof/>
            <w:webHidden/>
          </w:rPr>
          <w:instrText xml:space="preserve"> PAGEREF _Toc497412873 \h </w:instrText>
        </w:r>
        <w:r>
          <w:rPr>
            <w:noProof/>
            <w:webHidden/>
          </w:rPr>
        </w:r>
        <w:r>
          <w:rPr>
            <w:noProof/>
            <w:webHidden/>
          </w:rPr>
          <w:fldChar w:fldCharType="separate"/>
        </w:r>
        <w:r>
          <w:rPr>
            <w:noProof/>
            <w:webHidden/>
          </w:rPr>
          <w:t>13</w:t>
        </w:r>
        <w:r>
          <w:rPr>
            <w:noProof/>
            <w:webHidden/>
          </w:rPr>
          <w:fldChar w:fldCharType="end"/>
        </w:r>
      </w:hyperlink>
    </w:p>
    <w:p w14:paraId="14CBDC40" w14:textId="77777777" w:rsidR="00426C7A" w:rsidRDefault="00426C7A">
      <w:pPr>
        <w:pStyle w:val="TableofFigures"/>
        <w:tabs>
          <w:tab w:val="right" w:leader="dot" w:pos="8630"/>
        </w:tabs>
        <w:rPr>
          <w:rFonts w:asciiTheme="minorHAnsi" w:eastAsiaTheme="minorEastAsia" w:hAnsiTheme="minorHAnsi" w:cstheme="minorBidi"/>
          <w:noProof/>
          <w:sz w:val="22"/>
          <w:szCs w:val="22"/>
        </w:rPr>
      </w:pPr>
      <w:hyperlink w:anchor="_Toc497412874" w:history="1">
        <w:r w:rsidRPr="00741758">
          <w:rPr>
            <w:rStyle w:val="Hyperlink"/>
            <w:noProof/>
          </w:rPr>
          <w:t>Figure 4</w:t>
        </w:r>
        <w:r w:rsidRPr="00741758">
          <w:rPr>
            <w:rStyle w:val="Hyperlink"/>
            <w:noProof/>
          </w:rPr>
          <w:noBreakHyphen/>
          <w:t>3: Member PIN Verification</w:t>
        </w:r>
        <w:r>
          <w:rPr>
            <w:noProof/>
            <w:webHidden/>
          </w:rPr>
          <w:tab/>
        </w:r>
        <w:r>
          <w:rPr>
            <w:noProof/>
            <w:webHidden/>
          </w:rPr>
          <w:fldChar w:fldCharType="begin"/>
        </w:r>
        <w:r>
          <w:rPr>
            <w:noProof/>
            <w:webHidden/>
          </w:rPr>
          <w:instrText xml:space="preserve"> PAGEREF _Toc497412874 \h </w:instrText>
        </w:r>
        <w:r>
          <w:rPr>
            <w:noProof/>
            <w:webHidden/>
          </w:rPr>
        </w:r>
        <w:r>
          <w:rPr>
            <w:noProof/>
            <w:webHidden/>
          </w:rPr>
          <w:fldChar w:fldCharType="separate"/>
        </w:r>
        <w:r>
          <w:rPr>
            <w:noProof/>
            <w:webHidden/>
          </w:rPr>
          <w:t>14</w:t>
        </w:r>
        <w:r>
          <w:rPr>
            <w:noProof/>
            <w:webHidden/>
          </w:rPr>
          <w:fldChar w:fldCharType="end"/>
        </w:r>
      </w:hyperlink>
    </w:p>
    <w:p w14:paraId="6BCD50CC" w14:textId="77777777" w:rsidR="00426C7A" w:rsidRDefault="00426C7A">
      <w:pPr>
        <w:pStyle w:val="TableofFigures"/>
        <w:tabs>
          <w:tab w:val="right" w:leader="dot" w:pos="8630"/>
        </w:tabs>
        <w:rPr>
          <w:rFonts w:asciiTheme="minorHAnsi" w:eastAsiaTheme="minorEastAsia" w:hAnsiTheme="minorHAnsi" w:cstheme="minorBidi"/>
          <w:noProof/>
          <w:sz w:val="22"/>
          <w:szCs w:val="22"/>
        </w:rPr>
      </w:pPr>
      <w:hyperlink w:anchor="_Toc497412875" w:history="1">
        <w:r w:rsidRPr="00741758">
          <w:rPr>
            <w:rStyle w:val="Hyperlink"/>
            <w:noProof/>
          </w:rPr>
          <w:t>Figure 4</w:t>
        </w:r>
        <w:r w:rsidRPr="00741758">
          <w:rPr>
            <w:rStyle w:val="Hyperlink"/>
            <w:noProof/>
          </w:rPr>
          <w:noBreakHyphen/>
          <w:t>4: Member Status Validation</w:t>
        </w:r>
        <w:r>
          <w:rPr>
            <w:noProof/>
            <w:webHidden/>
          </w:rPr>
          <w:tab/>
        </w:r>
        <w:r>
          <w:rPr>
            <w:noProof/>
            <w:webHidden/>
          </w:rPr>
          <w:fldChar w:fldCharType="begin"/>
        </w:r>
        <w:r>
          <w:rPr>
            <w:noProof/>
            <w:webHidden/>
          </w:rPr>
          <w:instrText xml:space="preserve"> PAGEREF _Toc497412875 \h </w:instrText>
        </w:r>
        <w:r>
          <w:rPr>
            <w:noProof/>
            <w:webHidden/>
          </w:rPr>
        </w:r>
        <w:r>
          <w:rPr>
            <w:noProof/>
            <w:webHidden/>
          </w:rPr>
          <w:fldChar w:fldCharType="separate"/>
        </w:r>
        <w:r>
          <w:rPr>
            <w:noProof/>
            <w:webHidden/>
          </w:rPr>
          <w:t>14</w:t>
        </w:r>
        <w:r>
          <w:rPr>
            <w:noProof/>
            <w:webHidden/>
          </w:rPr>
          <w:fldChar w:fldCharType="end"/>
        </w:r>
      </w:hyperlink>
    </w:p>
    <w:p w14:paraId="3EA1A23D" w14:textId="77777777" w:rsidR="00426C7A" w:rsidRDefault="00426C7A">
      <w:pPr>
        <w:pStyle w:val="TableofFigures"/>
        <w:tabs>
          <w:tab w:val="right" w:leader="dot" w:pos="8630"/>
        </w:tabs>
        <w:rPr>
          <w:rFonts w:asciiTheme="minorHAnsi" w:eastAsiaTheme="minorEastAsia" w:hAnsiTheme="minorHAnsi" w:cstheme="minorBidi"/>
          <w:noProof/>
          <w:sz w:val="22"/>
          <w:szCs w:val="22"/>
        </w:rPr>
      </w:pPr>
      <w:hyperlink w:anchor="_Toc497412876" w:history="1">
        <w:r w:rsidRPr="00741758">
          <w:rPr>
            <w:rStyle w:val="Hyperlink"/>
            <w:noProof/>
          </w:rPr>
          <w:t>Figure 4</w:t>
        </w:r>
        <w:r w:rsidRPr="00741758">
          <w:rPr>
            <w:rStyle w:val="Hyperlink"/>
            <w:noProof/>
          </w:rPr>
          <w:noBreakHyphen/>
          <w:t>5: Administrator Login</w:t>
        </w:r>
        <w:r>
          <w:rPr>
            <w:noProof/>
            <w:webHidden/>
          </w:rPr>
          <w:tab/>
        </w:r>
        <w:r>
          <w:rPr>
            <w:noProof/>
            <w:webHidden/>
          </w:rPr>
          <w:fldChar w:fldCharType="begin"/>
        </w:r>
        <w:r>
          <w:rPr>
            <w:noProof/>
            <w:webHidden/>
          </w:rPr>
          <w:instrText xml:space="preserve"> PAGEREF _Toc497412876 \h </w:instrText>
        </w:r>
        <w:r>
          <w:rPr>
            <w:noProof/>
            <w:webHidden/>
          </w:rPr>
        </w:r>
        <w:r>
          <w:rPr>
            <w:noProof/>
            <w:webHidden/>
          </w:rPr>
          <w:fldChar w:fldCharType="separate"/>
        </w:r>
        <w:r>
          <w:rPr>
            <w:noProof/>
            <w:webHidden/>
          </w:rPr>
          <w:t>15</w:t>
        </w:r>
        <w:r>
          <w:rPr>
            <w:noProof/>
            <w:webHidden/>
          </w:rPr>
          <w:fldChar w:fldCharType="end"/>
        </w:r>
      </w:hyperlink>
    </w:p>
    <w:p w14:paraId="59D9C903" w14:textId="77777777" w:rsidR="00426C7A" w:rsidRDefault="00426C7A">
      <w:pPr>
        <w:pStyle w:val="TableofFigures"/>
        <w:tabs>
          <w:tab w:val="right" w:leader="dot" w:pos="8630"/>
        </w:tabs>
        <w:rPr>
          <w:rFonts w:asciiTheme="minorHAnsi" w:eastAsiaTheme="minorEastAsia" w:hAnsiTheme="minorHAnsi" w:cstheme="minorBidi"/>
          <w:noProof/>
          <w:sz w:val="22"/>
          <w:szCs w:val="22"/>
        </w:rPr>
      </w:pPr>
      <w:hyperlink w:anchor="_Toc497412877" w:history="1">
        <w:r w:rsidRPr="00741758">
          <w:rPr>
            <w:rStyle w:val="Hyperlink"/>
            <w:noProof/>
          </w:rPr>
          <w:t>Figure 4</w:t>
        </w:r>
        <w:r w:rsidRPr="00741758">
          <w:rPr>
            <w:rStyle w:val="Hyperlink"/>
            <w:noProof/>
          </w:rPr>
          <w:noBreakHyphen/>
          <w:t>6: Service Fee Request</w:t>
        </w:r>
        <w:r>
          <w:rPr>
            <w:noProof/>
            <w:webHidden/>
          </w:rPr>
          <w:tab/>
        </w:r>
        <w:r>
          <w:rPr>
            <w:noProof/>
            <w:webHidden/>
          </w:rPr>
          <w:fldChar w:fldCharType="begin"/>
        </w:r>
        <w:r>
          <w:rPr>
            <w:noProof/>
            <w:webHidden/>
          </w:rPr>
          <w:instrText xml:space="preserve"> PAGEREF _Toc497412877 \h </w:instrText>
        </w:r>
        <w:r>
          <w:rPr>
            <w:noProof/>
            <w:webHidden/>
          </w:rPr>
        </w:r>
        <w:r>
          <w:rPr>
            <w:noProof/>
            <w:webHidden/>
          </w:rPr>
          <w:fldChar w:fldCharType="separate"/>
        </w:r>
        <w:r>
          <w:rPr>
            <w:noProof/>
            <w:webHidden/>
          </w:rPr>
          <w:t>16</w:t>
        </w:r>
        <w:r>
          <w:rPr>
            <w:noProof/>
            <w:webHidden/>
          </w:rPr>
          <w:fldChar w:fldCharType="end"/>
        </w:r>
      </w:hyperlink>
    </w:p>
    <w:p w14:paraId="1301638A" w14:textId="77777777" w:rsidR="00426C7A" w:rsidRDefault="00426C7A">
      <w:pPr>
        <w:pStyle w:val="TableofFigures"/>
        <w:tabs>
          <w:tab w:val="right" w:leader="dot" w:pos="8630"/>
        </w:tabs>
        <w:rPr>
          <w:rFonts w:asciiTheme="minorHAnsi" w:eastAsiaTheme="minorEastAsia" w:hAnsiTheme="minorHAnsi" w:cstheme="minorBidi"/>
          <w:noProof/>
          <w:sz w:val="22"/>
          <w:szCs w:val="22"/>
        </w:rPr>
      </w:pPr>
      <w:hyperlink w:anchor="_Toc497412878" w:history="1">
        <w:r w:rsidRPr="00741758">
          <w:rPr>
            <w:rStyle w:val="Hyperlink"/>
            <w:noProof/>
          </w:rPr>
          <w:t>Figure 4</w:t>
        </w:r>
        <w:r w:rsidRPr="00741758">
          <w:rPr>
            <w:rStyle w:val="Hyperlink"/>
            <w:noProof/>
          </w:rPr>
          <w:noBreakHyphen/>
          <w:t>7: List Template Overview</w:t>
        </w:r>
        <w:r>
          <w:rPr>
            <w:noProof/>
            <w:webHidden/>
          </w:rPr>
          <w:tab/>
        </w:r>
        <w:r>
          <w:rPr>
            <w:noProof/>
            <w:webHidden/>
          </w:rPr>
          <w:fldChar w:fldCharType="begin"/>
        </w:r>
        <w:r>
          <w:rPr>
            <w:noProof/>
            <w:webHidden/>
          </w:rPr>
          <w:instrText xml:space="preserve"> PAGEREF _Toc497412878 \h </w:instrText>
        </w:r>
        <w:r>
          <w:rPr>
            <w:noProof/>
            <w:webHidden/>
          </w:rPr>
        </w:r>
        <w:r>
          <w:rPr>
            <w:noProof/>
            <w:webHidden/>
          </w:rPr>
          <w:fldChar w:fldCharType="separate"/>
        </w:r>
        <w:r>
          <w:rPr>
            <w:noProof/>
            <w:webHidden/>
          </w:rPr>
          <w:t>17</w:t>
        </w:r>
        <w:r>
          <w:rPr>
            <w:noProof/>
            <w:webHidden/>
          </w:rPr>
          <w:fldChar w:fldCharType="end"/>
        </w:r>
      </w:hyperlink>
    </w:p>
    <w:p w14:paraId="37546ABE" w14:textId="77777777" w:rsidR="00426C7A" w:rsidRDefault="00426C7A">
      <w:pPr>
        <w:pStyle w:val="TableofFigures"/>
        <w:tabs>
          <w:tab w:val="right" w:leader="dot" w:pos="8630"/>
        </w:tabs>
        <w:rPr>
          <w:rFonts w:asciiTheme="minorHAnsi" w:eastAsiaTheme="minorEastAsia" w:hAnsiTheme="minorHAnsi" w:cstheme="minorBidi"/>
          <w:noProof/>
          <w:sz w:val="22"/>
          <w:szCs w:val="22"/>
        </w:rPr>
      </w:pPr>
      <w:hyperlink w:anchor="_Toc497412879" w:history="1">
        <w:r w:rsidRPr="00741758">
          <w:rPr>
            <w:rStyle w:val="Hyperlink"/>
            <w:noProof/>
          </w:rPr>
          <w:t>Figure 4</w:t>
        </w:r>
        <w:r w:rsidRPr="00741758">
          <w:rPr>
            <w:rStyle w:val="Hyperlink"/>
            <w:noProof/>
          </w:rPr>
          <w:noBreakHyphen/>
          <w:t>8: CAC Object Overview</w:t>
        </w:r>
        <w:r>
          <w:rPr>
            <w:noProof/>
            <w:webHidden/>
          </w:rPr>
          <w:tab/>
        </w:r>
        <w:r>
          <w:rPr>
            <w:noProof/>
            <w:webHidden/>
          </w:rPr>
          <w:fldChar w:fldCharType="begin"/>
        </w:r>
        <w:r>
          <w:rPr>
            <w:noProof/>
            <w:webHidden/>
          </w:rPr>
          <w:instrText xml:space="preserve"> PAGEREF _Toc497412879 \h </w:instrText>
        </w:r>
        <w:r>
          <w:rPr>
            <w:noProof/>
            <w:webHidden/>
          </w:rPr>
        </w:r>
        <w:r>
          <w:rPr>
            <w:noProof/>
            <w:webHidden/>
          </w:rPr>
          <w:fldChar w:fldCharType="separate"/>
        </w:r>
        <w:r>
          <w:rPr>
            <w:noProof/>
            <w:webHidden/>
          </w:rPr>
          <w:t>18</w:t>
        </w:r>
        <w:r>
          <w:rPr>
            <w:noProof/>
            <w:webHidden/>
          </w:rPr>
          <w:fldChar w:fldCharType="end"/>
        </w:r>
      </w:hyperlink>
    </w:p>
    <w:p w14:paraId="3C8FCB0C" w14:textId="77777777" w:rsidR="00426C7A" w:rsidRDefault="00426C7A">
      <w:pPr>
        <w:pStyle w:val="TableofFigures"/>
        <w:tabs>
          <w:tab w:val="right" w:leader="dot" w:pos="8630"/>
        </w:tabs>
        <w:rPr>
          <w:rFonts w:asciiTheme="minorHAnsi" w:eastAsiaTheme="minorEastAsia" w:hAnsiTheme="minorHAnsi" w:cstheme="minorBidi"/>
          <w:noProof/>
          <w:sz w:val="22"/>
          <w:szCs w:val="22"/>
        </w:rPr>
      </w:pPr>
      <w:hyperlink w:anchor="_Toc497412880" w:history="1">
        <w:r w:rsidRPr="00741758">
          <w:rPr>
            <w:rStyle w:val="Hyperlink"/>
            <w:noProof/>
          </w:rPr>
          <w:t>Figure 4</w:t>
        </w:r>
        <w:r w:rsidRPr="00741758">
          <w:rPr>
            <w:rStyle w:val="Hyperlink"/>
            <w:noProof/>
          </w:rPr>
          <w:noBreakHyphen/>
          <w:t>9: Member Creation</w:t>
        </w:r>
        <w:r>
          <w:rPr>
            <w:noProof/>
            <w:webHidden/>
          </w:rPr>
          <w:tab/>
        </w:r>
        <w:r>
          <w:rPr>
            <w:noProof/>
            <w:webHidden/>
          </w:rPr>
          <w:fldChar w:fldCharType="begin"/>
        </w:r>
        <w:r>
          <w:rPr>
            <w:noProof/>
            <w:webHidden/>
          </w:rPr>
          <w:instrText xml:space="preserve"> PAGEREF _Toc497412880 \h </w:instrText>
        </w:r>
        <w:r>
          <w:rPr>
            <w:noProof/>
            <w:webHidden/>
          </w:rPr>
        </w:r>
        <w:r>
          <w:rPr>
            <w:noProof/>
            <w:webHidden/>
          </w:rPr>
          <w:fldChar w:fldCharType="separate"/>
        </w:r>
        <w:r>
          <w:rPr>
            <w:noProof/>
            <w:webHidden/>
          </w:rPr>
          <w:t>18</w:t>
        </w:r>
        <w:r>
          <w:rPr>
            <w:noProof/>
            <w:webHidden/>
          </w:rPr>
          <w:fldChar w:fldCharType="end"/>
        </w:r>
      </w:hyperlink>
    </w:p>
    <w:p w14:paraId="736D64E5" w14:textId="77777777" w:rsidR="00426C7A" w:rsidRDefault="00426C7A">
      <w:pPr>
        <w:pStyle w:val="TableofFigures"/>
        <w:tabs>
          <w:tab w:val="right" w:leader="dot" w:pos="8630"/>
        </w:tabs>
        <w:rPr>
          <w:rFonts w:asciiTheme="minorHAnsi" w:eastAsiaTheme="minorEastAsia" w:hAnsiTheme="minorHAnsi" w:cstheme="minorBidi"/>
          <w:noProof/>
          <w:sz w:val="22"/>
          <w:szCs w:val="22"/>
        </w:rPr>
      </w:pPr>
      <w:hyperlink w:anchor="_Toc497412881" w:history="1">
        <w:r w:rsidRPr="00741758">
          <w:rPr>
            <w:rStyle w:val="Hyperlink"/>
            <w:noProof/>
          </w:rPr>
          <w:t>Figure 4</w:t>
        </w:r>
        <w:r w:rsidRPr="00741758">
          <w:rPr>
            <w:rStyle w:val="Hyperlink"/>
            <w:noProof/>
          </w:rPr>
          <w:noBreakHyphen/>
          <w:t>10: Provider Creation</w:t>
        </w:r>
        <w:r>
          <w:rPr>
            <w:noProof/>
            <w:webHidden/>
          </w:rPr>
          <w:tab/>
        </w:r>
        <w:r>
          <w:rPr>
            <w:noProof/>
            <w:webHidden/>
          </w:rPr>
          <w:fldChar w:fldCharType="begin"/>
        </w:r>
        <w:r>
          <w:rPr>
            <w:noProof/>
            <w:webHidden/>
          </w:rPr>
          <w:instrText xml:space="preserve"> PAGEREF _Toc497412881 \h </w:instrText>
        </w:r>
        <w:r>
          <w:rPr>
            <w:noProof/>
            <w:webHidden/>
          </w:rPr>
        </w:r>
        <w:r>
          <w:rPr>
            <w:noProof/>
            <w:webHidden/>
          </w:rPr>
          <w:fldChar w:fldCharType="separate"/>
        </w:r>
        <w:r>
          <w:rPr>
            <w:noProof/>
            <w:webHidden/>
          </w:rPr>
          <w:t>19</w:t>
        </w:r>
        <w:r>
          <w:rPr>
            <w:noProof/>
            <w:webHidden/>
          </w:rPr>
          <w:fldChar w:fldCharType="end"/>
        </w:r>
      </w:hyperlink>
    </w:p>
    <w:p w14:paraId="46C4A7B7" w14:textId="77777777" w:rsidR="00426C7A" w:rsidRDefault="00426C7A">
      <w:pPr>
        <w:pStyle w:val="TableofFigures"/>
        <w:tabs>
          <w:tab w:val="right" w:leader="dot" w:pos="8630"/>
        </w:tabs>
        <w:rPr>
          <w:rFonts w:asciiTheme="minorHAnsi" w:eastAsiaTheme="minorEastAsia" w:hAnsiTheme="minorHAnsi" w:cstheme="minorBidi"/>
          <w:noProof/>
          <w:sz w:val="22"/>
          <w:szCs w:val="22"/>
        </w:rPr>
      </w:pPr>
      <w:hyperlink w:anchor="_Toc497412882" w:history="1">
        <w:r w:rsidRPr="00741758">
          <w:rPr>
            <w:rStyle w:val="Hyperlink"/>
            <w:noProof/>
          </w:rPr>
          <w:t>Figure 4</w:t>
        </w:r>
        <w:r w:rsidRPr="00741758">
          <w:rPr>
            <w:rStyle w:val="Hyperlink"/>
            <w:noProof/>
          </w:rPr>
          <w:noBreakHyphen/>
          <w:t>11: Member Reports</w:t>
        </w:r>
        <w:r>
          <w:rPr>
            <w:noProof/>
            <w:webHidden/>
          </w:rPr>
          <w:tab/>
        </w:r>
        <w:r>
          <w:rPr>
            <w:noProof/>
            <w:webHidden/>
          </w:rPr>
          <w:fldChar w:fldCharType="begin"/>
        </w:r>
        <w:r>
          <w:rPr>
            <w:noProof/>
            <w:webHidden/>
          </w:rPr>
          <w:instrText xml:space="preserve"> PAGEREF _Toc497412882 \h </w:instrText>
        </w:r>
        <w:r>
          <w:rPr>
            <w:noProof/>
            <w:webHidden/>
          </w:rPr>
        </w:r>
        <w:r>
          <w:rPr>
            <w:noProof/>
            <w:webHidden/>
          </w:rPr>
          <w:fldChar w:fldCharType="separate"/>
        </w:r>
        <w:r>
          <w:rPr>
            <w:noProof/>
            <w:webHidden/>
          </w:rPr>
          <w:t>20</w:t>
        </w:r>
        <w:r>
          <w:rPr>
            <w:noProof/>
            <w:webHidden/>
          </w:rPr>
          <w:fldChar w:fldCharType="end"/>
        </w:r>
      </w:hyperlink>
    </w:p>
    <w:p w14:paraId="01630182" w14:textId="77777777" w:rsidR="00426C7A" w:rsidRDefault="00426C7A">
      <w:pPr>
        <w:pStyle w:val="TableofFigures"/>
        <w:tabs>
          <w:tab w:val="right" w:leader="dot" w:pos="8630"/>
        </w:tabs>
        <w:rPr>
          <w:rFonts w:asciiTheme="minorHAnsi" w:eastAsiaTheme="minorEastAsia" w:hAnsiTheme="minorHAnsi" w:cstheme="minorBidi"/>
          <w:noProof/>
          <w:sz w:val="22"/>
          <w:szCs w:val="22"/>
        </w:rPr>
      </w:pPr>
      <w:hyperlink w:anchor="_Toc497412883" w:history="1">
        <w:r w:rsidRPr="00741758">
          <w:rPr>
            <w:rStyle w:val="Hyperlink"/>
            <w:noProof/>
          </w:rPr>
          <w:t>Figure 4</w:t>
        </w:r>
        <w:r w:rsidRPr="00741758">
          <w:rPr>
            <w:rStyle w:val="Hyperlink"/>
            <w:noProof/>
          </w:rPr>
          <w:noBreakHyphen/>
          <w:t>12: Provider Reports</w:t>
        </w:r>
        <w:r>
          <w:rPr>
            <w:noProof/>
            <w:webHidden/>
          </w:rPr>
          <w:tab/>
        </w:r>
        <w:r>
          <w:rPr>
            <w:noProof/>
            <w:webHidden/>
          </w:rPr>
          <w:fldChar w:fldCharType="begin"/>
        </w:r>
        <w:r>
          <w:rPr>
            <w:noProof/>
            <w:webHidden/>
          </w:rPr>
          <w:instrText xml:space="preserve"> PAGEREF _Toc497412883 \h </w:instrText>
        </w:r>
        <w:r>
          <w:rPr>
            <w:noProof/>
            <w:webHidden/>
          </w:rPr>
        </w:r>
        <w:r>
          <w:rPr>
            <w:noProof/>
            <w:webHidden/>
          </w:rPr>
          <w:fldChar w:fldCharType="separate"/>
        </w:r>
        <w:r>
          <w:rPr>
            <w:noProof/>
            <w:webHidden/>
          </w:rPr>
          <w:t>20</w:t>
        </w:r>
        <w:r>
          <w:rPr>
            <w:noProof/>
            <w:webHidden/>
          </w:rPr>
          <w:fldChar w:fldCharType="end"/>
        </w:r>
      </w:hyperlink>
    </w:p>
    <w:p w14:paraId="1CED1EEB" w14:textId="77777777" w:rsidR="00B71667" w:rsidRPr="00E200FC" w:rsidRDefault="0045098E" w:rsidP="002038DA">
      <w:pPr>
        <w:rPr>
          <w:rFonts w:ascii="Arial" w:hAnsi="Arial" w:cs="Arial"/>
        </w:rPr>
        <w:sectPr w:rsidR="00B71667" w:rsidRPr="00E200FC" w:rsidSect="00B2428E">
          <w:headerReference w:type="even" r:id="rId10"/>
          <w:footerReference w:type="default" r:id="rId11"/>
          <w:headerReference w:type="first" r:id="rId12"/>
          <w:pgSz w:w="12240" w:h="15840" w:code="1"/>
          <w:pgMar w:top="1440" w:right="1800" w:bottom="1440" w:left="1800" w:header="720" w:footer="432" w:gutter="0"/>
          <w:cols w:space="720"/>
          <w:docGrid w:linePitch="360"/>
        </w:sectPr>
      </w:pPr>
      <w:r>
        <w:rPr>
          <w:rFonts w:ascii="Arial" w:hAnsi="Arial" w:cs="Arial"/>
        </w:rPr>
        <w:fldChar w:fldCharType="end"/>
      </w:r>
    </w:p>
    <w:p w14:paraId="4FC7E0F5" w14:textId="008882E9" w:rsidR="00357AE1" w:rsidRDefault="00C46232" w:rsidP="001274FF">
      <w:pPr>
        <w:pStyle w:val="Heading1"/>
      </w:pPr>
      <w:bookmarkStart w:id="0" w:name="_Toc497413687"/>
      <w:r>
        <w:lastRenderedPageBreak/>
        <w:t>Introduction</w:t>
      </w:r>
      <w:bookmarkEnd w:id="0"/>
    </w:p>
    <w:p w14:paraId="2AF1AABF" w14:textId="4D105489" w:rsidR="000C6003" w:rsidRDefault="00C46232" w:rsidP="000C6003">
      <w:pPr>
        <w:pStyle w:val="Heading2"/>
      </w:pPr>
      <w:bookmarkStart w:id="1" w:name="_Toc497413688"/>
      <w:r>
        <w:t>Purpose</w:t>
      </w:r>
      <w:r w:rsidR="00D02FAC">
        <w:t xml:space="preserve"> and Scope</w:t>
      </w:r>
      <w:bookmarkEnd w:id="1"/>
    </w:p>
    <w:p w14:paraId="5E69D5F9" w14:textId="77777777" w:rsidR="006E4BB7" w:rsidRDefault="006E4BB7" w:rsidP="006E4BB7">
      <w:r>
        <w:t>The purpose of this document is to layout the technical design of the Chocoholics Anonymous Management Program System software.</w:t>
      </w:r>
    </w:p>
    <w:p w14:paraId="14303370" w14:textId="1D42A3F3" w:rsidR="00D13141" w:rsidRDefault="006E4BB7" w:rsidP="006E4BB7">
      <w:r>
        <w:t>It is intended to provide guidance for the development of the Chocoholics Anonymous data processing software to both managerial and technical staff.</w:t>
      </w:r>
    </w:p>
    <w:p w14:paraId="209869BC" w14:textId="020466CC" w:rsidR="006E4BB7" w:rsidRPr="00D02FAC" w:rsidRDefault="006E4BB7" w:rsidP="006E4BB7">
      <w:pPr>
        <w:rPr>
          <w:strike/>
        </w:rPr>
      </w:pPr>
      <w:r>
        <w:t>The system design outlined in this document builds upon the requirements document generated during the requirements phase.</w:t>
      </w:r>
    </w:p>
    <w:p w14:paraId="1831FF32" w14:textId="5543E1FA" w:rsidR="00CA49B6" w:rsidRDefault="00D02FAC" w:rsidP="00CA49B6">
      <w:pPr>
        <w:pStyle w:val="Heading2"/>
      </w:pPr>
      <w:bookmarkStart w:id="2" w:name="_Toc497413689"/>
      <w:r>
        <w:t>Target Audience</w:t>
      </w:r>
      <w:bookmarkEnd w:id="2"/>
    </w:p>
    <w:p w14:paraId="3D9CDE50" w14:textId="42481259" w:rsidR="00EB7964" w:rsidRDefault="006E4BB7">
      <w:r>
        <w:t xml:space="preserve">This document is intended for use by the Chocoholics Anonymous </w:t>
      </w:r>
      <w:r w:rsidR="00426C7A">
        <w:t>Corporation</w:t>
      </w:r>
      <w:r w:rsidR="00EB7964">
        <w:t xml:space="preserve"> and the development group working at Team 7, who have been contracted by Chocoholics Anonymous to deliver the data management software.</w:t>
      </w:r>
    </w:p>
    <w:p w14:paraId="08F83197" w14:textId="4294CE5C" w:rsidR="00456A92" w:rsidRPr="00EB7964" w:rsidRDefault="00EB7964">
      <w:r>
        <w:t xml:space="preserve">The design outlined within this document is to be followed by the developers at Team </w:t>
      </w:r>
      <w:r w:rsidR="0059567B">
        <w:t>7</w:t>
      </w:r>
      <w:r>
        <w:t xml:space="preserve"> in the implementation of the data management software for Chocoholics Anonymous.</w:t>
      </w:r>
      <w:r w:rsidR="00456A92">
        <w:br w:type="page"/>
      </w:r>
    </w:p>
    <w:p w14:paraId="61249FEC" w14:textId="3B8F713E" w:rsidR="00655DAB" w:rsidRPr="00655DAB" w:rsidRDefault="00655DAB" w:rsidP="00655DAB">
      <w:pPr>
        <w:pStyle w:val="Heading2"/>
      </w:pPr>
      <w:bookmarkStart w:id="3" w:name="_Toc497413690"/>
      <w:r>
        <w:lastRenderedPageBreak/>
        <w:t>Definitions</w:t>
      </w:r>
      <w:bookmarkEnd w:id="3"/>
    </w:p>
    <w:p w14:paraId="0E9A2762" w14:textId="0631FEF4" w:rsidR="005E67FC" w:rsidRDefault="00655DAB" w:rsidP="00655DAB">
      <w:pPr>
        <w:pStyle w:val="Heading3"/>
      </w:pPr>
      <w:bookmarkStart w:id="4" w:name="_Toc497413691"/>
      <w:r>
        <w:t>Conformance Levels</w:t>
      </w:r>
      <w:bookmarkEnd w:id="4"/>
    </w:p>
    <w:tbl>
      <w:tblPr>
        <w:tblStyle w:val="TableRegisterBit"/>
        <w:tblW w:w="0" w:type="auto"/>
        <w:tblLook w:val="04A0" w:firstRow="1" w:lastRow="0" w:firstColumn="1" w:lastColumn="0" w:noHBand="0" w:noVBand="1"/>
      </w:tblPr>
      <w:tblGrid>
        <w:gridCol w:w="2268"/>
        <w:gridCol w:w="6588"/>
      </w:tblGrid>
      <w:tr w:rsidR="00456A92" w:rsidRPr="00456A92" w14:paraId="4666CB1E" w14:textId="77777777" w:rsidTr="00A5760A">
        <w:trPr>
          <w:trHeight w:hRule="exact" w:val="288"/>
        </w:trPr>
        <w:tc>
          <w:tcPr>
            <w:tcW w:w="2268" w:type="dxa"/>
          </w:tcPr>
          <w:p w14:paraId="74956190" w14:textId="77777777" w:rsidR="00456A92" w:rsidRPr="00456A92" w:rsidRDefault="00456A92" w:rsidP="00456A92">
            <w:pPr>
              <w:spacing w:after="240"/>
              <w:jc w:val="left"/>
              <w:rPr>
                <w:rFonts w:ascii="Times New Roman" w:hAnsi="Times New Roman"/>
              </w:rPr>
            </w:pPr>
          </w:p>
        </w:tc>
        <w:tc>
          <w:tcPr>
            <w:tcW w:w="6588" w:type="dxa"/>
          </w:tcPr>
          <w:p w14:paraId="21CCBC76" w14:textId="77777777" w:rsidR="00456A92" w:rsidRPr="00456A92" w:rsidRDefault="00456A92" w:rsidP="00456A92">
            <w:pPr>
              <w:spacing w:after="240"/>
              <w:jc w:val="left"/>
              <w:rPr>
                <w:rFonts w:ascii="Times New Roman" w:hAnsi="Times New Roman"/>
              </w:rPr>
            </w:pPr>
          </w:p>
        </w:tc>
      </w:tr>
      <w:tr w:rsidR="00456A92" w:rsidRPr="00456A92" w14:paraId="3363B142" w14:textId="77777777" w:rsidTr="00A5760A">
        <w:tc>
          <w:tcPr>
            <w:tcW w:w="2268" w:type="dxa"/>
          </w:tcPr>
          <w:p w14:paraId="708B05FA" w14:textId="359E6C8F" w:rsidR="00456A92" w:rsidRPr="00456A92" w:rsidRDefault="00456A92" w:rsidP="00456A92">
            <w:pPr>
              <w:spacing w:after="240"/>
              <w:jc w:val="left"/>
              <w:rPr>
                <w:rFonts w:ascii="Times New Roman" w:hAnsi="Times New Roman"/>
                <w:b/>
              </w:rPr>
            </w:pPr>
            <w:r w:rsidRPr="00456A92">
              <w:rPr>
                <w:rFonts w:ascii="Times New Roman" w:hAnsi="Times New Roman"/>
                <w:b/>
              </w:rPr>
              <w:t>Expected</w:t>
            </w:r>
          </w:p>
        </w:tc>
        <w:tc>
          <w:tcPr>
            <w:tcW w:w="6588" w:type="dxa"/>
          </w:tcPr>
          <w:p w14:paraId="20713DFC" w14:textId="27E4BB0C" w:rsidR="00456A92" w:rsidRPr="00456A92" w:rsidRDefault="00456A92" w:rsidP="00456A92">
            <w:pPr>
              <w:spacing w:after="240"/>
              <w:jc w:val="left"/>
              <w:rPr>
                <w:rFonts w:ascii="Times New Roman" w:hAnsi="Times New Roman"/>
              </w:rPr>
            </w:pPr>
            <w:r w:rsidRPr="00456A92">
              <w:rPr>
                <w:rFonts w:ascii="Times New Roman" w:hAnsi="Times New Roman"/>
              </w:rPr>
              <w:t>A key</w:t>
            </w:r>
            <w:r>
              <w:rPr>
                <w:rFonts w:ascii="Times New Roman" w:hAnsi="Times New Roman"/>
              </w:rPr>
              <w:t>word used to describe the behavior of the software in the design models assumed by this requirements document.</w:t>
            </w:r>
          </w:p>
        </w:tc>
      </w:tr>
      <w:tr w:rsidR="00456A92" w:rsidRPr="00456A92" w14:paraId="4FA61A5A" w14:textId="77777777" w:rsidTr="00456A92">
        <w:tc>
          <w:tcPr>
            <w:tcW w:w="2268" w:type="dxa"/>
          </w:tcPr>
          <w:p w14:paraId="1293FA1C" w14:textId="0CE88F22" w:rsidR="00456A92" w:rsidRPr="00456A92" w:rsidRDefault="00456A92" w:rsidP="00456A92">
            <w:pPr>
              <w:spacing w:after="240"/>
              <w:jc w:val="left"/>
              <w:rPr>
                <w:rFonts w:ascii="Times New Roman" w:hAnsi="Times New Roman"/>
                <w:b/>
              </w:rPr>
            </w:pPr>
            <w:r>
              <w:rPr>
                <w:rFonts w:ascii="Times New Roman" w:hAnsi="Times New Roman"/>
                <w:b/>
              </w:rPr>
              <w:t>May</w:t>
            </w:r>
          </w:p>
        </w:tc>
        <w:tc>
          <w:tcPr>
            <w:tcW w:w="6588" w:type="dxa"/>
          </w:tcPr>
          <w:p w14:paraId="51EEC270" w14:textId="44330206" w:rsidR="00456A92" w:rsidRPr="00456A92" w:rsidRDefault="00456A92" w:rsidP="00456A92">
            <w:pPr>
              <w:spacing w:after="240"/>
              <w:jc w:val="left"/>
              <w:rPr>
                <w:rFonts w:ascii="Times New Roman" w:hAnsi="Times New Roman"/>
              </w:rPr>
            </w:pPr>
            <w:r>
              <w:rPr>
                <w:rFonts w:ascii="Times New Roman" w:hAnsi="Times New Roman"/>
              </w:rPr>
              <w:t>A keyword that indicates flexibility of choice with no implied preference.</w:t>
            </w:r>
          </w:p>
        </w:tc>
      </w:tr>
      <w:tr w:rsidR="00456A92" w:rsidRPr="00456A92" w14:paraId="22552C5C" w14:textId="77777777" w:rsidTr="00456A92">
        <w:tc>
          <w:tcPr>
            <w:tcW w:w="2268" w:type="dxa"/>
          </w:tcPr>
          <w:p w14:paraId="324DDC77" w14:textId="171A1FAC" w:rsidR="00456A92" w:rsidRPr="00456A92" w:rsidRDefault="00456A92" w:rsidP="00456A92">
            <w:pPr>
              <w:spacing w:after="240"/>
              <w:jc w:val="left"/>
              <w:rPr>
                <w:rFonts w:ascii="Times New Roman" w:hAnsi="Times New Roman"/>
                <w:b/>
              </w:rPr>
            </w:pPr>
            <w:r>
              <w:rPr>
                <w:rFonts w:ascii="Times New Roman" w:hAnsi="Times New Roman"/>
                <w:b/>
              </w:rPr>
              <w:t>Shall</w:t>
            </w:r>
          </w:p>
        </w:tc>
        <w:tc>
          <w:tcPr>
            <w:tcW w:w="6588" w:type="dxa"/>
          </w:tcPr>
          <w:p w14:paraId="700F9F0A" w14:textId="603DCAD2" w:rsidR="00456A92" w:rsidRPr="00456A92" w:rsidRDefault="00456A92" w:rsidP="00456A92">
            <w:pPr>
              <w:spacing w:after="240"/>
              <w:jc w:val="left"/>
              <w:rPr>
                <w:rFonts w:ascii="Times New Roman" w:hAnsi="Times New Roman"/>
              </w:rPr>
            </w:pPr>
            <w:r>
              <w:rPr>
                <w:rFonts w:ascii="Times New Roman" w:hAnsi="Times New Roman"/>
              </w:rPr>
              <w:t>A keyword indicating a mandatory requirement. Designers are required to implement all such mandatory requirements.</w:t>
            </w:r>
          </w:p>
        </w:tc>
      </w:tr>
      <w:tr w:rsidR="00456A92" w:rsidRPr="00456A92" w14:paraId="0465C650" w14:textId="77777777" w:rsidTr="00456A92">
        <w:tc>
          <w:tcPr>
            <w:tcW w:w="2268" w:type="dxa"/>
          </w:tcPr>
          <w:p w14:paraId="1BEA11EB" w14:textId="45791481" w:rsidR="00456A92" w:rsidRDefault="00456A92" w:rsidP="00456A92">
            <w:pPr>
              <w:spacing w:after="240"/>
              <w:jc w:val="left"/>
              <w:rPr>
                <w:b/>
              </w:rPr>
            </w:pPr>
            <w:r>
              <w:rPr>
                <w:rFonts w:ascii="Times New Roman" w:hAnsi="Times New Roman"/>
                <w:b/>
              </w:rPr>
              <w:t>Should</w:t>
            </w:r>
          </w:p>
        </w:tc>
        <w:tc>
          <w:tcPr>
            <w:tcW w:w="6588" w:type="dxa"/>
          </w:tcPr>
          <w:p w14:paraId="7DBE30DF" w14:textId="14440B9A" w:rsidR="00456A92" w:rsidRDefault="00456A92" w:rsidP="00456A92">
            <w:pPr>
              <w:spacing w:after="240"/>
              <w:jc w:val="left"/>
            </w:pPr>
            <w:r>
              <w:rPr>
                <w:rFonts w:ascii="Times New Roman" w:hAnsi="Times New Roman"/>
              </w:rPr>
              <w:t>A keyword indicating flexibility of choice with a strongly preferred alternative. Equivalent to the phrase “is recommended.”</w:t>
            </w:r>
          </w:p>
        </w:tc>
      </w:tr>
    </w:tbl>
    <w:p w14:paraId="1BD5E69E" w14:textId="4F3232D5" w:rsidR="00655DAB" w:rsidRDefault="00456A92" w:rsidP="00456A92">
      <w:pPr>
        <w:pStyle w:val="Heading3"/>
      </w:pPr>
      <w:bookmarkStart w:id="5" w:name="_Toc497413692"/>
      <w:r>
        <w:t>Acronyms, Abbreviations, and Initialisms</w:t>
      </w:r>
      <w:bookmarkEnd w:id="5"/>
    </w:p>
    <w:tbl>
      <w:tblPr>
        <w:tblStyle w:val="TableRegisterBit"/>
        <w:tblW w:w="0" w:type="auto"/>
        <w:tblLook w:val="04A0" w:firstRow="1" w:lastRow="0" w:firstColumn="1" w:lastColumn="0" w:noHBand="0" w:noVBand="1"/>
      </w:tblPr>
      <w:tblGrid>
        <w:gridCol w:w="2268"/>
        <w:gridCol w:w="6588"/>
      </w:tblGrid>
      <w:tr w:rsidR="00456A92" w:rsidRPr="00456A92" w14:paraId="1B016BED" w14:textId="77777777" w:rsidTr="00456A92">
        <w:tc>
          <w:tcPr>
            <w:tcW w:w="2268" w:type="dxa"/>
          </w:tcPr>
          <w:p w14:paraId="308C23B6" w14:textId="7C77CE30" w:rsidR="00456A92" w:rsidRPr="00456A92" w:rsidRDefault="00456A92" w:rsidP="00456A92">
            <w:pPr>
              <w:jc w:val="left"/>
              <w:rPr>
                <w:rFonts w:ascii="Times New Roman" w:hAnsi="Times New Roman"/>
                <w:b/>
              </w:rPr>
            </w:pPr>
            <w:r w:rsidRPr="00456A92">
              <w:rPr>
                <w:rFonts w:ascii="Times New Roman" w:hAnsi="Times New Roman"/>
                <w:b/>
              </w:rPr>
              <w:tab/>
            </w:r>
          </w:p>
        </w:tc>
        <w:tc>
          <w:tcPr>
            <w:tcW w:w="6588" w:type="dxa"/>
          </w:tcPr>
          <w:p w14:paraId="0B42C161" w14:textId="77777777" w:rsidR="00456A92" w:rsidRPr="00456A92" w:rsidRDefault="00456A92" w:rsidP="00456A92">
            <w:pPr>
              <w:jc w:val="left"/>
              <w:rPr>
                <w:rFonts w:ascii="Times New Roman" w:hAnsi="Times New Roman"/>
              </w:rPr>
            </w:pPr>
          </w:p>
        </w:tc>
      </w:tr>
      <w:tr w:rsidR="00351AEA" w:rsidRPr="00456A92" w14:paraId="53BCA79D" w14:textId="77777777" w:rsidTr="00456A92">
        <w:tc>
          <w:tcPr>
            <w:tcW w:w="2268" w:type="dxa"/>
          </w:tcPr>
          <w:p w14:paraId="33B6162F" w14:textId="7ED0A4F6" w:rsidR="00351AEA" w:rsidRPr="00456A92" w:rsidRDefault="00351AEA" w:rsidP="00351AEA">
            <w:pPr>
              <w:spacing w:after="240"/>
              <w:jc w:val="left"/>
              <w:rPr>
                <w:b/>
              </w:rPr>
            </w:pPr>
            <w:r w:rsidRPr="00456A92">
              <w:rPr>
                <w:rFonts w:ascii="Times New Roman" w:hAnsi="Times New Roman"/>
                <w:b/>
              </w:rPr>
              <w:t>C</w:t>
            </w:r>
            <w:r>
              <w:rPr>
                <w:rFonts w:ascii="Times New Roman" w:hAnsi="Times New Roman"/>
                <w:b/>
              </w:rPr>
              <w:t>AC</w:t>
            </w:r>
          </w:p>
        </w:tc>
        <w:tc>
          <w:tcPr>
            <w:tcW w:w="6588" w:type="dxa"/>
          </w:tcPr>
          <w:p w14:paraId="6B7DCA09" w14:textId="6D45BC3E" w:rsidR="00351AEA" w:rsidRPr="00456A92" w:rsidRDefault="00351AEA" w:rsidP="00592E9F">
            <w:pPr>
              <w:spacing w:after="240"/>
              <w:jc w:val="left"/>
            </w:pPr>
            <w:r w:rsidRPr="00456A92">
              <w:rPr>
                <w:rFonts w:ascii="Times New Roman" w:hAnsi="Times New Roman"/>
              </w:rPr>
              <w:t>Chocoholics</w:t>
            </w:r>
            <w:r>
              <w:rPr>
                <w:rFonts w:ascii="Times New Roman" w:hAnsi="Times New Roman"/>
              </w:rPr>
              <w:t xml:space="preserve"> Anonymous Control </w:t>
            </w:r>
            <w:r w:rsidR="00592E9F">
              <w:rPr>
                <w:rFonts w:ascii="Times New Roman" w:hAnsi="Times New Roman"/>
              </w:rPr>
              <w:t>C</w:t>
            </w:r>
            <w:r>
              <w:rPr>
                <w:rFonts w:ascii="Times New Roman" w:hAnsi="Times New Roman"/>
              </w:rPr>
              <w:t>enter</w:t>
            </w:r>
            <w:r w:rsidR="00EB7964">
              <w:rPr>
                <w:rFonts w:ascii="Times New Roman" w:hAnsi="Times New Roman"/>
              </w:rPr>
              <w:t>. Refers to the primary control interface to be used by actors upon the data management software</w:t>
            </w:r>
          </w:p>
        </w:tc>
      </w:tr>
      <w:tr w:rsidR="00456A92" w:rsidRPr="00456A92" w14:paraId="12901573" w14:textId="77777777" w:rsidTr="00456A92">
        <w:tc>
          <w:tcPr>
            <w:tcW w:w="2268" w:type="dxa"/>
          </w:tcPr>
          <w:p w14:paraId="209613BA" w14:textId="1B2DF1B0" w:rsidR="00456A92" w:rsidRPr="00456A92" w:rsidRDefault="00456A92" w:rsidP="005933FA">
            <w:pPr>
              <w:spacing w:after="240"/>
              <w:jc w:val="left"/>
              <w:rPr>
                <w:rFonts w:ascii="Times New Roman" w:hAnsi="Times New Roman"/>
                <w:b/>
              </w:rPr>
            </w:pPr>
            <w:r w:rsidRPr="00456A92">
              <w:rPr>
                <w:rFonts w:ascii="Times New Roman" w:hAnsi="Times New Roman"/>
                <w:b/>
              </w:rPr>
              <w:t>ChocAn</w:t>
            </w:r>
          </w:p>
        </w:tc>
        <w:tc>
          <w:tcPr>
            <w:tcW w:w="6588" w:type="dxa"/>
          </w:tcPr>
          <w:p w14:paraId="387F9BFD" w14:textId="1F652DF5" w:rsidR="00456A92" w:rsidRPr="00456A92" w:rsidRDefault="00456A92" w:rsidP="005933FA">
            <w:pPr>
              <w:spacing w:after="240"/>
              <w:jc w:val="left"/>
              <w:rPr>
                <w:rFonts w:ascii="Times New Roman" w:hAnsi="Times New Roman"/>
              </w:rPr>
            </w:pPr>
            <w:r w:rsidRPr="00456A92">
              <w:rPr>
                <w:rFonts w:ascii="Times New Roman" w:hAnsi="Times New Roman"/>
              </w:rPr>
              <w:t>Chocoholics</w:t>
            </w:r>
            <w:r>
              <w:rPr>
                <w:rFonts w:ascii="Times New Roman" w:hAnsi="Times New Roman"/>
              </w:rPr>
              <w:t xml:space="preserve"> Anonymous</w:t>
            </w:r>
          </w:p>
        </w:tc>
      </w:tr>
      <w:tr w:rsidR="00391C15" w:rsidRPr="00456A92" w14:paraId="49E28D50" w14:textId="77777777" w:rsidTr="00456A92">
        <w:tc>
          <w:tcPr>
            <w:tcW w:w="2268" w:type="dxa"/>
          </w:tcPr>
          <w:p w14:paraId="75BB6750" w14:textId="67836C56" w:rsidR="00391C15" w:rsidRPr="00456A92" w:rsidRDefault="00391C15" w:rsidP="00391C15">
            <w:pPr>
              <w:spacing w:after="240"/>
              <w:jc w:val="left"/>
              <w:rPr>
                <w:b/>
              </w:rPr>
            </w:pPr>
            <w:r>
              <w:rPr>
                <w:rFonts w:ascii="Times New Roman" w:hAnsi="Times New Roman"/>
                <w:b/>
              </w:rPr>
              <w:t>EFT</w:t>
            </w:r>
          </w:p>
        </w:tc>
        <w:tc>
          <w:tcPr>
            <w:tcW w:w="6588" w:type="dxa"/>
          </w:tcPr>
          <w:p w14:paraId="3177541C" w14:textId="37E01B06" w:rsidR="00391C15" w:rsidRPr="00456A92" w:rsidRDefault="00391C15" w:rsidP="00391C15">
            <w:pPr>
              <w:spacing w:after="240"/>
              <w:jc w:val="left"/>
            </w:pPr>
            <w:r>
              <w:rPr>
                <w:rFonts w:ascii="Times New Roman" w:hAnsi="Times New Roman"/>
              </w:rPr>
              <w:t>Electronic Funds Transfer</w:t>
            </w:r>
          </w:p>
        </w:tc>
      </w:tr>
      <w:tr w:rsidR="00456A92" w:rsidRPr="00456A92" w14:paraId="17CBE28F" w14:textId="77777777" w:rsidTr="00456A92">
        <w:tc>
          <w:tcPr>
            <w:tcW w:w="2268" w:type="dxa"/>
          </w:tcPr>
          <w:p w14:paraId="661D26BB" w14:textId="2BCB4FCD" w:rsidR="00456A92" w:rsidRPr="00456A92" w:rsidRDefault="004A5D79" w:rsidP="005933FA">
            <w:pPr>
              <w:spacing w:after="240"/>
              <w:jc w:val="left"/>
              <w:rPr>
                <w:rFonts w:ascii="Times New Roman" w:hAnsi="Times New Roman"/>
                <w:b/>
              </w:rPr>
            </w:pPr>
            <w:r>
              <w:rPr>
                <w:rFonts w:ascii="Times New Roman" w:hAnsi="Times New Roman"/>
                <w:b/>
              </w:rPr>
              <w:t>M-PIN</w:t>
            </w:r>
          </w:p>
        </w:tc>
        <w:tc>
          <w:tcPr>
            <w:tcW w:w="6588" w:type="dxa"/>
          </w:tcPr>
          <w:p w14:paraId="0763B964" w14:textId="31C12FE2" w:rsidR="00456A92" w:rsidRPr="00456A92" w:rsidRDefault="004A5D79" w:rsidP="005933FA">
            <w:pPr>
              <w:spacing w:after="240"/>
              <w:jc w:val="left"/>
              <w:rPr>
                <w:rFonts w:ascii="Times New Roman" w:hAnsi="Times New Roman"/>
              </w:rPr>
            </w:pPr>
            <w:r>
              <w:rPr>
                <w:rFonts w:ascii="Times New Roman" w:hAnsi="Times New Roman"/>
              </w:rPr>
              <w:t>Member Personal Identification Number</w:t>
            </w:r>
          </w:p>
        </w:tc>
      </w:tr>
      <w:tr w:rsidR="00456A92" w:rsidRPr="00456A92" w14:paraId="72C23D8A" w14:textId="77777777" w:rsidTr="00456A92">
        <w:tc>
          <w:tcPr>
            <w:tcW w:w="2268" w:type="dxa"/>
          </w:tcPr>
          <w:p w14:paraId="03BF4864" w14:textId="11F6253E" w:rsidR="00456A92" w:rsidRPr="00456A92" w:rsidRDefault="004A5D79" w:rsidP="005933FA">
            <w:pPr>
              <w:spacing w:after="240"/>
              <w:jc w:val="left"/>
              <w:rPr>
                <w:rFonts w:ascii="Times New Roman" w:hAnsi="Times New Roman"/>
                <w:b/>
              </w:rPr>
            </w:pPr>
            <w:r>
              <w:rPr>
                <w:rFonts w:ascii="Times New Roman" w:hAnsi="Times New Roman"/>
                <w:b/>
              </w:rPr>
              <w:t>P-P</w:t>
            </w:r>
            <w:r w:rsidR="00A672B0">
              <w:rPr>
                <w:rFonts w:ascii="Times New Roman" w:hAnsi="Times New Roman"/>
                <w:b/>
              </w:rPr>
              <w:t>IN</w:t>
            </w:r>
          </w:p>
        </w:tc>
        <w:tc>
          <w:tcPr>
            <w:tcW w:w="6588" w:type="dxa"/>
          </w:tcPr>
          <w:p w14:paraId="5C48DFE5" w14:textId="2AC5BBF5" w:rsidR="00456A92" w:rsidRPr="00456A92" w:rsidRDefault="004A5D79" w:rsidP="005933FA">
            <w:pPr>
              <w:spacing w:after="240"/>
              <w:jc w:val="left"/>
              <w:rPr>
                <w:rFonts w:ascii="Times New Roman" w:hAnsi="Times New Roman"/>
              </w:rPr>
            </w:pPr>
            <w:r>
              <w:rPr>
                <w:rFonts w:ascii="Times New Roman" w:hAnsi="Times New Roman"/>
              </w:rPr>
              <w:t>Provider Personal Identification Number</w:t>
            </w:r>
          </w:p>
        </w:tc>
      </w:tr>
      <w:tr w:rsidR="00456A92" w:rsidRPr="00456A92" w14:paraId="433E1B9A" w14:textId="77777777" w:rsidTr="00456A92">
        <w:tc>
          <w:tcPr>
            <w:tcW w:w="2268" w:type="dxa"/>
          </w:tcPr>
          <w:p w14:paraId="20BFBFCF" w14:textId="77777777" w:rsidR="00456A92" w:rsidRPr="00456A92" w:rsidRDefault="00456A92" w:rsidP="00456A92">
            <w:pPr>
              <w:jc w:val="left"/>
              <w:rPr>
                <w:rFonts w:ascii="Times New Roman" w:hAnsi="Times New Roman"/>
                <w:b/>
              </w:rPr>
            </w:pPr>
          </w:p>
        </w:tc>
        <w:tc>
          <w:tcPr>
            <w:tcW w:w="6588" w:type="dxa"/>
          </w:tcPr>
          <w:p w14:paraId="772E3898" w14:textId="77777777" w:rsidR="00456A92" w:rsidRPr="00456A92" w:rsidRDefault="00456A92" w:rsidP="00456A92">
            <w:pPr>
              <w:jc w:val="left"/>
              <w:rPr>
                <w:rFonts w:ascii="Times New Roman" w:hAnsi="Times New Roman"/>
              </w:rPr>
            </w:pPr>
          </w:p>
        </w:tc>
      </w:tr>
      <w:tr w:rsidR="00456A92" w:rsidRPr="00456A92" w14:paraId="7CC03E5D" w14:textId="77777777" w:rsidTr="00456A92">
        <w:tc>
          <w:tcPr>
            <w:tcW w:w="2268" w:type="dxa"/>
          </w:tcPr>
          <w:p w14:paraId="40B5AA81" w14:textId="77777777" w:rsidR="00456A92" w:rsidRPr="00456A92" w:rsidRDefault="00456A92" w:rsidP="00456A92">
            <w:pPr>
              <w:jc w:val="left"/>
              <w:rPr>
                <w:rFonts w:ascii="Times New Roman" w:hAnsi="Times New Roman"/>
                <w:b/>
              </w:rPr>
            </w:pPr>
          </w:p>
        </w:tc>
        <w:tc>
          <w:tcPr>
            <w:tcW w:w="6588" w:type="dxa"/>
          </w:tcPr>
          <w:p w14:paraId="145ADC40" w14:textId="77777777" w:rsidR="00456A92" w:rsidRPr="00456A92" w:rsidRDefault="00456A92" w:rsidP="00456A92">
            <w:pPr>
              <w:jc w:val="left"/>
              <w:rPr>
                <w:rFonts w:ascii="Times New Roman" w:hAnsi="Times New Roman"/>
              </w:rPr>
            </w:pPr>
          </w:p>
        </w:tc>
      </w:tr>
    </w:tbl>
    <w:p w14:paraId="5A4028A3" w14:textId="77777777" w:rsidR="003507DE" w:rsidRDefault="003507DE" w:rsidP="003507DE">
      <w:pPr>
        <w:pStyle w:val="Heading3"/>
        <w:numPr>
          <w:ilvl w:val="0"/>
          <w:numId w:val="0"/>
        </w:numPr>
      </w:pPr>
    </w:p>
    <w:p w14:paraId="12221CBA" w14:textId="77777777" w:rsidR="003507DE" w:rsidRDefault="003507DE">
      <w:pPr>
        <w:rPr>
          <w:rFonts w:cs="Arial"/>
          <w:b/>
          <w:bCs/>
          <w:color w:val="4F81BD" w:themeColor="accent1"/>
          <w:szCs w:val="26"/>
        </w:rPr>
      </w:pPr>
      <w:r>
        <w:br w:type="page"/>
      </w:r>
    </w:p>
    <w:p w14:paraId="688376D9" w14:textId="6A63CFA7" w:rsidR="00456A92" w:rsidRDefault="00D22E97" w:rsidP="00D22E97">
      <w:pPr>
        <w:pStyle w:val="Heading3"/>
      </w:pPr>
      <w:bookmarkStart w:id="6" w:name="_Toc497413693"/>
      <w:r>
        <w:lastRenderedPageBreak/>
        <w:t xml:space="preserve">Glossary </w:t>
      </w:r>
      <w:r w:rsidR="008013CF">
        <w:t>of</w:t>
      </w:r>
      <w:r>
        <w:t xml:space="preserve"> Terms</w:t>
      </w:r>
      <w:bookmarkEnd w:id="6"/>
    </w:p>
    <w:tbl>
      <w:tblPr>
        <w:tblStyle w:val="TableRegisterBit"/>
        <w:tblW w:w="0" w:type="auto"/>
        <w:tblLook w:val="04A0" w:firstRow="1" w:lastRow="0" w:firstColumn="1" w:lastColumn="0" w:noHBand="0" w:noVBand="1"/>
      </w:tblPr>
      <w:tblGrid>
        <w:gridCol w:w="2358"/>
        <w:gridCol w:w="6498"/>
      </w:tblGrid>
      <w:tr w:rsidR="006139CF" w14:paraId="4EFABEFC" w14:textId="77777777" w:rsidTr="00D22E97">
        <w:tc>
          <w:tcPr>
            <w:tcW w:w="2358" w:type="dxa"/>
          </w:tcPr>
          <w:p w14:paraId="4E8912A4" w14:textId="5C18F636" w:rsidR="006139CF" w:rsidRPr="00D22E97" w:rsidRDefault="006139CF" w:rsidP="00D22E97">
            <w:pPr>
              <w:jc w:val="left"/>
              <w:rPr>
                <w:b/>
              </w:rPr>
            </w:pPr>
          </w:p>
        </w:tc>
        <w:tc>
          <w:tcPr>
            <w:tcW w:w="6498" w:type="dxa"/>
          </w:tcPr>
          <w:p w14:paraId="7B9CF1F2" w14:textId="4A132901" w:rsidR="006139CF" w:rsidRDefault="006139CF" w:rsidP="00D22E97">
            <w:pPr>
              <w:jc w:val="left"/>
            </w:pPr>
          </w:p>
        </w:tc>
      </w:tr>
      <w:tr w:rsidR="006139CF" w14:paraId="684F5A01" w14:textId="77777777" w:rsidTr="00D22E97">
        <w:tc>
          <w:tcPr>
            <w:tcW w:w="2358" w:type="dxa"/>
          </w:tcPr>
          <w:p w14:paraId="047D9CF2" w14:textId="4B194DA2" w:rsidR="006139CF" w:rsidRPr="008013CF" w:rsidRDefault="00A5760A" w:rsidP="005933FA">
            <w:pPr>
              <w:spacing w:after="240"/>
              <w:jc w:val="left"/>
              <w:rPr>
                <w:rFonts w:ascii="Times New Roman" w:hAnsi="Times New Roman"/>
                <w:b/>
              </w:rPr>
            </w:pPr>
            <w:r>
              <w:rPr>
                <w:rFonts w:ascii="Times New Roman" w:hAnsi="Times New Roman"/>
                <w:b/>
              </w:rPr>
              <w:t>Administrator</w:t>
            </w:r>
            <w:r w:rsidR="00380232">
              <w:rPr>
                <w:rFonts w:ascii="Times New Roman" w:hAnsi="Times New Roman"/>
                <w:b/>
              </w:rPr>
              <w:t xml:space="preserve"> (Admin)</w:t>
            </w:r>
          </w:p>
        </w:tc>
        <w:tc>
          <w:tcPr>
            <w:tcW w:w="6498" w:type="dxa"/>
          </w:tcPr>
          <w:p w14:paraId="61FAA9C2" w14:textId="7E4C4FB6" w:rsidR="006139CF" w:rsidRPr="008013CF" w:rsidRDefault="006139CF" w:rsidP="005933FA">
            <w:pPr>
              <w:spacing w:after="240"/>
              <w:jc w:val="left"/>
              <w:rPr>
                <w:rFonts w:ascii="Times New Roman" w:hAnsi="Times New Roman"/>
              </w:rPr>
            </w:pPr>
            <w:r>
              <w:rPr>
                <w:rFonts w:ascii="Times New Roman" w:hAnsi="Times New Roman"/>
              </w:rPr>
              <w:t>An employee of Chocoholics Anonymous. Has specific permission for managing and controlling the system.</w:t>
            </w:r>
          </w:p>
        </w:tc>
      </w:tr>
      <w:tr w:rsidR="006139CF" w14:paraId="279871B4" w14:textId="77777777" w:rsidTr="00D22E97">
        <w:tc>
          <w:tcPr>
            <w:tcW w:w="2358" w:type="dxa"/>
          </w:tcPr>
          <w:p w14:paraId="473CD319" w14:textId="509AF63F" w:rsidR="006139CF" w:rsidRPr="008013CF" w:rsidRDefault="006139CF" w:rsidP="005933FA">
            <w:pPr>
              <w:spacing w:after="240"/>
              <w:jc w:val="left"/>
              <w:rPr>
                <w:rFonts w:ascii="Times New Roman" w:hAnsi="Times New Roman"/>
                <w:b/>
              </w:rPr>
            </w:pPr>
            <w:r w:rsidRPr="005933FA">
              <w:rPr>
                <w:rFonts w:ascii="Times New Roman" w:hAnsi="Times New Roman"/>
                <w:b/>
              </w:rPr>
              <w:t>Database</w:t>
            </w:r>
          </w:p>
        </w:tc>
        <w:tc>
          <w:tcPr>
            <w:tcW w:w="6498" w:type="dxa"/>
          </w:tcPr>
          <w:p w14:paraId="037B2DCB" w14:textId="63E5B5E9" w:rsidR="006139CF" w:rsidRPr="008013CF" w:rsidRDefault="006139CF" w:rsidP="005933FA">
            <w:pPr>
              <w:spacing w:after="240"/>
              <w:jc w:val="left"/>
              <w:rPr>
                <w:rFonts w:ascii="Times New Roman" w:hAnsi="Times New Roman"/>
              </w:rPr>
            </w:pPr>
            <w:r w:rsidRPr="005933FA">
              <w:rPr>
                <w:rFonts w:ascii="Times New Roman" w:hAnsi="Times New Roman"/>
              </w:rPr>
              <w:t>In the context of this document and software, a database refers to a localized text file that stores information relating to the software.</w:t>
            </w:r>
          </w:p>
        </w:tc>
      </w:tr>
      <w:tr w:rsidR="00391C15" w14:paraId="5E1FDB12" w14:textId="77777777" w:rsidTr="00D22E97">
        <w:tc>
          <w:tcPr>
            <w:tcW w:w="2358" w:type="dxa"/>
          </w:tcPr>
          <w:p w14:paraId="1E4EDFA2" w14:textId="7E80A27A" w:rsidR="00391C15" w:rsidRPr="008013CF" w:rsidRDefault="00391C15" w:rsidP="005933FA">
            <w:pPr>
              <w:spacing w:after="240"/>
              <w:jc w:val="left"/>
              <w:rPr>
                <w:rFonts w:ascii="Times New Roman" w:hAnsi="Times New Roman"/>
                <w:b/>
              </w:rPr>
            </w:pPr>
            <w:r w:rsidRPr="005933FA">
              <w:rPr>
                <w:rFonts w:ascii="Times New Roman" w:hAnsi="Times New Roman"/>
                <w:b/>
              </w:rPr>
              <w:t>IT Staff</w:t>
            </w:r>
          </w:p>
        </w:tc>
        <w:tc>
          <w:tcPr>
            <w:tcW w:w="6498" w:type="dxa"/>
          </w:tcPr>
          <w:p w14:paraId="52E60A24" w14:textId="27E625AC" w:rsidR="00391C15" w:rsidRPr="008013CF" w:rsidRDefault="00391C15" w:rsidP="005933FA">
            <w:pPr>
              <w:spacing w:after="240"/>
              <w:jc w:val="left"/>
              <w:rPr>
                <w:rFonts w:ascii="Times New Roman" w:hAnsi="Times New Roman"/>
              </w:rPr>
            </w:pPr>
            <w:r w:rsidRPr="005933FA">
              <w:rPr>
                <w:rFonts w:ascii="Times New Roman" w:hAnsi="Times New Roman"/>
              </w:rPr>
              <w:t>Support staff at the Chocoholics Anonymous Data Center.</w:t>
            </w:r>
          </w:p>
        </w:tc>
      </w:tr>
      <w:tr w:rsidR="00391C15" w14:paraId="78F4C85F" w14:textId="77777777" w:rsidTr="00D22E97">
        <w:tc>
          <w:tcPr>
            <w:tcW w:w="2358" w:type="dxa"/>
          </w:tcPr>
          <w:p w14:paraId="07243322" w14:textId="433FFAFF" w:rsidR="00391C15" w:rsidRPr="008013CF" w:rsidRDefault="00391C15" w:rsidP="005933FA">
            <w:pPr>
              <w:spacing w:after="240"/>
              <w:jc w:val="left"/>
              <w:rPr>
                <w:rFonts w:ascii="Times New Roman" w:hAnsi="Times New Roman"/>
                <w:b/>
              </w:rPr>
            </w:pPr>
            <w:r>
              <w:rPr>
                <w:rFonts w:ascii="Times New Roman" w:hAnsi="Times New Roman"/>
                <w:b/>
              </w:rPr>
              <w:t>Member</w:t>
            </w:r>
          </w:p>
        </w:tc>
        <w:tc>
          <w:tcPr>
            <w:tcW w:w="6498" w:type="dxa"/>
          </w:tcPr>
          <w:p w14:paraId="12CA60EB" w14:textId="088CD55E" w:rsidR="00391C15" w:rsidRPr="008013CF" w:rsidRDefault="00391C15" w:rsidP="005933FA">
            <w:pPr>
              <w:spacing w:after="240"/>
              <w:jc w:val="left"/>
              <w:rPr>
                <w:rFonts w:ascii="Times New Roman" w:hAnsi="Times New Roman"/>
              </w:rPr>
            </w:pPr>
            <w:r>
              <w:rPr>
                <w:rFonts w:ascii="Times New Roman" w:hAnsi="Times New Roman"/>
              </w:rPr>
              <w:t>A member of Chocoholics Anonymous</w:t>
            </w:r>
          </w:p>
        </w:tc>
      </w:tr>
      <w:tr w:rsidR="00391C15" w:rsidRPr="00E132EC" w14:paraId="61764304" w14:textId="77777777" w:rsidTr="00D22E97">
        <w:tc>
          <w:tcPr>
            <w:tcW w:w="2358" w:type="dxa"/>
          </w:tcPr>
          <w:p w14:paraId="61B7DCC5" w14:textId="1DE22AA0" w:rsidR="00391C15" w:rsidRPr="00E132EC" w:rsidRDefault="00391C15" w:rsidP="005933FA">
            <w:pPr>
              <w:spacing w:after="240"/>
              <w:jc w:val="left"/>
              <w:rPr>
                <w:rFonts w:ascii="Times New Roman" w:hAnsi="Times New Roman"/>
                <w:b/>
              </w:rPr>
            </w:pPr>
            <w:r>
              <w:rPr>
                <w:rFonts w:ascii="Times New Roman" w:hAnsi="Times New Roman"/>
                <w:b/>
              </w:rPr>
              <w:t>Provider</w:t>
            </w:r>
          </w:p>
        </w:tc>
        <w:tc>
          <w:tcPr>
            <w:tcW w:w="6498" w:type="dxa"/>
          </w:tcPr>
          <w:p w14:paraId="659D5FEF" w14:textId="088A0DCD" w:rsidR="00391C15" w:rsidRPr="00E132EC" w:rsidRDefault="00391C15" w:rsidP="005933FA">
            <w:pPr>
              <w:spacing w:after="240"/>
              <w:jc w:val="left"/>
              <w:rPr>
                <w:rFonts w:ascii="Times New Roman" w:hAnsi="Times New Roman"/>
              </w:rPr>
            </w:pPr>
            <w:r>
              <w:rPr>
                <w:rFonts w:ascii="Times New Roman" w:hAnsi="Times New Roman"/>
              </w:rPr>
              <w:t>A healthcare provider for Chocoholics Anonymous.</w:t>
            </w:r>
          </w:p>
        </w:tc>
      </w:tr>
      <w:tr w:rsidR="00391C15" w:rsidRPr="00E132EC" w14:paraId="583C39B5" w14:textId="77777777" w:rsidTr="00D22E97">
        <w:tc>
          <w:tcPr>
            <w:tcW w:w="2358" w:type="dxa"/>
          </w:tcPr>
          <w:p w14:paraId="10F5DF93" w14:textId="33402480" w:rsidR="00391C15" w:rsidRPr="00E132EC" w:rsidRDefault="00391C15" w:rsidP="005933FA">
            <w:pPr>
              <w:spacing w:after="240"/>
              <w:jc w:val="left"/>
              <w:rPr>
                <w:rFonts w:ascii="Times New Roman" w:hAnsi="Times New Roman"/>
                <w:b/>
              </w:rPr>
            </w:pPr>
            <w:r w:rsidRPr="00E132EC">
              <w:rPr>
                <w:rFonts w:ascii="Times New Roman" w:hAnsi="Times New Roman"/>
                <w:b/>
              </w:rPr>
              <w:t>Service Code</w:t>
            </w:r>
          </w:p>
        </w:tc>
        <w:tc>
          <w:tcPr>
            <w:tcW w:w="6498" w:type="dxa"/>
          </w:tcPr>
          <w:p w14:paraId="438ECC31" w14:textId="3EC510BA" w:rsidR="00391C15" w:rsidRPr="00E132EC" w:rsidRDefault="00391C15" w:rsidP="005933FA">
            <w:pPr>
              <w:spacing w:after="240"/>
              <w:jc w:val="left"/>
              <w:rPr>
                <w:rFonts w:ascii="Times New Roman" w:hAnsi="Times New Roman"/>
              </w:rPr>
            </w:pPr>
            <w:r w:rsidRPr="00E132EC">
              <w:rPr>
                <w:rFonts w:ascii="Times New Roman" w:hAnsi="Times New Roman"/>
              </w:rPr>
              <w:t>A 6 digit code corresponding to a service available from a Provider</w:t>
            </w:r>
          </w:p>
        </w:tc>
      </w:tr>
      <w:tr w:rsidR="00391C15" w:rsidRPr="00E132EC" w14:paraId="6CE389DD" w14:textId="77777777" w:rsidTr="00D22E97">
        <w:tc>
          <w:tcPr>
            <w:tcW w:w="2358" w:type="dxa"/>
          </w:tcPr>
          <w:p w14:paraId="197EC0A7" w14:textId="291F7B53" w:rsidR="00391C15" w:rsidRPr="00E132EC" w:rsidRDefault="00391C15" w:rsidP="005933FA">
            <w:pPr>
              <w:spacing w:after="240"/>
              <w:jc w:val="left"/>
              <w:rPr>
                <w:rFonts w:ascii="Times New Roman" w:hAnsi="Times New Roman"/>
                <w:b/>
              </w:rPr>
            </w:pPr>
            <w:r w:rsidRPr="00E132EC">
              <w:rPr>
                <w:rFonts w:ascii="Times New Roman" w:hAnsi="Times New Roman"/>
                <w:b/>
              </w:rPr>
              <w:t>Service(s)</w:t>
            </w:r>
          </w:p>
        </w:tc>
        <w:tc>
          <w:tcPr>
            <w:tcW w:w="6498" w:type="dxa"/>
          </w:tcPr>
          <w:p w14:paraId="2EB18FB9" w14:textId="37CAEB21" w:rsidR="00391C15" w:rsidRPr="00E132EC" w:rsidRDefault="00391C15" w:rsidP="005933FA">
            <w:pPr>
              <w:spacing w:after="240"/>
              <w:jc w:val="left"/>
              <w:rPr>
                <w:rFonts w:ascii="Times New Roman" w:hAnsi="Times New Roman"/>
              </w:rPr>
            </w:pPr>
            <w:r w:rsidRPr="00E132EC">
              <w:rPr>
                <w:rFonts w:ascii="Times New Roman" w:hAnsi="Times New Roman"/>
              </w:rPr>
              <w:t>Refers to the service provided by a Provider to a Member.</w:t>
            </w:r>
          </w:p>
        </w:tc>
      </w:tr>
      <w:tr w:rsidR="00391C15" w:rsidRPr="00E132EC" w14:paraId="6B73141E" w14:textId="77777777" w:rsidTr="00D22E97">
        <w:tc>
          <w:tcPr>
            <w:tcW w:w="2358" w:type="dxa"/>
          </w:tcPr>
          <w:p w14:paraId="702CE56F" w14:textId="7EAB31DE" w:rsidR="00391C15" w:rsidRPr="005933FA" w:rsidRDefault="00391C15" w:rsidP="005933FA">
            <w:pPr>
              <w:spacing w:after="240"/>
              <w:jc w:val="left"/>
              <w:rPr>
                <w:rFonts w:ascii="Times New Roman" w:hAnsi="Times New Roman"/>
                <w:b/>
              </w:rPr>
            </w:pPr>
            <w:r w:rsidRPr="00E132EC">
              <w:rPr>
                <w:rFonts w:ascii="Times New Roman" w:hAnsi="Times New Roman"/>
                <w:b/>
              </w:rPr>
              <w:t>Software</w:t>
            </w:r>
          </w:p>
        </w:tc>
        <w:tc>
          <w:tcPr>
            <w:tcW w:w="6498" w:type="dxa"/>
          </w:tcPr>
          <w:p w14:paraId="056AC0CC" w14:textId="08A50C89" w:rsidR="00391C15" w:rsidRPr="005933FA" w:rsidRDefault="00391C15" w:rsidP="005933FA">
            <w:pPr>
              <w:spacing w:after="240"/>
              <w:jc w:val="left"/>
              <w:rPr>
                <w:rFonts w:ascii="Times New Roman" w:hAnsi="Times New Roman"/>
              </w:rPr>
            </w:pPr>
            <w:r w:rsidRPr="00E132EC">
              <w:rPr>
                <w:rFonts w:ascii="Times New Roman" w:hAnsi="Times New Roman"/>
              </w:rPr>
              <w:t>Unless otherwise noted, refers to the Chocoholics Anonymous Data Processing software. To be created based off of the requirements outlined within this document.</w:t>
            </w:r>
          </w:p>
        </w:tc>
      </w:tr>
      <w:tr w:rsidR="00391C15" w:rsidRPr="00E132EC" w14:paraId="6E404EDD" w14:textId="77777777" w:rsidTr="00D22E97">
        <w:tc>
          <w:tcPr>
            <w:tcW w:w="2358" w:type="dxa"/>
          </w:tcPr>
          <w:p w14:paraId="38D7C413" w14:textId="3EDE930D" w:rsidR="00391C15" w:rsidRPr="005933FA" w:rsidRDefault="00391C15" w:rsidP="005933FA">
            <w:pPr>
              <w:spacing w:after="240"/>
              <w:jc w:val="left"/>
              <w:rPr>
                <w:rFonts w:ascii="Times New Roman" w:hAnsi="Times New Roman"/>
                <w:b/>
              </w:rPr>
            </w:pPr>
            <w:r>
              <w:rPr>
                <w:rFonts w:ascii="Times New Roman" w:hAnsi="Times New Roman"/>
                <w:b/>
              </w:rPr>
              <w:t>Terminal</w:t>
            </w:r>
          </w:p>
        </w:tc>
        <w:tc>
          <w:tcPr>
            <w:tcW w:w="6498" w:type="dxa"/>
          </w:tcPr>
          <w:p w14:paraId="4889EC70" w14:textId="7BBC24CC" w:rsidR="00391C15" w:rsidRPr="005933FA" w:rsidRDefault="00391C15" w:rsidP="005933FA">
            <w:pPr>
              <w:spacing w:after="240"/>
              <w:jc w:val="left"/>
              <w:rPr>
                <w:rFonts w:ascii="Times New Roman" w:hAnsi="Times New Roman"/>
              </w:rPr>
            </w:pPr>
            <w:r>
              <w:rPr>
                <w:rFonts w:ascii="Times New Roman" w:hAnsi="Times New Roman"/>
              </w:rPr>
              <w:t>A terminal interface with which to control the software.</w:t>
            </w:r>
          </w:p>
        </w:tc>
      </w:tr>
      <w:tr w:rsidR="00391C15" w:rsidRPr="00E132EC" w14:paraId="5342F1BA" w14:textId="77777777" w:rsidTr="00D22E97">
        <w:tc>
          <w:tcPr>
            <w:tcW w:w="2358" w:type="dxa"/>
          </w:tcPr>
          <w:p w14:paraId="341E6DBF" w14:textId="7BDCA675" w:rsidR="00391C15" w:rsidRPr="00E132EC" w:rsidRDefault="00391C15" w:rsidP="005933FA">
            <w:pPr>
              <w:spacing w:after="240"/>
              <w:jc w:val="left"/>
              <w:rPr>
                <w:rFonts w:ascii="Times New Roman" w:hAnsi="Times New Roman"/>
                <w:b/>
              </w:rPr>
            </w:pPr>
            <w:r w:rsidRPr="005933FA">
              <w:rPr>
                <w:rFonts w:ascii="Times New Roman" w:hAnsi="Times New Roman"/>
                <w:b/>
              </w:rPr>
              <w:t>User</w:t>
            </w:r>
          </w:p>
        </w:tc>
        <w:tc>
          <w:tcPr>
            <w:tcW w:w="6498" w:type="dxa"/>
          </w:tcPr>
          <w:p w14:paraId="0E64FCCD" w14:textId="5AEADC8D" w:rsidR="00391C15" w:rsidRPr="00E132EC" w:rsidRDefault="00391C15" w:rsidP="005933FA">
            <w:pPr>
              <w:spacing w:after="240"/>
              <w:jc w:val="left"/>
              <w:rPr>
                <w:rFonts w:ascii="Times New Roman" w:hAnsi="Times New Roman"/>
              </w:rPr>
            </w:pPr>
            <w:r w:rsidRPr="005933FA">
              <w:rPr>
                <w:rFonts w:ascii="Times New Roman" w:hAnsi="Times New Roman"/>
              </w:rPr>
              <w:t>A user of the software. Can refer to either an Administrator or a Provider.</w:t>
            </w:r>
          </w:p>
        </w:tc>
      </w:tr>
      <w:tr w:rsidR="00391C15" w:rsidRPr="00E132EC" w14:paraId="6C1B1916" w14:textId="77777777" w:rsidTr="00D22E97">
        <w:tc>
          <w:tcPr>
            <w:tcW w:w="2358" w:type="dxa"/>
          </w:tcPr>
          <w:p w14:paraId="5CBFD414" w14:textId="7F1BE569" w:rsidR="00391C15" w:rsidRPr="005933FA" w:rsidRDefault="00391C15" w:rsidP="005933FA">
            <w:pPr>
              <w:spacing w:after="240"/>
              <w:jc w:val="left"/>
              <w:rPr>
                <w:rFonts w:ascii="Times New Roman" w:hAnsi="Times New Roman"/>
                <w:b/>
              </w:rPr>
            </w:pPr>
            <w:r w:rsidRPr="00E132EC">
              <w:rPr>
                <w:rFonts w:ascii="Times New Roman" w:hAnsi="Times New Roman"/>
                <w:b/>
              </w:rPr>
              <w:t>Validated</w:t>
            </w:r>
          </w:p>
        </w:tc>
        <w:tc>
          <w:tcPr>
            <w:tcW w:w="6498" w:type="dxa"/>
          </w:tcPr>
          <w:p w14:paraId="4637F768" w14:textId="6C3CE554" w:rsidR="00391C15" w:rsidRPr="005933FA" w:rsidRDefault="00391C15" w:rsidP="005933FA">
            <w:pPr>
              <w:spacing w:after="240"/>
              <w:jc w:val="left"/>
              <w:rPr>
                <w:rFonts w:ascii="Times New Roman" w:hAnsi="Times New Roman"/>
              </w:rPr>
            </w:pPr>
            <w:r w:rsidRPr="00E132EC">
              <w:rPr>
                <w:rFonts w:ascii="Times New Roman" w:hAnsi="Times New Roman"/>
              </w:rPr>
              <w:t>An M-PIN is recognized as valid by the software. Meaning that the member exists and is current on their payments to ChocAn</w:t>
            </w:r>
          </w:p>
        </w:tc>
      </w:tr>
    </w:tbl>
    <w:p w14:paraId="3C61FA3D" w14:textId="3E67A03B" w:rsidR="00D22E97" w:rsidRPr="00E132EC" w:rsidRDefault="00D22E97" w:rsidP="00D22E97"/>
    <w:p w14:paraId="7C889E8D" w14:textId="65E07998" w:rsidR="001274FF" w:rsidRDefault="00D02FAC" w:rsidP="001274FF">
      <w:pPr>
        <w:pStyle w:val="Heading1"/>
      </w:pPr>
      <w:bookmarkStart w:id="7" w:name="_Toc497413694"/>
      <w:r>
        <w:lastRenderedPageBreak/>
        <w:t>Design Considerations</w:t>
      </w:r>
      <w:bookmarkEnd w:id="7"/>
    </w:p>
    <w:p w14:paraId="38C4FC36" w14:textId="13BEEDCF" w:rsidR="00EB7964" w:rsidRPr="00EB7964" w:rsidRDefault="00F92BC6" w:rsidP="00EB7964">
      <w:r>
        <w:t>Considerations of the project, as it relates to goals, constraints, and engineering practices.</w:t>
      </w:r>
    </w:p>
    <w:p w14:paraId="21666766" w14:textId="0FE5018F" w:rsidR="00335329" w:rsidRDefault="00D02FAC" w:rsidP="00335329">
      <w:pPr>
        <w:pStyle w:val="Heading2"/>
      </w:pPr>
      <w:bookmarkStart w:id="8" w:name="_Toc497413695"/>
      <w:r>
        <w:t>Constraints</w:t>
      </w:r>
      <w:r w:rsidR="00F92BC6">
        <w:t xml:space="preserve"> and Dependencies</w:t>
      </w:r>
      <w:bookmarkEnd w:id="8"/>
    </w:p>
    <w:p w14:paraId="4D5F099B" w14:textId="1B88C171" w:rsidR="000B10E5" w:rsidRDefault="000B10E5" w:rsidP="000B10E5">
      <w:r>
        <w:t>The goal of the software system is to provide a scalable database management program for use by ChocAn Administrators and Providers.</w:t>
      </w:r>
      <w:r w:rsidR="001609AC">
        <w:t xml:space="preserve"> To that end, the software must be reliable with minimal downtime or loss of data. Should any changes be made to data within the database, the database must be updated; so as to avoid risk of any data loss, should an unexpected outage occur.</w:t>
      </w:r>
    </w:p>
    <w:p w14:paraId="6AA36C1A" w14:textId="1366162D" w:rsidR="001609AC" w:rsidRPr="000B10E5" w:rsidRDefault="001609AC" w:rsidP="000B10E5">
      <w:r>
        <w:t>Access to the software must be gated by through security measures. Access shall not be granted without authentication of the user.</w:t>
      </w:r>
    </w:p>
    <w:p w14:paraId="5B8065E2" w14:textId="54D6E176" w:rsidR="00D02167" w:rsidRDefault="00D02FAC" w:rsidP="00D02FAC">
      <w:pPr>
        <w:pStyle w:val="Heading2"/>
      </w:pPr>
      <w:bookmarkStart w:id="9" w:name="_Toc497413696"/>
      <w:r>
        <w:t>Methodology</w:t>
      </w:r>
      <w:bookmarkEnd w:id="9"/>
    </w:p>
    <w:p w14:paraId="4E6D7538" w14:textId="1D9DDCCA" w:rsidR="001609AC" w:rsidRDefault="001609AC" w:rsidP="001609AC">
      <w:r>
        <w:t xml:space="preserve">Team 7 will be using the waterfall method of software development. </w:t>
      </w:r>
      <w:r w:rsidR="00F92BC6">
        <w:t>This particular methodology was selected due to the nature of the project, with full requirements gathering and design work done up front. Work on the database software shall be divided among the Team 7 developers in encapsulated sections.</w:t>
      </w:r>
    </w:p>
    <w:p w14:paraId="67D18496" w14:textId="6BB4BDDF" w:rsidR="00D02167" w:rsidRDefault="00F92BC6" w:rsidP="00F92BC6">
      <w:r>
        <w:t>Code shall be developed, by the Team 7 developers, in a test driven manner, with unit tests created alongside each function. This shall minimize the validation testing needed at the end of the project.</w:t>
      </w:r>
    </w:p>
    <w:p w14:paraId="4C2C023B" w14:textId="326A1314" w:rsidR="00F92BC6" w:rsidRPr="00D02FAC" w:rsidRDefault="00F92BC6" w:rsidP="00F92BC6">
      <w:pPr>
        <w:rPr>
          <w:strike/>
        </w:rPr>
      </w:pPr>
      <w:r>
        <w:t xml:space="preserve">By combining waterfall with a test driven development, Team 7 will thus be able to create </w:t>
      </w:r>
      <w:r w:rsidR="00592E9F">
        <w:t>dependable database management software for Chocoholics Anonymous by the expected delivery date of 2017-11-30.</w:t>
      </w:r>
    </w:p>
    <w:p w14:paraId="4C00964D" w14:textId="17396FCC" w:rsidR="00B767C2" w:rsidRDefault="00D02FAC" w:rsidP="00B767C2">
      <w:pPr>
        <w:pStyle w:val="Heading1"/>
      </w:pPr>
      <w:bookmarkStart w:id="10" w:name="_Toc497413697"/>
      <w:r>
        <w:lastRenderedPageBreak/>
        <w:t>System Overview</w:t>
      </w:r>
      <w:bookmarkEnd w:id="10"/>
    </w:p>
    <w:p w14:paraId="2A6AAC07" w14:textId="03550A25" w:rsidR="00592E9F" w:rsidRDefault="00012967" w:rsidP="00592E9F">
      <w:r>
        <w:t xml:space="preserve">The ChocAn database management software shall have its primary functionality contained within the ChocAn Control Center software (CAC). The CAC shall manage the collections of ChocAn Administrators, </w:t>
      </w:r>
      <w:r w:rsidR="00426C7A">
        <w:t>ChocAn Providers</w:t>
      </w:r>
      <w:r>
        <w:t>, ChocAn Members, Services, and Reports.</w:t>
      </w:r>
    </w:p>
    <w:p w14:paraId="08DBFC88" w14:textId="77777777" w:rsidR="00093D19" w:rsidRDefault="00331DFE" w:rsidP="00093D19">
      <w:pPr>
        <w:keepNext/>
        <w:jc w:val="center"/>
      </w:pPr>
      <w:r>
        <w:rPr>
          <w:noProof/>
        </w:rPr>
        <w:drawing>
          <wp:inline distT="0" distB="0" distL="0" distR="0" wp14:anchorId="2C074F23" wp14:editId="7C7E13CD">
            <wp:extent cx="5426710" cy="5344160"/>
            <wp:effectExtent l="0" t="0" r="2540" b="8890"/>
            <wp:docPr id="15" name="Picture 15" descr="C:\Users\remory\Desktop\temp\PSU\2017Fall\CS300\CS300-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remory\Desktop\temp\PSU\2017Fall\CS300\CS300-Overvie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710" cy="5344160"/>
                    </a:xfrm>
                    <a:prstGeom prst="rect">
                      <a:avLst/>
                    </a:prstGeom>
                    <a:noFill/>
                    <a:ln>
                      <a:noFill/>
                    </a:ln>
                  </pic:spPr>
                </pic:pic>
              </a:graphicData>
            </a:graphic>
          </wp:inline>
        </w:drawing>
      </w:r>
    </w:p>
    <w:p w14:paraId="01CAC30C" w14:textId="06AA25F9" w:rsidR="00012967" w:rsidRDefault="00426C7A" w:rsidP="00093D19">
      <w:pPr>
        <w:pStyle w:val="Caption"/>
      </w:pPr>
      <w:bookmarkStart w:id="11" w:name="_Toc497412871"/>
      <w:r>
        <w:t>Figure</w:t>
      </w:r>
      <w:r w:rsidR="00093D19">
        <w:t xml:space="preserve"> </w:t>
      </w:r>
      <w:fldSimple w:instr=" STYLEREF 1 \s ">
        <w:r w:rsidR="0045098E">
          <w:rPr>
            <w:noProof/>
          </w:rPr>
          <w:t>3</w:t>
        </w:r>
      </w:fldSimple>
      <w:r w:rsidR="0045098E">
        <w:noBreakHyphen/>
      </w:r>
      <w:fldSimple w:instr=" SEQ Table \* ARABIC \s 1 ">
        <w:r w:rsidR="0045098E">
          <w:rPr>
            <w:noProof/>
          </w:rPr>
          <w:t>1</w:t>
        </w:r>
      </w:fldSimple>
      <w:r w:rsidR="00093D19">
        <w:t>: Database Management Software Overview</w:t>
      </w:r>
      <w:bookmarkEnd w:id="11"/>
    </w:p>
    <w:p w14:paraId="6FE5EBF0" w14:textId="22E3557A" w:rsidR="00331DFE" w:rsidRDefault="00331DFE" w:rsidP="008E454B">
      <w:pPr>
        <w:spacing w:after="240"/>
      </w:pPr>
      <w:r>
        <w:t xml:space="preserve">The CAC will contain a collection of authorized </w:t>
      </w:r>
      <w:r w:rsidR="008D3B98">
        <w:t xml:space="preserve">ChocAn </w:t>
      </w:r>
      <w:r>
        <w:t>Administrators.</w:t>
      </w:r>
      <w:r w:rsidR="008D3B98">
        <w:t xml:space="preserve"> Should an Administrator wish to perform any actions within the CAC, authentication via a username and password is required. Actions available to Administrators include the </w:t>
      </w:r>
      <w:r w:rsidR="008D3B98">
        <w:lastRenderedPageBreak/>
        <w:t>management of Members and Providers, management being the addition of a new Member or Provider or the editing of data or removal of an existing Member or Provider. Administrators shall also have the ability to generate the following reports, Member Reports, Provider Reports, EFT Reports, and Summary Reports.</w:t>
      </w:r>
    </w:p>
    <w:p w14:paraId="2186A0A8" w14:textId="2FD6574D" w:rsidR="00331DFE" w:rsidRDefault="00331DFE" w:rsidP="008E454B">
      <w:pPr>
        <w:spacing w:after="240"/>
      </w:pPr>
      <w:r>
        <w:t>The CAC will store the collection of ChocAn Members, organized alphabetically by name, and without any duplication of Member information. Members shall have no direct interaction with the CAC software.</w:t>
      </w:r>
    </w:p>
    <w:p w14:paraId="01BB86BC" w14:textId="0652E20B" w:rsidR="00331DFE" w:rsidRDefault="00331DFE" w:rsidP="008E454B">
      <w:pPr>
        <w:spacing w:after="240"/>
      </w:pPr>
      <w:r>
        <w:t>The CAC will contain the collection of ChocAn providers, organized alphabetically by name, and without any duplication of Provider information. Should a Provider wish to provide a service to a Member, the CAC shall allow the Provider to login to the database system</w:t>
      </w:r>
      <w:r w:rsidR="008D3B98">
        <w:t xml:space="preserve"> using their P-PIN and password</w:t>
      </w:r>
      <w:r>
        <w:t>. Once logged in, a Provider can validate that a Member is a current ChocAn subscriber before rendering service. When a Provider logs a service rendered to a Member through the CAC, a service report is generated within the CAC.</w:t>
      </w:r>
    </w:p>
    <w:p w14:paraId="7135E783" w14:textId="76130671" w:rsidR="008E454B" w:rsidRDefault="00012967" w:rsidP="008E454B">
      <w:pPr>
        <w:spacing w:after="240"/>
      </w:pPr>
      <w:r>
        <w:t>Reports shall be stored as a collection of an instance of a Pr</w:t>
      </w:r>
      <w:r w:rsidR="00331DFE">
        <w:t xml:space="preserve">ovider, a Member and a Service, along with two dates, when the service was rendered and when the service was logged. </w:t>
      </w:r>
      <w:r>
        <w:t>Should a ChocAn A</w:t>
      </w:r>
      <w:r w:rsidR="00331DFE">
        <w:t>dministrator wish to generate a report, be it a Provider Report, Member Report, EFT Report or Summary Report, the pertinent data shall be extracted from the collection of reports.</w:t>
      </w:r>
    </w:p>
    <w:p w14:paraId="781F1E67" w14:textId="5A4142DF" w:rsidR="00F521AB" w:rsidRDefault="00D02FAC" w:rsidP="00D45A27">
      <w:pPr>
        <w:pStyle w:val="Heading1"/>
      </w:pPr>
      <w:bookmarkStart w:id="12" w:name="_Toc497413698"/>
      <w:r>
        <w:lastRenderedPageBreak/>
        <w:t>System Architecture</w:t>
      </w:r>
      <w:bookmarkEnd w:id="12"/>
    </w:p>
    <w:p w14:paraId="7602BF30" w14:textId="19BB907F" w:rsidR="00254BF2" w:rsidRDefault="00254BF2" w:rsidP="00254BF2">
      <w:r>
        <w:t>Object oriented design will be the focus of our architecture. All data will be contained in class objects. Class objects will interact with each other to accomplish the tasks required of the system in an efficient manner.</w:t>
      </w:r>
    </w:p>
    <w:p w14:paraId="4BA318CD" w14:textId="02D105D2" w:rsidR="00254BF2" w:rsidRDefault="00254BF2" w:rsidP="00254BF2">
      <w:pPr>
        <w:pStyle w:val="Heading2"/>
      </w:pPr>
      <w:bookmarkStart w:id="13" w:name="_Toc497413699"/>
      <w:r>
        <w:t>Person subsystem and Object</w:t>
      </w:r>
      <w:bookmarkEnd w:id="13"/>
    </w:p>
    <w:p w14:paraId="644D415A" w14:textId="024827C2" w:rsidR="00254BF2" w:rsidRDefault="00254BF2" w:rsidP="00254BF2">
      <w:r>
        <w:t xml:space="preserve">The base object for all members and providers is the person object class. All personal data for providers and members will be contained in this class and are part of the person subsystem. The member and provider </w:t>
      </w:r>
      <w:r w:rsidR="00426C7A">
        <w:t>classes</w:t>
      </w:r>
      <w:r>
        <w:t xml:space="preserve"> inherit from the person class. The person class will contain; a name (either for an individual or an organization), street address, city, state and zip code. This class </w:t>
      </w:r>
      <w:r w:rsidR="00C800EB">
        <w:t>shall</w:t>
      </w:r>
      <w:r>
        <w:t xml:space="preserve"> be an abstract base class and not allow for base class creation.</w:t>
      </w:r>
    </w:p>
    <w:p w14:paraId="15E0D647" w14:textId="0E7C3149" w:rsidR="00254BF2" w:rsidRDefault="00254BF2" w:rsidP="00254BF2">
      <w:pPr>
        <w:pStyle w:val="Heading3"/>
      </w:pPr>
      <w:bookmarkStart w:id="14" w:name="_Toc497413700"/>
      <w:r>
        <w:t>Provider Object</w:t>
      </w:r>
      <w:bookmarkEnd w:id="14"/>
    </w:p>
    <w:p w14:paraId="57590E08" w14:textId="53D9E50D" w:rsidR="00254BF2" w:rsidRDefault="00254BF2" w:rsidP="00254BF2">
      <w:r>
        <w:t xml:space="preserve">The provider class shall be responsible for the creation of person and provider objects. The provider object is the data contained in its person parent class, plus a field for a password and a second field for a provider identification number. This class </w:t>
      </w:r>
      <w:r w:rsidR="00C800EB">
        <w:t>shall</w:t>
      </w:r>
      <w:r>
        <w:t xml:space="preserve"> primarily verify information about the object and allow administrators of ChocAn to modify the provider objects data. The provider class shall also </w:t>
      </w:r>
      <w:r w:rsidR="00BD78CB">
        <w:t>have the capacity to display all its data to the terminal screen, and to facilitate the storage of its information within the database. Information shall be written to the database using a single delimited string. The class shall also allow for the copying of contained data to another provider object for the purpose of storing service reports.</w:t>
      </w:r>
    </w:p>
    <w:p w14:paraId="4E89E7B3" w14:textId="22201AB9" w:rsidR="00BD78CB" w:rsidRDefault="00BD78CB" w:rsidP="00254BF2">
      <w:r>
        <w:t>An object of this class shall be used in the generation of member reports, provider reports, EFT reports, and summary reports.</w:t>
      </w:r>
    </w:p>
    <w:p w14:paraId="07A4DFFD" w14:textId="125598BA" w:rsidR="009137C0" w:rsidRDefault="009137C0" w:rsidP="00C800EB">
      <w:pPr>
        <w:pStyle w:val="Heading4"/>
      </w:pPr>
      <w:bookmarkStart w:id="15" w:name="_Toc497413701"/>
      <w:r>
        <w:t xml:space="preserve">Provider </w:t>
      </w:r>
      <w:r w:rsidR="000E74B3">
        <w:t xml:space="preserve">Identification Number </w:t>
      </w:r>
      <w:r>
        <w:t>Validation</w:t>
      </w:r>
      <w:bookmarkEnd w:id="15"/>
    </w:p>
    <w:p w14:paraId="6C911A39" w14:textId="4F384A3E" w:rsidR="009137C0" w:rsidRDefault="00BD78CB" w:rsidP="009137C0">
      <w:r>
        <w:t xml:space="preserve">The Provider class shall </w:t>
      </w:r>
      <w:r w:rsidR="009137C0">
        <w:t>have a method to validate whether an entered provider number matches the provider number contained within the object. The number shall be passed as an argument for a public class function.</w:t>
      </w:r>
      <w:r w:rsidR="00C800EB">
        <w:t xml:space="preserve"> The function shall verify whether a passed provider number is of the appropriate length.</w:t>
      </w:r>
    </w:p>
    <w:p w14:paraId="37B4049D" w14:textId="77777777" w:rsidR="00093D19" w:rsidRDefault="009137C0" w:rsidP="00093D19">
      <w:pPr>
        <w:keepNext/>
        <w:jc w:val="center"/>
      </w:pPr>
      <w:r>
        <w:rPr>
          <w:noProof/>
        </w:rPr>
        <w:lastRenderedPageBreak/>
        <w:drawing>
          <wp:inline distT="0" distB="0" distL="0" distR="0" wp14:anchorId="22D708CC" wp14:editId="746327BD">
            <wp:extent cx="4572000" cy="2884063"/>
            <wp:effectExtent l="0" t="0" r="0" b="0"/>
            <wp:docPr id="7" name="Picture 7" descr="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ovider#"/>
                    <pic:cNvPicPr>
                      <a:picLocks noChangeAspect="1" noChangeArrowheads="1"/>
                    </pic:cNvPicPr>
                  </pic:nvPicPr>
                  <pic:blipFill rotWithShape="1">
                    <a:blip r:embed="rId14">
                      <a:extLst>
                        <a:ext uri="{28A0092B-C50C-407E-A947-70E740481C1C}">
                          <a14:useLocalDpi xmlns:a14="http://schemas.microsoft.com/office/drawing/2010/main" val="0"/>
                        </a:ext>
                      </a:extLst>
                    </a:blip>
                    <a:srcRect l="-122" r="-122"/>
                    <a:stretch/>
                  </pic:blipFill>
                  <pic:spPr bwMode="auto">
                    <a:xfrm>
                      <a:off x="0" y="0"/>
                      <a:ext cx="4572000" cy="2884063"/>
                    </a:xfrm>
                    <a:prstGeom prst="rect">
                      <a:avLst/>
                    </a:prstGeom>
                    <a:noFill/>
                    <a:ln>
                      <a:noFill/>
                    </a:ln>
                  </pic:spPr>
                </pic:pic>
              </a:graphicData>
            </a:graphic>
          </wp:inline>
        </w:drawing>
      </w:r>
    </w:p>
    <w:p w14:paraId="2B61D895" w14:textId="5B7C7497" w:rsidR="009137C0" w:rsidRDefault="00426C7A" w:rsidP="00093D19">
      <w:pPr>
        <w:pStyle w:val="Caption"/>
        <w:ind w:firstLine="720"/>
      </w:pPr>
      <w:bookmarkStart w:id="16" w:name="_Toc497412872"/>
      <w:r>
        <w:t>Figure</w:t>
      </w:r>
      <w:r w:rsidR="00093D19">
        <w:t xml:space="preserve"> </w:t>
      </w:r>
      <w:fldSimple w:instr=" STYLEREF 1 \s ">
        <w:r w:rsidR="0045098E">
          <w:rPr>
            <w:noProof/>
          </w:rPr>
          <w:t>4</w:t>
        </w:r>
      </w:fldSimple>
      <w:r w:rsidR="0045098E">
        <w:noBreakHyphen/>
      </w:r>
      <w:fldSimple w:instr=" SEQ Table \* ARABIC \s 1 ">
        <w:r w:rsidR="0045098E">
          <w:rPr>
            <w:noProof/>
          </w:rPr>
          <w:t>1</w:t>
        </w:r>
      </w:fldSimple>
      <w:r w:rsidR="00093D19">
        <w:t>: Provider PIN Verification</w:t>
      </w:r>
      <w:bookmarkEnd w:id="16"/>
    </w:p>
    <w:p w14:paraId="63BE9B8D" w14:textId="701098AF" w:rsidR="009137C0" w:rsidRDefault="009137C0" w:rsidP="009137C0">
      <w:r>
        <w:t>This method shall be used when a ChocAn Provider is logging into a terminal, when a ChocAn Administrator is selecting a provider whose information is to be updated, and in the generation of member reports, provider reports, EFT reports, and summary reports.</w:t>
      </w:r>
    </w:p>
    <w:p w14:paraId="0DB1BE3D" w14:textId="7BBA562E" w:rsidR="009137C0" w:rsidRDefault="009137C0" w:rsidP="00C800EB">
      <w:pPr>
        <w:pStyle w:val="Heading4"/>
      </w:pPr>
      <w:bookmarkStart w:id="17" w:name="_Toc497413702"/>
      <w:r>
        <w:t>Provider Login Validation</w:t>
      </w:r>
      <w:bookmarkEnd w:id="17"/>
    </w:p>
    <w:p w14:paraId="7CB66129" w14:textId="6C3E0D37" w:rsidR="009137C0" w:rsidRDefault="009137C0" w:rsidP="00254BF2">
      <w:r>
        <w:t xml:space="preserve">The provider class shall verify whether a password entered by a ChocAn provider into the terminal matches </w:t>
      </w:r>
      <w:r w:rsidR="00C800EB">
        <w:t>the password stored within the provider object. The password to be checked shall be passed as an argument to a public class function.</w:t>
      </w:r>
    </w:p>
    <w:p w14:paraId="22F55FAD" w14:textId="77777777" w:rsidR="0045098E" w:rsidRDefault="00C800EB" w:rsidP="0045098E">
      <w:pPr>
        <w:keepNext/>
        <w:jc w:val="center"/>
      </w:pPr>
      <w:r>
        <w:rPr>
          <w:noProof/>
        </w:rPr>
        <w:lastRenderedPageBreak/>
        <w:drawing>
          <wp:inline distT="0" distB="0" distL="0" distR="0" wp14:anchorId="3818FF73" wp14:editId="4E41AE14">
            <wp:extent cx="4572000" cy="2893532"/>
            <wp:effectExtent l="0" t="0" r="0" b="2540"/>
            <wp:docPr id="8" name="Picture 8" descr="Passwor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ssword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893532"/>
                    </a:xfrm>
                    <a:prstGeom prst="rect">
                      <a:avLst/>
                    </a:prstGeom>
                    <a:noFill/>
                    <a:ln>
                      <a:noFill/>
                    </a:ln>
                  </pic:spPr>
                </pic:pic>
              </a:graphicData>
            </a:graphic>
          </wp:inline>
        </w:drawing>
      </w:r>
    </w:p>
    <w:p w14:paraId="238DF1DE" w14:textId="0184162C" w:rsidR="00C800EB" w:rsidRDefault="00426C7A" w:rsidP="0045098E">
      <w:pPr>
        <w:pStyle w:val="Caption"/>
        <w:ind w:firstLine="720"/>
      </w:pPr>
      <w:bookmarkStart w:id="18" w:name="_Toc497412873"/>
      <w:r>
        <w:t>Figure</w:t>
      </w:r>
      <w:r w:rsidR="0045098E">
        <w:t xml:space="preserve"> </w:t>
      </w:r>
      <w:fldSimple w:instr=" STYLEREF 1 \s ">
        <w:r w:rsidR="0045098E">
          <w:rPr>
            <w:noProof/>
          </w:rPr>
          <w:t>4</w:t>
        </w:r>
      </w:fldSimple>
      <w:r w:rsidR="0045098E">
        <w:noBreakHyphen/>
      </w:r>
      <w:fldSimple w:instr=" SEQ Table \* ARABIC \s 1 ">
        <w:r w:rsidR="0045098E">
          <w:rPr>
            <w:noProof/>
          </w:rPr>
          <w:t>2</w:t>
        </w:r>
      </w:fldSimple>
      <w:r w:rsidR="0045098E">
        <w:t>: Provider Login</w:t>
      </w:r>
      <w:bookmarkEnd w:id="18"/>
    </w:p>
    <w:p w14:paraId="17848C78" w14:textId="48C006DD" w:rsidR="00C800EB" w:rsidRDefault="00C800EB" w:rsidP="00C800EB">
      <w:pPr>
        <w:pStyle w:val="Heading3"/>
      </w:pPr>
      <w:bookmarkStart w:id="19" w:name="_Toc497413703"/>
      <w:r>
        <w:t>Member Object</w:t>
      </w:r>
      <w:bookmarkEnd w:id="19"/>
    </w:p>
    <w:p w14:paraId="51D4E090" w14:textId="09ADCEC8" w:rsidR="00C800EB" w:rsidRDefault="00C800EB" w:rsidP="00C800EB">
      <w:r>
        <w:t>The member class shall be responsible for the creation of person and member objects. The member object is the data contained in its person parent class, plus a field for member status and a second field for member number. This class shall primarily verify information about the object and allow administrators of ChocAn to modify the member objects data. The member class shall also have the capacity to display all of its data to the terminal screen and facilitate the storage of its information within the database. Information shall be written to the database using a single delimited string. This class shall also allow for the copying of contained data to another member object for the purpose of storing service reports.</w:t>
      </w:r>
    </w:p>
    <w:p w14:paraId="3CDFFCDB" w14:textId="77777777" w:rsidR="00C800EB" w:rsidRDefault="00C800EB" w:rsidP="00C800EB">
      <w:r>
        <w:t>An object of this class shall be used in the generation of member reports, provider reports, EFT reports, and summary reports.</w:t>
      </w:r>
    </w:p>
    <w:p w14:paraId="2003FD46" w14:textId="20665EF5" w:rsidR="00C800EB" w:rsidRDefault="00C800EB" w:rsidP="00C800EB">
      <w:pPr>
        <w:pStyle w:val="Heading4"/>
      </w:pPr>
      <w:bookmarkStart w:id="20" w:name="_Toc497413704"/>
      <w:r>
        <w:t>Member</w:t>
      </w:r>
      <w:r w:rsidR="000E74B3">
        <w:t xml:space="preserve"> Identification Number</w:t>
      </w:r>
      <w:r>
        <w:t xml:space="preserve"> Validation</w:t>
      </w:r>
      <w:bookmarkEnd w:id="20"/>
    </w:p>
    <w:p w14:paraId="65705D11" w14:textId="6CC138CB" w:rsidR="00C800EB" w:rsidRDefault="00C800EB" w:rsidP="00C800EB">
      <w:r>
        <w:t>The member class shall have a method to validate whether an entered member number matches the member number contained within the object. The number shall be passed as an argumen</w:t>
      </w:r>
      <w:r w:rsidR="00C77B05">
        <w:t>t for a public class function.</w:t>
      </w:r>
      <w:r w:rsidR="007A49F8">
        <w:t xml:space="preserve"> The function shall verify whether the passed member number is of the appropriate length.</w:t>
      </w:r>
    </w:p>
    <w:p w14:paraId="063B3499" w14:textId="77777777" w:rsidR="0045098E" w:rsidRDefault="00C800EB" w:rsidP="0045098E">
      <w:pPr>
        <w:keepNext/>
        <w:jc w:val="center"/>
      </w:pPr>
      <w:r>
        <w:rPr>
          <w:noProof/>
        </w:rPr>
        <w:lastRenderedPageBreak/>
        <w:drawing>
          <wp:inline distT="0" distB="0" distL="0" distR="0" wp14:anchorId="1AA88B99" wp14:editId="2ADA35A4">
            <wp:extent cx="4572000" cy="2888427"/>
            <wp:effectExtent l="0" t="0" r="0" b="7620"/>
            <wp:docPr id="9" name="Picture 9"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emb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888427"/>
                    </a:xfrm>
                    <a:prstGeom prst="rect">
                      <a:avLst/>
                    </a:prstGeom>
                    <a:noFill/>
                    <a:ln>
                      <a:noFill/>
                    </a:ln>
                  </pic:spPr>
                </pic:pic>
              </a:graphicData>
            </a:graphic>
          </wp:inline>
        </w:drawing>
      </w:r>
    </w:p>
    <w:p w14:paraId="10FC45CE" w14:textId="6B223D77" w:rsidR="00351AEA" w:rsidRDefault="00426C7A" w:rsidP="0045098E">
      <w:pPr>
        <w:pStyle w:val="Caption"/>
        <w:ind w:firstLine="720"/>
      </w:pPr>
      <w:bookmarkStart w:id="21" w:name="_Toc497412874"/>
      <w:r>
        <w:t>Figure</w:t>
      </w:r>
      <w:r w:rsidR="0045098E">
        <w:t xml:space="preserve"> </w:t>
      </w:r>
      <w:fldSimple w:instr=" STYLEREF 1 \s ">
        <w:r w:rsidR="0045098E">
          <w:rPr>
            <w:noProof/>
          </w:rPr>
          <w:t>4</w:t>
        </w:r>
      </w:fldSimple>
      <w:r w:rsidR="0045098E">
        <w:noBreakHyphen/>
      </w:r>
      <w:fldSimple w:instr=" SEQ Table \* ARABIC \s 1 ">
        <w:r w:rsidR="0045098E">
          <w:rPr>
            <w:noProof/>
          </w:rPr>
          <w:t>3</w:t>
        </w:r>
      </w:fldSimple>
      <w:r w:rsidR="0045098E">
        <w:t>: Member PIN Verification</w:t>
      </w:r>
      <w:bookmarkEnd w:id="21"/>
    </w:p>
    <w:p w14:paraId="31C8212D" w14:textId="60F48A31" w:rsidR="00C800EB" w:rsidRDefault="000E74B3" w:rsidP="000E74B3">
      <w:pPr>
        <w:pStyle w:val="Heading4"/>
      </w:pPr>
      <w:bookmarkStart w:id="22" w:name="_Toc497413705"/>
      <w:r>
        <w:t>Member Status Validation</w:t>
      </w:r>
      <w:bookmarkEnd w:id="22"/>
    </w:p>
    <w:p w14:paraId="4EE49C62" w14:textId="4537F303" w:rsidR="000E74B3" w:rsidRPr="000E74B3" w:rsidRDefault="00351AEA" w:rsidP="000E74B3">
      <w:r>
        <w:t>The member function shall allow the CAC to query the status of members. The member object will return a Boolean value of whether a member’s status is active.</w:t>
      </w:r>
    </w:p>
    <w:p w14:paraId="65A9EEBF" w14:textId="77777777" w:rsidR="0045098E" w:rsidRDefault="00351AEA" w:rsidP="0045098E">
      <w:pPr>
        <w:keepNext/>
        <w:jc w:val="center"/>
      </w:pPr>
      <w:r>
        <w:rPr>
          <w:noProof/>
        </w:rPr>
        <w:drawing>
          <wp:inline distT="0" distB="0" distL="0" distR="0" wp14:anchorId="690C2BDB" wp14:editId="6AC924E8">
            <wp:extent cx="4572000" cy="2847435"/>
            <wp:effectExtent l="0" t="0" r="0" b="0"/>
            <wp:docPr id="10" name="Picture 10" descr="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tatu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847435"/>
                    </a:xfrm>
                    <a:prstGeom prst="rect">
                      <a:avLst/>
                    </a:prstGeom>
                    <a:noFill/>
                    <a:ln>
                      <a:noFill/>
                    </a:ln>
                  </pic:spPr>
                </pic:pic>
              </a:graphicData>
            </a:graphic>
          </wp:inline>
        </w:drawing>
      </w:r>
    </w:p>
    <w:p w14:paraId="6BE28B59" w14:textId="6C05B1AE" w:rsidR="00C800EB" w:rsidRDefault="00426C7A" w:rsidP="0045098E">
      <w:pPr>
        <w:pStyle w:val="Caption"/>
        <w:ind w:firstLine="720"/>
      </w:pPr>
      <w:bookmarkStart w:id="23" w:name="_Toc497412875"/>
      <w:r>
        <w:t>Figure</w:t>
      </w:r>
      <w:r w:rsidR="0045098E">
        <w:t xml:space="preserve"> </w:t>
      </w:r>
      <w:fldSimple w:instr=" STYLEREF 1 \s ">
        <w:r w:rsidR="0045098E">
          <w:rPr>
            <w:noProof/>
          </w:rPr>
          <w:t>4</w:t>
        </w:r>
      </w:fldSimple>
      <w:r w:rsidR="0045098E">
        <w:noBreakHyphen/>
      </w:r>
      <w:fldSimple w:instr=" SEQ Table \* ARABIC \s 1 ">
        <w:r w:rsidR="0045098E">
          <w:rPr>
            <w:noProof/>
          </w:rPr>
          <w:t>4</w:t>
        </w:r>
      </w:fldSimple>
      <w:r w:rsidR="0045098E">
        <w:t>: Member Status Validation</w:t>
      </w:r>
      <w:bookmarkEnd w:id="23"/>
    </w:p>
    <w:p w14:paraId="4F27E04C" w14:textId="47D4B666" w:rsidR="00351AEA" w:rsidRDefault="00351AEA" w:rsidP="00351AEA">
      <w:pPr>
        <w:pStyle w:val="Heading2"/>
      </w:pPr>
      <w:bookmarkStart w:id="24" w:name="_Toc497413706"/>
      <w:r>
        <w:lastRenderedPageBreak/>
        <w:t>Administrator Object</w:t>
      </w:r>
      <w:bookmarkEnd w:id="24"/>
    </w:p>
    <w:p w14:paraId="6A81828B" w14:textId="057A0BC8" w:rsidR="00BC53D5" w:rsidRDefault="00351AEA" w:rsidP="00C94BD7">
      <w:r>
        <w:t xml:space="preserve">The administrator class shall </w:t>
      </w:r>
      <w:r w:rsidR="00C94BD7">
        <w:t>hold information pertaining to a ChocAn administrator; fields for a username and a password. The administrator class shall verify whether a combination of username and password matches the username and password stored within the administrator object. The username and password to be checked shall be passed as an argument to a public class function.</w:t>
      </w:r>
    </w:p>
    <w:p w14:paraId="36CE5F5D" w14:textId="77777777" w:rsidR="0045098E" w:rsidRDefault="00C94BD7" w:rsidP="0045098E">
      <w:pPr>
        <w:keepNext/>
        <w:jc w:val="center"/>
      </w:pPr>
      <w:r>
        <w:rPr>
          <w:noProof/>
        </w:rPr>
        <w:drawing>
          <wp:inline distT="0" distB="0" distL="0" distR="0" wp14:anchorId="697B8976" wp14:editId="0159AFE6">
            <wp:extent cx="5486400" cy="2786393"/>
            <wp:effectExtent l="0" t="0" r="0" b="0"/>
            <wp:docPr id="12" name="Picture 12" descr="C:\Users\remory\Downloads\CS300-AdminPassword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remory\Downloads\CS300-AdminPassword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786393"/>
                    </a:xfrm>
                    <a:prstGeom prst="rect">
                      <a:avLst/>
                    </a:prstGeom>
                    <a:noFill/>
                    <a:ln>
                      <a:noFill/>
                    </a:ln>
                  </pic:spPr>
                </pic:pic>
              </a:graphicData>
            </a:graphic>
          </wp:inline>
        </w:drawing>
      </w:r>
    </w:p>
    <w:p w14:paraId="3A54E781" w14:textId="54999E78" w:rsidR="00C94BD7" w:rsidRDefault="00426C7A" w:rsidP="0045098E">
      <w:pPr>
        <w:pStyle w:val="Caption"/>
      </w:pPr>
      <w:bookmarkStart w:id="25" w:name="_Toc497412876"/>
      <w:r>
        <w:t>Figure</w:t>
      </w:r>
      <w:r w:rsidR="0045098E">
        <w:t xml:space="preserve"> </w:t>
      </w:r>
      <w:fldSimple w:instr=" STYLEREF 1 \s ">
        <w:r w:rsidR="0045098E">
          <w:rPr>
            <w:noProof/>
          </w:rPr>
          <w:t>4</w:t>
        </w:r>
      </w:fldSimple>
      <w:r w:rsidR="0045098E">
        <w:noBreakHyphen/>
      </w:r>
      <w:fldSimple w:instr=" SEQ Table \* ARABIC \s 1 ">
        <w:r w:rsidR="0045098E">
          <w:rPr>
            <w:noProof/>
          </w:rPr>
          <w:t>5</w:t>
        </w:r>
      </w:fldSimple>
      <w:r w:rsidR="0045098E">
        <w:t>: Administrator Login</w:t>
      </w:r>
      <w:bookmarkEnd w:id="25"/>
    </w:p>
    <w:p w14:paraId="0425A883" w14:textId="33BE51FA" w:rsidR="00351AEA" w:rsidRDefault="00351AEA" w:rsidP="00351AEA">
      <w:pPr>
        <w:pStyle w:val="Heading2"/>
      </w:pPr>
      <w:bookmarkStart w:id="26" w:name="_Toc497413707"/>
      <w:r>
        <w:t>Service Object</w:t>
      </w:r>
      <w:bookmarkEnd w:id="26"/>
    </w:p>
    <w:p w14:paraId="2A7EF6ED" w14:textId="5AB07740" w:rsidR="00351AEA" w:rsidRDefault="00351AEA" w:rsidP="00351AEA">
      <w:r>
        <w:t>The service class shall hold all the information about an individual service that ChocAn Providers can render; the service name, the service cost, and the service code. The class shall be able to display the service information and return the fee of a service when queried by the CAC.</w:t>
      </w:r>
    </w:p>
    <w:p w14:paraId="0CDB9ABA" w14:textId="1A0B8C9B" w:rsidR="00351AEA" w:rsidRDefault="00351AEA" w:rsidP="00351AEA">
      <w:r>
        <w:t>An object of this class shall be used in the generation of member reports, provider reports, EFT reports, and summary reports.</w:t>
      </w:r>
    </w:p>
    <w:p w14:paraId="7AA681FF" w14:textId="77777777" w:rsidR="0045098E" w:rsidRDefault="00351AEA" w:rsidP="0045098E">
      <w:pPr>
        <w:keepNext/>
        <w:jc w:val="center"/>
      </w:pPr>
      <w:r>
        <w:rPr>
          <w:noProof/>
        </w:rPr>
        <w:lastRenderedPageBreak/>
        <w:drawing>
          <wp:inline distT="0" distB="0" distL="0" distR="0" wp14:anchorId="0823F2A8" wp14:editId="53E88964">
            <wp:extent cx="4572000" cy="2840552"/>
            <wp:effectExtent l="0" t="0" r="0" b="0"/>
            <wp:docPr id="11" name="Picture 11" descr="get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etF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840552"/>
                    </a:xfrm>
                    <a:prstGeom prst="rect">
                      <a:avLst/>
                    </a:prstGeom>
                    <a:noFill/>
                    <a:ln>
                      <a:noFill/>
                    </a:ln>
                  </pic:spPr>
                </pic:pic>
              </a:graphicData>
            </a:graphic>
          </wp:inline>
        </w:drawing>
      </w:r>
    </w:p>
    <w:p w14:paraId="2117685D" w14:textId="41DB7B5E" w:rsidR="00351AEA" w:rsidRDefault="00426C7A" w:rsidP="0045098E">
      <w:pPr>
        <w:pStyle w:val="Caption"/>
        <w:ind w:firstLine="720"/>
      </w:pPr>
      <w:bookmarkStart w:id="27" w:name="_Toc497412877"/>
      <w:r>
        <w:t>Figure</w:t>
      </w:r>
      <w:r w:rsidR="0045098E">
        <w:t xml:space="preserve"> </w:t>
      </w:r>
      <w:fldSimple w:instr=" STYLEREF 1 \s ">
        <w:r w:rsidR="0045098E">
          <w:rPr>
            <w:noProof/>
          </w:rPr>
          <w:t>4</w:t>
        </w:r>
      </w:fldSimple>
      <w:r w:rsidR="0045098E">
        <w:noBreakHyphen/>
      </w:r>
      <w:fldSimple w:instr=" SEQ Table \* ARABIC \s 1 ">
        <w:r w:rsidR="0045098E">
          <w:rPr>
            <w:noProof/>
          </w:rPr>
          <w:t>6</w:t>
        </w:r>
      </w:fldSimple>
      <w:r w:rsidR="0045098E">
        <w:t>: Service Fee Request</w:t>
      </w:r>
      <w:bookmarkEnd w:id="27"/>
    </w:p>
    <w:p w14:paraId="3D5F4CD3" w14:textId="5FB763BC" w:rsidR="00351AEA" w:rsidRDefault="00351AEA" w:rsidP="00351AEA">
      <w:pPr>
        <w:pStyle w:val="Heading2"/>
      </w:pPr>
      <w:bookmarkStart w:id="28" w:name="_Toc497413708"/>
      <w:r>
        <w:t>List Template Object</w:t>
      </w:r>
      <w:bookmarkEnd w:id="28"/>
    </w:p>
    <w:p w14:paraId="1AEBB625" w14:textId="0FA5EDA0" w:rsidR="00351AEA" w:rsidRDefault="00351AEA" w:rsidP="00351AEA">
      <w:r>
        <w:t>Th</w:t>
      </w:r>
      <w:r w:rsidR="00FB2EA9">
        <w:t>is</w:t>
      </w:r>
      <w:r>
        <w:t xml:space="preserve"> List class object shall be a template class. This class should be the backbone of all storage required for the CAC software. The list </w:t>
      </w:r>
      <w:r w:rsidR="00BC53D5">
        <w:t>class shall be instantiated with one of the following: provider object, member object, service object or administrator object. The list class will take the instantiated argument and derive from the argument. Upon its creation, the list class will only accept arguments that match the instantiated argument. The class will not allow for duplicate objects in the same list. The list template shall add object in sorted order based on a shared field called name. The list shall allow for retrieval of items from the list to be utilized by other objects. The list template shall have the ability to display all object in the list on request. The list shall be responsible for writing and reading information within the list to the database upon request of the CAC.</w:t>
      </w:r>
    </w:p>
    <w:p w14:paraId="64B380A5" w14:textId="77777777" w:rsidR="0045098E" w:rsidRDefault="003F2F10" w:rsidP="0045098E">
      <w:pPr>
        <w:keepNext/>
        <w:jc w:val="center"/>
      </w:pPr>
      <w:r>
        <w:rPr>
          <w:noProof/>
        </w:rPr>
        <w:lastRenderedPageBreak/>
        <w:drawing>
          <wp:inline distT="0" distB="0" distL="0" distR="0" wp14:anchorId="2B59668B" wp14:editId="0A686C54">
            <wp:extent cx="5486400" cy="2014642"/>
            <wp:effectExtent l="0" t="0" r="0" b="5080"/>
            <wp:docPr id="13" name="Picture 13" descr="C:\Users\remory\Desktop\temp\PSU\2017Fall\CS300\CS300-Lis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remory\Desktop\temp\PSU\2017Fall\CS300\CS300-ListUM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014642"/>
                    </a:xfrm>
                    <a:prstGeom prst="rect">
                      <a:avLst/>
                    </a:prstGeom>
                    <a:noFill/>
                    <a:ln>
                      <a:noFill/>
                    </a:ln>
                  </pic:spPr>
                </pic:pic>
              </a:graphicData>
            </a:graphic>
          </wp:inline>
        </w:drawing>
      </w:r>
    </w:p>
    <w:p w14:paraId="361B16C9" w14:textId="759598BA" w:rsidR="003F2F10" w:rsidRDefault="00426C7A" w:rsidP="0045098E">
      <w:pPr>
        <w:pStyle w:val="Caption"/>
      </w:pPr>
      <w:bookmarkStart w:id="29" w:name="_Toc497412878"/>
      <w:r>
        <w:t>Figure</w:t>
      </w:r>
      <w:r w:rsidR="0045098E">
        <w:t xml:space="preserve"> </w:t>
      </w:r>
      <w:fldSimple w:instr=" STYLEREF 1 \s ">
        <w:r w:rsidR="0045098E">
          <w:rPr>
            <w:noProof/>
          </w:rPr>
          <w:t>4</w:t>
        </w:r>
      </w:fldSimple>
      <w:r w:rsidR="0045098E">
        <w:noBreakHyphen/>
      </w:r>
      <w:fldSimple w:instr=" SEQ Table \* ARABIC \s 1 ">
        <w:r w:rsidR="0045098E">
          <w:rPr>
            <w:noProof/>
          </w:rPr>
          <w:t>7</w:t>
        </w:r>
      </w:fldSimple>
      <w:r w:rsidR="0045098E">
        <w:t>: List Template Overview</w:t>
      </w:r>
      <w:bookmarkEnd w:id="29"/>
    </w:p>
    <w:p w14:paraId="6785A1B3" w14:textId="7147A6B3" w:rsidR="00BC53D5" w:rsidRDefault="00290B0A" w:rsidP="00290B0A">
      <w:pPr>
        <w:pStyle w:val="Heading2"/>
      </w:pPr>
      <w:bookmarkStart w:id="30" w:name="_Toc497413709"/>
      <w:r>
        <w:t>Report Object</w:t>
      </w:r>
      <w:bookmarkEnd w:id="30"/>
    </w:p>
    <w:p w14:paraId="59C73652" w14:textId="2B7991B8" w:rsidR="0028333A" w:rsidRDefault="0028333A" w:rsidP="00290B0A">
      <w:r>
        <w:t xml:space="preserve">The Report class shall hold the information pertaining to a given service rendered by a ChocAn Provider to a ChocAn Member: the Provider’s information, the Member’s information, the Service information, </w:t>
      </w:r>
      <w:r w:rsidR="00391C15">
        <w:t xml:space="preserve">a comment from the Provider, </w:t>
      </w:r>
      <w:r>
        <w:t>the date the service was rendered and the date the service was logged.</w:t>
      </w:r>
    </w:p>
    <w:p w14:paraId="2CF01A36" w14:textId="346917FE" w:rsidR="00370A89" w:rsidRDefault="00370A89" w:rsidP="00290B0A">
      <w:r>
        <w:t>The Report class shall also facilitate the storage of its information within the database. Information shall be written to the database using a single delimited string. The information stored shall be the complete member information, complete provider information, complete service information, and dates for service rendered and service logged.</w:t>
      </w:r>
    </w:p>
    <w:p w14:paraId="0ADC6C4C" w14:textId="60431F6B" w:rsidR="00290B0A" w:rsidRDefault="00290B0A" w:rsidP="00290B0A">
      <w:pPr>
        <w:pStyle w:val="Heading2"/>
      </w:pPr>
      <w:bookmarkStart w:id="31" w:name="_Toc497413710"/>
      <w:r>
        <w:t>Report List Object</w:t>
      </w:r>
      <w:bookmarkEnd w:id="31"/>
    </w:p>
    <w:p w14:paraId="3D2FA100" w14:textId="77777777" w:rsidR="004634EB" w:rsidRDefault="00FB2EA9" w:rsidP="00FB2EA9">
      <w:r>
        <w:t>The Report List object shall contain only Report objects.</w:t>
      </w:r>
      <w:r w:rsidR="004634EB">
        <w:t xml:space="preserve"> The reports list shall add report objects sorted in order of the date of service logged.</w:t>
      </w:r>
    </w:p>
    <w:p w14:paraId="15100D17" w14:textId="5D067EED" w:rsidR="00FB2EA9" w:rsidRPr="00FB2EA9" w:rsidRDefault="004634EB" w:rsidP="00FB2EA9">
      <w:r>
        <w:t>The report list class shall be capable of writing data contained within report object both to a file and to the terminal display. The report class shall separate contain methods for generating a Provider Report and a Member Report</w:t>
      </w:r>
      <w:r w:rsidR="00B73525">
        <w:t xml:space="preserve"> from the reports contained within</w:t>
      </w:r>
      <w:r>
        <w:t>. The functions to gene</w:t>
      </w:r>
      <w:r w:rsidR="00B73525">
        <w:t>rate these reports shall take Provider PIN and a Member PIN respectively. The report list class shall have a method for generating an EFT report from the reports contained within. The Report list class shall have a method for generating a Summary report from the reports contained within.</w:t>
      </w:r>
    </w:p>
    <w:p w14:paraId="0A1927A9" w14:textId="20E34D6E" w:rsidR="00290B0A" w:rsidRDefault="00290B0A" w:rsidP="00290B0A">
      <w:pPr>
        <w:pStyle w:val="Heading2"/>
      </w:pPr>
      <w:bookmarkStart w:id="32" w:name="_Toc497413711"/>
      <w:r>
        <w:t>CAC Object</w:t>
      </w:r>
      <w:bookmarkEnd w:id="32"/>
    </w:p>
    <w:p w14:paraId="61BD7583" w14:textId="7D70BDF4" w:rsidR="0059567B" w:rsidRDefault="0059567B" w:rsidP="0059567B">
      <w:r>
        <w:t>The CAC class shall be the interface for the rest of the software. It shall coordinate logins</w:t>
      </w:r>
      <w:r w:rsidR="00796788">
        <w:t xml:space="preserve"> of Administrators or Providers, generate a service log when a Provider renders service to a Member</w:t>
      </w:r>
      <w:r>
        <w:t>, facilitate the management of both ChocAn Members and Providers</w:t>
      </w:r>
      <w:r w:rsidR="00796788">
        <w:t xml:space="preserve"> by an </w:t>
      </w:r>
      <w:r w:rsidR="00796788">
        <w:lastRenderedPageBreak/>
        <w:t>Administrator</w:t>
      </w:r>
      <w:r w:rsidR="00F27BBD">
        <w:t>, and allow for the generation of reports, either on a schedule or on demand. The CAC class shall contain a List Template object for each of the following; member class, provider class, administrator class, and service class. This class shall also contain a Report List object, for the storage of logged services and generation of reports.</w:t>
      </w:r>
    </w:p>
    <w:p w14:paraId="171DC5CA" w14:textId="77777777" w:rsidR="0045098E" w:rsidRDefault="001772CE" w:rsidP="0045098E">
      <w:pPr>
        <w:keepNext/>
        <w:jc w:val="center"/>
      </w:pPr>
      <w:r>
        <w:rPr>
          <w:noProof/>
        </w:rPr>
        <w:drawing>
          <wp:inline distT="0" distB="0" distL="0" distR="0" wp14:anchorId="7A5878A8" wp14:editId="031FDA2C">
            <wp:extent cx="5486400" cy="1807800"/>
            <wp:effectExtent l="0" t="0" r="0" b="2540"/>
            <wp:docPr id="1" name="Picture 1" descr="C:\Users\remory\Desktop\temp\PSU\2017Fall\CS300\CACCont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ory\Desktop\temp\PSU\2017Fall\CS300\CACConten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807800"/>
                    </a:xfrm>
                    <a:prstGeom prst="rect">
                      <a:avLst/>
                    </a:prstGeom>
                    <a:noFill/>
                    <a:ln>
                      <a:noFill/>
                    </a:ln>
                  </pic:spPr>
                </pic:pic>
              </a:graphicData>
            </a:graphic>
          </wp:inline>
        </w:drawing>
      </w:r>
    </w:p>
    <w:p w14:paraId="2821FD02" w14:textId="3708EA66" w:rsidR="001772CE" w:rsidRPr="0059567B" w:rsidRDefault="00426C7A" w:rsidP="0045098E">
      <w:pPr>
        <w:pStyle w:val="Caption"/>
      </w:pPr>
      <w:bookmarkStart w:id="33" w:name="_Toc497412879"/>
      <w:r>
        <w:t>Figure</w:t>
      </w:r>
      <w:r w:rsidR="0045098E">
        <w:t xml:space="preserve"> </w:t>
      </w:r>
      <w:fldSimple w:instr=" STYLEREF 1 \s ">
        <w:r w:rsidR="0045098E">
          <w:rPr>
            <w:noProof/>
          </w:rPr>
          <w:t>4</w:t>
        </w:r>
      </w:fldSimple>
      <w:r w:rsidR="0045098E">
        <w:noBreakHyphen/>
      </w:r>
      <w:fldSimple w:instr=" SEQ Table \* ARABIC \s 1 ">
        <w:r w:rsidR="0045098E">
          <w:rPr>
            <w:noProof/>
          </w:rPr>
          <w:t>8</w:t>
        </w:r>
      </w:fldSimple>
      <w:r w:rsidR="0045098E">
        <w:t>: CAC Object Overview</w:t>
      </w:r>
      <w:bookmarkEnd w:id="33"/>
    </w:p>
    <w:p w14:paraId="05A79BF4" w14:textId="77777777" w:rsidR="001772CE" w:rsidRDefault="001772CE" w:rsidP="00290B0A"/>
    <w:p w14:paraId="0331AE8E" w14:textId="4CC5CBC4" w:rsidR="00B73525" w:rsidRDefault="00B73525" w:rsidP="00290B0A">
      <w:r>
        <w:t>The CAC class shall enable an Administrator to create a new member. The Administrator shall enter the information for the new member; the member object shall be added to the list of members.</w:t>
      </w:r>
    </w:p>
    <w:p w14:paraId="1188E154" w14:textId="77777777" w:rsidR="0045098E" w:rsidRDefault="00B73525" w:rsidP="0045098E">
      <w:pPr>
        <w:keepNext/>
        <w:jc w:val="center"/>
      </w:pPr>
      <w:r>
        <w:rPr>
          <w:noProof/>
        </w:rPr>
        <w:drawing>
          <wp:inline distT="0" distB="0" distL="0" distR="0" wp14:anchorId="661387B0" wp14:editId="3AAF87CB">
            <wp:extent cx="4251325" cy="2612390"/>
            <wp:effectExtent l="0" t="0" r="0" b="0"/>
            <wp:docPr id="2" name="Picture 2" descr="https://media.discordapp.net/attachments/363183059157385237/375795823981887489/CAC_member_cre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63183059157385237/375795823981887489/CAC_member_creation.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325" cy="2612390"/>
                    </a:xfrm>
                    <a:prstGeom prst="rect">
                      <a:avLst/>
                    </a:prstGeom>
                    <a:noFill/>
                    <a:ln>
                      <a:noFill/>
                    </a:ln>
                  </pic:spPr>
                </pic:pic>
              </a:graphicData>
            </a:graphic>
          </wp:inline>
        </w:drawing>
      </w:r>
    </w:p>
    <w:p w14:paraId="5F79372A" w14:textId="7EEAFCC1" w:rsidR="00B73525" w:rsidRDefault="00426C7A" w:rsidP="0045098E">
      <w:pPr>
        <w:pStyle w:val="Caption"/>
        <w:ind w:firstLine="990"/>
      </w:pPr>
      <w:bookmarkStart w:id="34" w:name="_Toc497412880"/>
      <w:r>
        <w:t>Figure</w:t>
      </w:r>
      <w:r w:rsidR="0045098E">
        <w:t xml:space="preserve"> </w:t>
      </w:r>
      <w:fldSimple w:instr=" STYLEREF 1 \s ">
        <w:r w:rsidR="0045098E">
          <w:rPr>
            <w:noProof/>
          </w:rPr>
          <w:t>4</w:t>
        </w:r>
      </w:fldSimple>
      <w:r w:rsidR="0045098E">
        <w:noBreakHyphen/>
      </w:r>
      <w:fldSimple w:instr=" SEQ Table \* ARABIC \s 1 ">
        <w:r w:rsidR="0045098E">
          <w:rPr>
            <w:noProof/>
          </w:rPr>
          <w:t>9</w:t>
        </w:r>
      </w:fldSimple>
      <w:r w:rsidR="0045098E">
        <w:t>: Member Creation</w:t>
      </w:r>
      <w:bookmarkEnd w:id="34"/>
    </w:p>
    <w:p w14:paraId="5291877C" w14:textId="77777777" w:rsidR="00B73525" w:rsidRDefault="00B73525" w:rsidP="00B73525">
      <w:r>
        <w:t>The CAC class shall enable an Administrator to create a new provider. The Administrator shall enter the information for the new provider; the provider object shall be added to the list of providers</w:t>
      </w:r>
    </w:p>
    <w:p w14:paraId="5F168FC6" w14:textId="77777777" w:rsidR="0045098E" w:rsidRDefault="00B73525" w:rsidP="0045098E">
      <w:pPr>
        <w:keepNext/>
        <w:jc w:val="center"/>
      </w:pPr>
      <w:r>
        <w:rPr>
          <w:noProof/>
        </w:rPr>
        <w:lastRenderedPageBreak/>
        <w:drawing>
          <wp:inline distT="0" distB="0" distL="0" distR="0" wp14:anchorId="7E5EEBBE" wp14:editId="7DC2436A">
            <wp:extent cx="4251325" cy="2612390"/>
            <wp:effectExtent l="0" t="0" r="0" b="0"/>
            <wp:docPr id="3" name="Picture 3" descr="https://media.discordapp.net/attachments/363183059157385237/375796195907338249/CACproviderCre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363183059157385237/375796195907338249/CACproviderCreation.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1325" cy="2612390"/>
                    </a:xfrm>
                    <a:prstGeom prst="rect">
                      <a:avLst/>
                    </a:prstGeom>
                    <a:noFill/>
                    <a:ln>
                      <a:noFill/>
                    </a:ln>
                  </pic:spPr>
                </pic:pic>
              </a:graphicData>
            </a:graphic>
          </wp:inline>
        </w:drawing>
      </w:r>
    </w:p>
    <w:p w14:paraId="7F9692D7" w14:textId="55D3F09B" w:rsidR="0045098E" w:rsidRDefault="00426C7A" w:rsidP="0045098E">
      <w:pPr>
        <w:pStyle w:val="Caption"/>
        <w:ind w:firstLine="990"/>
      </w:pPr>
      <w:bookmarkStart w:id="35" w:name="_Toc497412881"/>
      <w:r>
        <w:t>Figure</w:t>
      </w:r>
      <w:r w:rsidR="0045098E">
        <w:t xml:space="preserve"> </w:t>
      </w:r>
      <w:fldSimple w:instr=" STYLEREF 1 \s ">
        <w:r w:rsidR="0045098E">
          <w:rPr>
            <w:noProof/>
          </w:rPr>
          <w:t>4</w:t>
        </w:r>
      </w:fldSimple>
      <w:r w:rsidR="0045098E">
        <w:noBreakHyphen/>
      </w:r>
      <w:fldSimple w:instr=" SEQ Table \* ARABIC \s 1 ">
        <w:r w:rsidR="0045098E">
          <w:rPr>
            <w:noProof/>
          </w:rPr>
          <w:t>10</w:t>
        </w:r>
      </w:fldSimple>
      <w:r w:rsidR="0045098E">
        <w:t>: Provider Creation</w:t>
      </w:r>
      <w:bookmarkEnd w:id="35"/>
    </w:p>
    <w:p w14:paraId="6C26DC41" w14:textId="29488B59" w:rsidR="00B73525" w:rsidRDefault="00B73525" w:rsidP="00B73525">
      <w:pPr>
        <w:jc w:val="center"/>
      </w:pPr>
      <w:r>
        <w:t>.</w:t>
      </w:r>
    </w:p>
    <w:p w14:paraId="2402339C" w14:textId="77777777" w:rsidR="00B73525" w:rsidRDefault="00B73525" w:rsidP="00290B0A"/>
    <w:p w14:paraId="00778936" w14:textId="71D7FFD4" w:rsidR="00796788" w:rsidRDefault="00796788" w:rsidP="00290B0A">
      <w:r>
        <w:t>The CAC class shall control the interface in which a Provider logs a service rendered to a Member. The CAC shall provide an interface for a Provider to validate an M-PIN and to log a service</w:t>
      </w:r>
      <w:r w:rsidR="00391C15">
        <w:t>, while providing commentary</w:t>
      </w:r>
      <w:r>
        <w:t>. When a service is logged, the CAC shall generate a report object and add it to the Report List.</w:t>
      </w:r>
    </w:p>
    <w:p w14:paraId="4FF92763" w14:textId="439E8530" w:rsidR="00FA5992" w:rsidRDefault="00FA5992" w:rsidP="00290B0A">
      <w:r>
        <w:t>The CAC class shall enable an Administrator to generate a Member report. Taking an M-PIN input from the user and passing it to the report list.</w:t>
      </w:r>
    </w:p>
    <w:p w14:paraId="05624E4D" w14:textId="77777777" w:rsidR="0045098E" w:rsidRDefault="00FA5992" w:rsidP="0045098E">
      <w:pPr>
        <w:keepNext/>
        <w:jc w:val="center"/>
      </w:pPr>
      <w:r>
        <w:rPr>
          <w:noProof/>
        </w:rPr>
        <w:lastRenderedPageBreak/>
        <w:drawing>
          <wp:inline distT="0" distB="0" distL="0" distR="0" wp14:anchorId="5BB97F99" wp14:editId="3C0DBD1C">
            <wp:extent cx="4726305" cy="2861945"/>
            <wp:effectExtent l="0" t="0" r="0" b="0"/>
            <wp:docPr id="4" name="Picture 4" descr="https://media.discordapp.net/attachments/363183059157385237/375801537810661376/genAllMemRepor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363183059157385237/375801537810661376/genAllMemReports.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6305" cy="2861945"/>
                    </a:xfrm>
                    <a:prstGeom prst="rect">
                      <a:avLst/>
                    </a:prstGeom>
                    <a:noFill/>
                    <a:ln>
                      <a:noFill/>
                    </a:ln>
                  </pic:spPr>
                </pic:pic>
              </a:graphicData>
            </a:graphic>
          </wp:inline>
        </w:drawing>
      </w:r>
    </w:p>
    <w:p w14:paraId="1CEDFB5D" w14:textId="41356F84" w:rsidR="00FA5992" w:rsidRDefault="00426C7A" w:rsidP="0045098E">
      <w:pPr>
        <w:pStyle w:val="Caption"/>
        <w:ind w:firstLine="630"/>
      </w:pPr>
      <w:bookmarkStart w:id="36" w:name="_Toc497412882"/>
      <w:r>
        <w:t>Figure</w:t>
      </w:r>
      <w:r w:rsidR="0045098E">
        <w:t xml:space="preserve"> </w:t>
      </w:r>
      <w:fldSimple w:instr=" STYLEREF 1 \s ">
        <w:r w:rsidR="0045098E">
          <w:rPr>
            <w:noProof/>
          </w:rPr>
          <w:t>4</w:t>
        </w:r>
      </w:fldSimple>
      <w:r w:rsidR="0045098E">
        <w:noBreakHyphen/>
      </w:r>
      <w:fldSimple w:instr=" SEQ Table \* ARABIC \s 1 ">
        <w:r w:rsidR="0045098E">
          <w:rPr>
            <w:noProof/>
          </w:rPr>
          <w:t>11</w:t>
        </w:r>
      </w:fldSimple>
      <w:r w:rsidR="0045098E">
        <w:t>: Member Reports</w:t>
      </w:r>
      <w:bookmarkEnd w:id="36"/>
    </w:p>
    <w:p w14:paraId="12BF7862" w14:textId="2D0D257A" w:rsidR="00FA5992" w:rsidRDefault="00FA5992" w:rsidP="00FA5992">
      <w:r>
        <w:t>The CAC class shall enable an Administrator to generate a Provider report. Taking a P-PIN input from the user and passing it to the report list.</w:t>
      </w:r>
    </w:p>
    <w:p w14:paraId="4891AA90" w14:textId="77777777" w:rsidR="0045098E" w:rsidRDefault="00FA5992" w:rsidP="0045098E">
      <w:pPr>
        <w:keepNext/>
        <w:jc w:val="center"/>
      </w:pPr>
      <w:r>
        <w:rPr>
          <w:noProof/>
        </w:rPr>
        <w:drawing>
          <wp:inline distT="0" distB="0" distL="0" distR="0" wp14:anchorId="0FA5AB3F" wp14:editId="78FE4F6D">
            <wp:extent cx="4726305" cy="2861945"/>
            <wp:effectExtent l="0" t="0" r="0" b="0"/>
            <wp:docPr id="5" name="Picture 5" descr="https://media.discordapp.net/attachments/363183059157385237/375801540461461505/genAllProRepo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discordapp.net/attachments/363183059157385237/375801540461461505/genAllProReport.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6305" cy="2861945"/>
                    </a:xfrm>
                    <a:prstGeom prst="rect">
                      <a:avLst/>
                    </a:prstGeom>
                    <a:noFill/>
                    <a:ln>
                      <a:noFill/>
                    </a:ln>
                  </pic:spPr>
                </pic:pic>
              </a:graphicData>
            </a:graphic>
          </wp:inline>
        </w:drawing>
      </w:r>
    </w:p>
    <w:p w14:paraId="33685FE0" w14:textId="43A50EFF" w:rsidR="00FA5992" w:rsidRDefault="00426C7A" w:rsidP="0045098E">
      <w:pPr>
        <w:pStyle w:val="Caption"/>
        <w:ind w:firstLine="630"/>
      </w:pPr>
      <w:bookmarkStart w:id="37" w:name="_Toc497412883"/>
      <w:r>
        <w:t>Figure</w:t>
      </w:r>
      <w:r w:rsidR="0045098E">
        <w:t xml:space="preserve"> </w:t>
      </w:r>
      <w:fldSimple w:instr=" STYLEREF 1 \s ">
        <w:r w:rsidR="0045098E">
          <w:rPr>
            <w:noProof/>
          </w:rPr>
          <w:t>4</w:t>
        </w:r>
      </w:fldSimple>
      <w:r w:rsidR="0045098E">
        <w:noBreakHyphen/>
      </w:r>
      <w:fldSimple w:instr=" SEQ Table \* ARABIC \s 1 ">
        <w:r w:rsidR="0045098E">
          <w:rPr>
            <w:noProof/>
          </w:rPr>
          <w:t>12</w:t>
        </w:r>
      </w:fldSimple>
      <w:r w:rsidR="0045098E">
        <w:t>: Provider Reports</w:t>
      </w:r>
      <w:bookmarkEnd w:id="37"/>
    </w:p>
    <w:p w14:paraId="6C0994BC" w14:textId="64D81060" w:rsidR="00DE1AB3" w:rsidRPr="00290B0A" w:rsidRDefault="00796788" w:rsidP="00FA5992">
      <w:r>
        <w:t>The CAC class shall be responsible for reading from and writing to the database.</w:t>
      </w:r>
      <w:r w:rsidR="0028333A">
        <w:t xml:space="preserve"> On initialization of the CAC class, Member Data, Provider Data, Service Data, Administrator Data and Report Data shall be read from their respective databases and populated in their </w:t>
      </w:r>
      <w:r w:rsidR="0028333A">
        <w:lastRenderedPageBreak/>
        <w:t>respective data structures. On modification of any existing data, or creation of new data, the CAC shall be responsible for updating the appropriate database.</w:t>
      </w:r>
    </w:p>
    <w:p w14:paraId="448594A2" w14:textId="7B613531" w:rsidR="00245620" w:rsidRDefault="00D02FAC" w:rsidP="00245620">
      <w:pPr>
        <w:pStyle w:val="Heading1"/>
      </w:pPr>
      <w:bookmarkStart w:id="38" w:name="_Toc497413712"/>
      <w:r>
        <w:lastRenderedPageBreak/>
        <w:t>Detailed System Design</w:t>
      </w:r>
      <w:bookmarkEnd w:id="38"/>
    </w:p>
    <w:p w14:paraId="7159C54B" w14:textId="60EA1C54" w:rsidR="00245620" w:rsidRDefault="00853DEF" w:rsidP="00853DEF">
      <w:pPr>
        <w:pStyle w:val="Heading2"/>
      </w:pPr>
      <w:bookmarkStart w:id="39" w:name="_Toc497413713"/>
      <w:r>
        <w:t>Person Subsystem and Object</w:t>
      </w:r>
      <w:bookmarkEnd w:id="39"/>
    </w:p>
    <w:p w14:paraId="42375CA6" w14:textId="2DE8A060" w:rsidR="00853DEF" w:rsidRDefault="00853DEF" w:rsidP="00245620">
      <w:pPr>
        <w:spacing w:after="240"/>
      </w:pPr>
      <w:r>
        <w:t>The person class shall consist of five data elements. All data elements will be of type string.</w:t>
      </w:r>
    </w:p>
    <w:p w14:paraId="4957383C" w14:textId="24A4593B" w:rsidR="00853DEF" w:rsidRDefault="00853DEF" w:rsidP="00853DEF">
      <w:pPr>
        <w:pStyle w:val="ListParagraph"/>
        <w:numPr>
          <w:ilvl w:val="0"/>
          <w:numId w:val="29"/>
        </w:numPr>
        <w:spacing w:after="240"/>
      </w:pPr>
      <w:r>
        <w:t>string name; //Maximum acceptable length of 20 characters</w:t>
      </w:r>
    </w:p>
    <w:p w14:paraId="71305920" w14:textId="26C1F95F" w:rsidR="00853DEF" w:rsidRDefault="00853DEF" w:rsidP="00853DEF">
      <w:pPr>
        <w:pStyle w:val="ListParagraph"/>
        <w:numPr>
          <w:ilvl w:val="0"/>
          <w:numId w:val="29"/>
        </w:numPr>
        <w:spacing w:after="240"/>
      </w:pPr>
      <w:r>
        <w:t>string streetAddress; //Maximum acceptable length of 25 characters</w:t>
      </w:r>
    </w:p>
    <w:p w14:paraId="0C75F682" w14:textId="5DDC0C7A" w:rsidR="00853DEF" w:rsidRDefault="00853DEF" w:rsidP="00853DEF">
      <w:pPr>
        <w:pStyle w:val="ListParagraph"/>
        <w:numPr>
          <w:ilvl w:val="0"/>
          <w:numId w:val="29"/>
        </w:numPr>
        <w:spacing w:after="240"/>
      </w:pPr>
      <w:r>
        <w:t>string city; //Maximum acceptable length of 14 characters</w:t>
      </w:r>
    </w:p>
    <w:p w14:paraId="25A68A0A" w14:textId="316B6169" w:rsidR="00853DEF" w:rsidRDefault="00853DEF" w:rsidP="00853DEF">
      <w:pPr>
        <w:pStyle w:val="ListParagraph"/>
        <w:numPr>
          <w:ilvl w:val="0"/>
          <w:numId w:val="29"/>
        </w:numPr>
        <w:spacing w:after="240"/>
      </w:pPr>
      <w:r>
        <w:t>string state; //Length must be equal to two characters</w:t>
      </w:r>
    </w:p>
    <w:p w14:paraId="07136675" w14:textId="225784FC" w:rsidR="00853DEF" w:rsidRDefault="00853DEF" w:rsidP="00853DEF">
      <w:pPr>
        <w:pStyle w:val="ListParagraph"/>
        <w:numPr>
          <w:ilvl w:val="0"/>
          <w:numId w:val="29"/>
        </w:numPr>
        <w:spacing w:after="240"/>
      </w:pPr>
      <w:r>
        <w:t>string zip; //Length must be equal to five characters</w:t>
      </w:r>
    </w:p>
    <w:p w14:paraId="0AE0FE6C" w14:textId="790F81B3" w:rsidR="00853DEF" w:rsidRDefault="00853DEF" w:rsidP="00245620">
      <w:pPr>
        <w:spacing w:after="240"/>
      </w:pPr>
      <w:r>
        <w:t xml:space="preserve">The person class will have </w:t>
      </w:r>
      <w:r w:rsidR="00467C2B">
        <w:t>five</w:t>
      </w:r>
      <w:r>
        <w:t xml:space="preserve"> functions that will be used by all derived classes. This structure will limit our lines of code while increasing the functionality of the class.</w:t>
      </w:r>
    </w:p>
    <w:p w14:paraId="70C50367" w14:textId="77777777" w:rsidR="006847F4" w:rsidRDefault="006847F4" w:rsidP="006847F4">
      <w:pPr>
        <w:pStyle w:val="ListParagraph"/>
        <w:numPr>
          <w:ilvl w:val="0"/>
          <w:numId w:val="30"/>
        </w:numPr>
        <w:spacing w:after="240"/>
      </w:pPr>
      <w:r>
        <w:t>create(string &amp; name, string &amp; street, string &amp; city, string &amp; state, string &amp; zip)</w:t>
      </w:r>
    </w:p>
    <w:p w14:paraId="5120795B" w14:textId="2A44E8A5" w:rsidR="006847F4" w:rsidRDefault="006847F4" w:rsidP="006847F4">
      <w:pPr>
        <w:pStyle w:val="ListParagraph"/>
        <w:numPr>
          <w:ilvl w:val="1"/>
          <w:numId w:val="30"/>
        </w:numPr>
        <w:spacing w:after="240"/>
      </w:pPr>
      <w:r>
        <w:t xml:space="preserve">This shall fill in the fields of the calling object with their respective passed arguments. This function shall provide the added functionality of the constructor without the need for redundant code. This function shall be called by the copy constructor and the </w:t>
      </w:r>
      <w:r w:rsidR="00426C7A">
        <w:t>parameterized</w:t>
      </w:r>
      <w:r>
        <w:t xml:space="preserve"> constructor functions.</w:t>
      </w:r>
    </w:p>
    <w:p w14:paraId="0FBB3C57" w14:textId="77777777" w:rsidR="009C0C78" w:rsidRDefault="009C0C78" w:rsidP="009C0C78">
      <w:pPr>
        <w:pStyle w:val="ListParagraph"/>
        <w:numPr>
          <w:ilvl w:val="0"/>
          <w:numId w:val="30"/>
        </w:numPr>
        <w:spacing w:after="240"/>
      </w:pPr>
      <w:r>
        <w:t>person(string &amp; name, string &amp; street, string &amp; city, string &amp; state, string &amp; zip)</w:t>
      </w:r>
    </w:p>
    <w:p w14:paraId="22AC1CAA" w14:textId="2DE0D490" w:rsidR="006847F4" w:rsidRDefault="009C0C78" w:rsidP="009C0C78">
      <w:pPr>
        <w:pStyle w:val="ListParagraph"/>
        <w:numPr>
          <w:ilvl w:val="1"/>
          <w:numId w:val="30"/>
        </w:numPr>
        <w:spacing w:after="240"/>
      </w:pPr>
      <w:r>
        <w:t xml:space="preserve">This is the </w:t>
      </w:r>
      <w:r w:rsidR="00426C7A">
        <w:t>parameterized</w:t>
      </w:r>
      <w:r>
        <w:t xml:space="preserve"> constructor, it shall</w:t>
      </w:r>
      <w:r w:rsidR="006847F4">
        <w:t xml:space="preserve"> call the create function to </w:t>
      </w:r>
      <w:r>
        <w:t xml:space="preserve">populate the member data </w:t>
      </w:r>
      <w:r w:rsidR="006847F4">
        <w:t>with the appropriate arguments.</w:t>
      </w:r>
    </w:p>
    <w:p w14:paraId="3524CD1B" w14:textId="3FD4618D" w:rsidR="009C0C78" w:rsidRDefault="009C0C78" w:rsidP="009C0C78">
      <w:pPr>
        <w:pStyle w:val="ListParagraph"/>
        <w:numPr>
          <w:ilvl w:val="1"/>
          <w:numId w:val="30"/>
        </w:numPr>
        <w:spacing w:after="240"/>
      </w:pPr>
      <w:r>
        <w:t>Length of the arguments should be validated by the CAC class before calling this function, as the function assumes that the arguments are of an appropriate length for the field.</w:t>
      </w:r>
    </w:p>
    <w:p w14:paraId="7645A0D0" w14:textId="77777777" w:rsidR="006847F4" w:rsidRDefault="006847F4" w:rsidP="006847F4">
      <w:pPr>
        <w:pStyle w:val="ListParagraph"/>
        <w:numPr>
          <w:ilvl w:val="0"/>
          <w:numId w:val="30"/>
        </w:numPr>
        <w:spacing w:after="240"/>
      </w:pPr>
      <w:r>
        <w:t>copy(person &amp; to_copy)</w:t>
      </w:r>
    </w:p>
    <w:p w14:paraId="68374731" w14:textId="77777777" w:rsidR="006847F4" w:rsidRDefault="006847F4" w:rsidP="006847F4">
      <w:pPr>
        <w:pStyle w:val="ListParagraph"/>
        <w:numPr>
          <w:ilvl w:val="1"/>
          <w:numId w:val="30"/>
        </w:numPr>
        <w:spacing w:after="240"/>
      </w:pPr>
      <w:r>
        <w:t>A function that shall copy the data from one person object into the calling object. This shall call the create function by parsing out the data members into the five individual parameters as arguments.</w:t>
      </w:r>
    </w:p>
    <w:p w14:paraId="19CED7BA" w14:textId="5FFF112F" w:rsidR="009C0C78" w:rsidRDefault="009C0C78" w:rsidP="00853DEF">
      <w:pPr>
        <w:pStyle w:val="ListParagraph"/>
        <w:numPr>
          <w:ilvl w:val="0"/>
          <w:numId w:val="30"/>
        </w:numPr>
        <w:spacing w:after="240"/>
      </w:pPr>
      <w:r>
        <w:t>person(person &amp; to_copy)</w:t>
      </w:r>
    </w:p>
    <w:p w14:paraId="2F36AFB2" w14:textId="6BCFBA0F" w:rsidR="009C0C78" w:rsidRDefault="009C0C78" w:rsidP="009C0C78">
      <w:pPr>
        <w:pStyle w:val="ListParagraph"/>
        <w:numPr>
          <w:ilvl w:val="1"/>
          <w:numId w:val="30"/>
        </w:numPr>
        <w:spacing w:after="240"/>
      </w:pPr>
      <w:r>
        <w:t xml:space="preserve">This copy constructor shall allow for the copying of all data from one person object to another with a </w:t>
      </w:r>
      <w:r w:rsidR="00E64FAC">
        <w:t>single</w:t>
      </w:r>
      <w:r>
        <w:t xml:space="preserve"> argument.</w:t>
      </w:r>
      <w:r w:rsidR="006847F4">
        <w:t xml:space="preserve"> It shall call the copy function.</w:t>
      </w:r>
    </w:p>
    <w:p w14:paraId="5E9FC6CD" w14:textId="6B6A23D9" w:rsidR="00467C2B" w:rsidRDefault="00467C2B" w:rsidP="00467C2B">
      <w:pPr>
        <w:pStyle w:val="ListParagraph"/>
        <w:numPr>
          <w:ilvl w:val="0"/>
          <w:numId w:val="30"/>
        </w:numPr>
        <w:spacing w:after="240"/>
      </w:pPr>
      <w:r>
        <w:t>display()</w:t>
      </w:r>
    </w:p>
    <w:p w14:paraId="329A864F" w14:textId="61EE2002" w:rsidR="00467C2B" w:rsidRDefault="00467C2B" w:rsidP="00467C2B">
      <w:pPr>
        <w:pStyle w:val="ListParagraph"/>
        <w:numPr>
          <w:ilvl w:val="1"/>
          <w:numId w:val="30"/>
        </w:numPr>
        <w:spacing w:after="240"/>
      </w:pPr>
      <w:r>
        <w:t>A purely virtual function. Derived classes (member &amp; provider) must have a display() function.</w:t>
      </w:r>
    </w:p>
    <w:p w14:paraId="0A54ABBB" w14:textId="72B243E5" w:rsidR="009C0C78" w:rsidRDefault="009C0C78" w:rsidP="009C0C78">
      <w:pPr>
        <w:pStyle w:val="Heading3"/>
      </w:pPr>
      <w:bookmarkStart w:id="40" w:name="_Toc497413714"/>
      <w:r>
        <w:lastRenderedPageBreak/>
        <w:t>Provider Object</w:t>
      </w:r>
      <w:bookmarkEnd w:id="40"/>
    </w:p>
    <w:p w14:paraId="449C16D2" w14:textId="5F930443" w:rsidR="009C0C78" w:rsidRDefault="009C0C78" w:rsidP="009C0C78">
      <w:r>
        <w:t>The provider class is a class derived from the person class with two additional data members.</w:t>
      </w:r>
    </w:p>
    <w:p w14:paraId="18BB2BFB" w14:textId="3E31BD01" w:rsidR="009C0C78" w:rsidRDefault="009C0C78" w:rsidP="009C0C78">
      <w:pPr>
        <w:pStyle w:val="ListParagraph"/>
        <w:numPr>
          <w:ilvl w:val="0"/>
          <w:numId w:val="31"/>
        </w:numPr>
      </w:pPr>
      <w:r>
        <w:t>string password; //Maximum acceptable length of 20 characters</w:t>
      </w:r>
    </w:p>
    <w:p w14:paraId="6AD04F47" w14:textId="5B1589A3" w:rsidR="009C0C78" w:rsidRDefault="009C0C78" w:rsidP="009C0C78">
      <w:pPr>
        <w:pStyle w:val="ListParagraph"/>
        <w:numPr>
          <w:ilvl w:val="0"/>
          <w:numId w:val="31"/>
        </w:numPr>
      </w:pPr>
      <w:r>
        <w:t>string id_number; //Length must be equal to nine characters. Must start with a 9.</w:t>
      </w:r>
    </w:p>
    <w:p w14:paraId="644E27DA" w14:textId="1AF27635" w:rsidR="00467C2B" w:rsidRDefault="00467C2B" w:rsidP="00467C2B">
      <w:r>
        <w:t>The provider class shall have the following member functions.</w:t>
      </w:r>
    </w:p>
    <w:p w14:paraId="73BC5414" w14:textId="46EA4D2F" w:rsidR="00467C2B" w:rsidRDefault="00467C2B" w:rsidP="00467C2B">
      <w:pPr>
        <w:pStyle w:val="ListParagraph"/>
        <w:numPr>
          <w:ilvl w:val="0"/>
          <w:numId w:val="32"/>
        </w:numPr>
      </w:pPr>
      <w:r>
        <w:t>display()</w:t>
      </w:r>
    </w:p>
    <w:p w14:paraId="6C52FE15" w14:textId="7425C02D" w:rsidR="00467C2B" w:rsidRDefault="00467C2B" w:rsidP="00467C2B">
      <w:pPr>
        <w:pStyle w:val="ListParagraph"/>
        <w:numPr>
          <w:ilvl w:val="1"/>
          <w:numId w:val="32"/>
        </w:numPr>
      </w:pPr>
      <w:r>
        <w:t>This function shall output relevant information about the provider to the terminal display. There shall be no return type. The format of the information output shall be:</w:t>
      </w:r>
    </w:p>
    <w:p w14:paraId="32484A77" w14:textId="1142E058" w:rsidR="00467C2B" w:rsidRDefault="00467C2B" w:rsidP="00467C2B">
      <w:pPr>
        <w:ind w:left="360"/>
      </w:pPr>
      <w:r>
        <w:t>Provider #: 000000000</w:t>
      </w:r>
    </w:p>
    <w:p w14:paraId="1A5D884E" w14:textId="5B4C793A" w:rsidR="00467C2B" w:rsidRDefault="00467C2B" w:rsidP="00467C2B">
      <w:pPr>
        <w:ind w:left="360"/>
      </w:pPr>
      <w:r>
        <w:t>Provider Name: John Smith</w:t>
      </w:r>
    </w:p>
    <w:p w14:paraId="2B347AA3" w14:textId="77777777" w:rsidR="00467C2B" w:rsidRDefault="00467C2B" w:rsidP="00467C2B">
      <w:pPr>
        <w:ind w:left="360"/>
      </w:pPr>
      <w:r>
        <w:t>Provider Address: 123 Sesame Lane</w:t>
      </w:r>
    </w:p>
    <w:p w14:paraId="1FD38E39" w14:textId="17517FBB" w:rsidR="00467C2B" w:rsidRDefault="00467C2B" w:rsidP="00467C2B">
      <w:pPr>
        <w:ind w:left="1800" w:firstLine="360"/>
      </w:pPr>
      <w:r>
        <w:t>Portland, OR 97217</w:t>
      </w:r>
    </w:p>
    <w:p w14:paraId="20FC5586" w14:textId="415F3FD2" w:rsidR="00467C2B" w:rsidRDefault="00467C2B" w:rsidP="00467C2B">
      <w:pPr>
        <w:pStyle w:val="ListParagraph"/>
        <w:numPr>
          <w:ilvl w:val="0"/>
          <w:numId w:val="32"/>
        </w:numPr>
      </w:pPr>
      <w:r>
        <w:t>prepare_write()</w:t>
      </w:r>
    </w:p>
    <w:p w14:paraId="2C9DEB79" w14:textId="7941EBFF" w:rsidR="00467C2B" w:rsidRDefault="00467C2B" w:rsidP="00467C2B">
      <w:pPr>
        <w:pStyle w:val="ListParagraph"/>
        <w:numPr>
          <w:ilvl w:val="1"/>
          <w:numId w:val="32"/>
        </w:numPr>
      </w:pPr>
      <w:r>
        <w:t>This function shall be called by the list class. It shall facilitate the writing of individual provider data to the database of providers. There are no arguments and this function will return a string containing all of the provider’s data delimited by the ‘|’ symbol.</w:t>
      </w:r>
    </w:p>
    <w:p w14:paraId="7AF3E26A" w14:textId="34705DE2" w:rsidR="00467C2B" w:rsidRDefault="00467C2B" w:rsidP="00467C2B">
      <w:pPr>
        <w:ind w:left="360"/>
      </w:pPr>
      <w:r>
        <w:t>Ex: 000000000|John Smith|123 Sesame Lane|Portland|OR|97217|password</w:t>
      </w:r>
    </w:p>
    <w:p w14:paraId="4CAA183B" w14:textId="1028F39C" w:rsidR="00467C2B" w:rsidRDefault="00467C2B" w:rsidP="00467C2B">
      <w:pPr>
        <w:pStyle w:val="ListParagraph"/>
        <w:numPr>
          <w:ilvl w:val="0"/>
          <w:numId w:val="32"/>
        </w:numPr>
      </w:pPr>
      <w:r>
        <w:t>is_password(string &amp; to_check)</w:t>
      </w:r>
    </w:p>
    <w:p w14:paraId="0E16681D" w14:textId="5244B263" w:rsidR="00467C2B" w:rsidRDefault="00467C2B" w:rsidP="00467C2B">
      <w:pPr>
        <w:pStyle w:val="ListParagraph"/>
        <w:numPr>
          <w:ilvl w:val="1"/>
          <w:numId w:val="32"/>
        </w:numPr>
      </w:pPr>
      <w:r>
        <w:t>This function shall confirm that a person object’s password matches the argument passed in</w:t>
      </w:r>
      <w:r w:rsidR="00A51F95">
        <w:t xml:space="preserve">. The function will first check that the </w:t>
      </w:r>
      <w:r w:rsidR="00426C7A">
        <w:t>string</w:t>
      </w:r>
      <w:r w:rsidR="00A51F95">
        <w:t xml:space="preserve"> is within the password length constraints of the system. The class will then compare the argument to the object’s password data member and return a Boolean value.</w:t>
      </w:r>
    </w:p>
    <w:p w14:paraId="7F959D78" w14:textId="21CDCD8B" w:rsidR="00A51F95" w:rsidRDefault="00A51F95" w:rsidP="00A51F95">
      <w:pPr>
        <w:pStyle w:val="ListParagraph"/>
        <w:numPr>
          <w:ilvl w:val="0"/>
          <w:numId w:val="32"/>
        </w:numPr>
      </w:pPr>
      <w:r>
        <w:t>equals(string &amp; number)</w:t>
      </w:r>
    </w:p>
    <w:p w14:paraId="29C712E2" w14:textId="7CF017CB" w:rsidR="00A51F95" w:rsidRDefault="00A51F95" w:rsidP="00A51F95">
      <w:pPr>
        <w:pStyle w:val="ListParagraph"/>
        <w:numPr>
          <w:ilvl w:val="1"/>
          <w:numId w:val="32"/>
        </w:numPr>
      </w:pPr>
      <w:r>
        <w:t>This function shall be used by the list class in determining whether a provider object matches a specified provider number. The string argument shall first be checked to ensure its length is equal to nine. The string shall then be compared to the id_number field of the calling object. A Boolean value shall be returned with regards to a match.</w:t>
      </w:r>
    </w:p>
    <w:p w14:paraId="4D923460" w14:textId="6F531EA4" w:rsidR="00A51F95" w:rsidRDefault="00A51F95" w:rsidP="00A51F95">
      <w:pPr>
        <w:pStyle w:val="ListParagraph"/>
        <w:numPr>
          <w:ilvl w:val="0"/>
          <w:numId w:val="32"/>
        </w:numPr>
      </w:pPr>
      <w:r>
        <w:t>modify()</w:t>
      </w:r>
    </w:p>
    <w:p w14:paraId="28EEDF87" w14:textId="7E14DA5D" w:rsidR="00E64FAC" w:rsidRDefault="00007E80" w:rsidP="00007E80">
      <w:pPr>
        <w:pStyle w:val="ListParagraph"/>
        <w:numPr>
          <w:ilvl w:val="1"/>
          <w:numId w:val="32"/>
        </w:numPr>
      </w:pPr>
      <w:r>
        <w:lastRenderedPageBreak/>
        <w:t>This function shall be used by the CAC. This class object shall output a menu of options for changing any of the seven object pa</w:t>
      </w:r>
      <w:r w:rsidR="00E64FAC">
        <w:t>rameters, and an option to exit the menu.</w:t>
      </w:r>
    </w:p>
    <w:p w14:paraId="720949F3" w14:textId="1CD67D7A" w:rsidR="00E64FAC" w:rsidRDefault="000C56D6" w:rsidP="00E64FAC">
      <w:pPr>
        <w:pStyle w:val="ListParagraph"/>
        <w:numPr>
          <w:ilvl w:val="2"/>
          <w:numId w:val="32"/>
        </w:numPr>
      </w:pPr>
      <w:r>
        <w:t>Edit</w:t>
      </w:r>
      <w:r w:rsidR="00E64FAC">
        <w:t xml:space="preserve"> identification number.</w:t>
      </w:r>
    </w:p>
    <w:p w14:paraId="684A19C6" w14:textId="54A9C661" w:rsidR="00E64FAC" w:rsidRDefault="000C56D6" w:rsidP="00E64FAC">
      <w:pPr>
        <w:pStyle w:val="ListParagraph"/>
        <w:numPr>
          <w:ilvl w:val="2"/>
          <w:numId w:val="32"/>
        </w:numPr>
      </w:pPr>
      <w:r>
        <w:t>Edit</w:t>
      </w:r>
      <w:r w:rsidR="00E64FAC">
        <w:t xml:space="preserve"> name</w:t>
      </w:r>
    </w:p>
    <w:p w14:paraId="41109144" w14:textId="0EEA410B" w:rsidR="00E64FAC" w:rsidRDefault="000C56D6" w:rsidP="00E64FAC">
      <w:pPr>
        <w:pStyle w:val="ListParagraph"/>
        <w:numPr>
          <w:ilvl w:val="2"/>
          <w:numId w:val="32"/>
        </w:numPr>
      </w:pPr>
      <w:r>
        <w:t>Edit</w:t>
      </w:r>
      <w:r w:rsidR="00E64FAC">
        <w:t xml:space="preserve"> street address</w:t>
      </w:r>
    </w:p>
    <w:p w14:paraId="2465A760" w14:textId="3AB6EC20" w:rsidR="00E64FAC" w:rsidRDefault="000C56D6" w:rsidP="00E64FAC">
      <w:pPr>
        <w:pStyle w:val="ListParagraph"/>
        <w:numPr>
          <w:ilvl w:val="2"/>
          <w:numId w:val="32"/>
        </w:numPr>
      </w:pPr>
      <w:r>
        <w:t>Edit</w:t>
      </w:r>
      <w:r w:rsidR="00E64FAC">
        <w:t xml:space="preserve"> city</w:t>
      </w:r>
    </w:p>
    <w:p w14:paraId="6AD2E58A" w14:textId="47EF6EC4" w:rsidR="00E64FAC" w:rsidRDefault="000C56D6" w:rsidP="00E64FAC">
      <w:pPr>
        <w:pStyle w:val="ListParagraph"/>
        <w:numPr>
          <w:ilvl w:val="2"/>
          <w:numId w:val="32"/>
        </w:numPr>
      </w:pPr>
      <w:r>
        <w:t>Edit</w:t>
      </w:r>
      <w:r w:rsidR="00E64FAC">
        <w:t xml:space="preserve"> state</w:t>
      </w:r>
    </w:p>
    <w:p w14:paraId="610D97CD" w14:textId="0F1FC9E5" w:rsidR="00E64FAC" w:rsidRDefault="000C56D6" w:rsidP="00E64FAC">
      <w:pPr>
        <w:pStyle w:val="ListParagraph"/>
        <w:numPr>
          <w:ilvl w:val="2"/>
          <w:numId w:val="32"/>
        </w:numPr>
      </w:pPr>
      <w:r>
        <w:t>Edit</w:t>
      </w:r>
      <w:r w:rsidR="00E64FAC">
        <w:t xml:space="preserve"> zip code</w:t>
      </w:r>
    </w:p>
    <w:p w14:paraId="5A2C204A" w14:textId="4626A008" w:rsidR="00E64FAC" w:rsidRDefault="000C56D6" w:rsidP="00E64FAC">
      <w:pPr>
        <w:pStyle w:val="ListParagraph"/>
        <w:numPr>
          <w:ilvl w:val="2"/>
          <w:numId w:val="32"/>
        </w:numPr>
      </w:pPr>
      <w:r>
        <w:t>Edit</w:t>
      </w:r>
      <w:r w:rsidR="00E64FAC">
        <w:t xml:space="preserve"> password</w:t>
      </w:r>
    </w:p>
    <w:p w14:paraId="420A6C02" w14:textId="005E9E89" w:rsidR="00E64FAC" w:rsidRDefault="00E64FAC" w:rsidP="00E64FAC">
      <w:pPr>
        <w:pStyle w:val="ListParagraph"/>
        <w:numPr>
          <w:ilvl w:val="2"/>
          <w:numId w:val="32"/>
        </w:numPr>
      </w:pPr>
      <w:r>
        <w:t>Exit</w:t>
      </w:r>
    </w:p>
    <w:p w14:paraId="3BE4A906" w14:textId="77777777" w:rsidR="00E64FAC" w:rsidRDefault="00007E80" w:rsidP="00007E80">
      <w:pPr>
        <w:pStyle w:val="ListParagraph"/>
        <w:numPr>
          <w:ilvl w:val="1"/>
          <w:numId w:val="32"/>
        </w:numPr>
      </w:pPr>
      <w:r>
        <w:t>If a parameter is selected from</w:t>
      </w:r>
      <w:r w:rsidR="00E64FAC">
        <w:t xml:space="preserve"> the menu, a prompt will display for the user to enter a new value for that parameter. The function will catch the user input and verify that its length is valid. If the length is invalid, an error message shall be displayed asserting such, the user should be prompted again for input.</w:t>
      </w:r>
    </w:p>
    <w:p w14:paraId="4E56B3DA" w14:textId="764BBF60" w:rsidR="00007E80" w:rsidRDefault="00E64FAC" w:rsidP="00007E80">
      <w:pPr>
        <w:pStyle w:val="ListParagraph"/>
        <w:numPr>
          <w:ilvl w:val="1"/>
          <w:numId w:val="32"/>
        </w:numPr>
      </w:pPr>
      <w:r>
        <w:t>Once a valid string has been entered for a field, the calling object will replace the appropriate field with the input.</w:t>
      </w:r>
    </w:p>
    <w:p w14:paraId="61F7B0F0" w14:textId="79937D70" w:rsidR="00E64FAC" w:rsidRDefault="00E64FAC" w:rsidP="00007E80">
      <w:pPr>
        <w:pStyle w:val="ListParagraph"/>
        <w:numPr>
          <w:ilvl w:val="1"/>
          <w:numId w:val="32"/>
        </w:numPr>
      </w:pPr>
      <w:r>
        <w:t>The menu shall allow for the modification of none to all of the fields with a single function call and will terminate once the ‘exit’ option is selected from the menu.</w:t>
      </w:r>
    </w:p>
    <w:p w14:paraId="3415113F" w14:textId="3FFBCCBB" w:rsidR="000C56D6" w:rsidRDefault="000C56D6" w:rsidP="000C56D6">
      <w:pPr>
        <w:pStyle w:val="ListParagraph"/>
        <w:numPr>
          <w:ilvl w:val="1"/>
          <w:numId w:val="32"/>
        </w:numPr>
      </w:pPr>
      <w:r>
        <w:t>Upon exit</w:t>
      </w:r>
      <w:r w:rsidRPr="000C56D6">
        <w:t xml:space="preserve"> </w:t>
      </w:r>
      <w:r>
        <w:t>of the function, the updated provider information shall be written to the provider database.</w:t>
      </w:r>
    </w:p>
    <w:p w14:paraId="65C00918" w14:textId="00F44780" w:rsidR="006847F4" w:rsidRDefault="006847F4" w:rsidP="006847F4">
      <w:pPr>
        <w:pStyle w:val="ListParagraph"/>
        <w:numPr>
          <w:ilvl w:val="0"/>
          <w:numId w:val="32"/>
        </w:numPr>
      </w:pPr>
      <w:r>
        <w:t>create(string &amp; name, string &amp; street, string &amp; city, string &amp; state, string &amp; zip,  string &amp; password, string &amp; number)</w:t>
      </w:r>
    </w:p>
    <w:p w14:paraId="1B21B435" w14:textId="6DC24B54" w:rsidR="006847F4" w:rsidRDefault="006847F4" w:rsidP="006847F4">
      <w:pPr>
        <w:pStyle w:val="ListParagraph"/>
        <w:numPr>
          <w:ilvl w:val="1"/>
          <w:numId w:val="32"/>
        </w:numPr>
      </w:pPr>
      <w:r>
        <w:t>This shall invoke the parent person class create function and will fill the remaining fields of the calling object with their respective passed arguments.</w:t>
      </w:r>
    </w:p>
    <w:p w14:paraId="40ECEA13" w14:textId="3C4749A4" w:rsidR="006847F4" w:rsidRDefault="006847F4" w:rsidP="006847F4">
      <w:pPr>
        <w:pStyle w:val="ListParagraph"/>
        <w:numPr>
          <w:ilvl w:val="1"/>
          <w:numId w:val="32"/>
        </w:numPr>
      </w:pPr>
      <w:r>
        <w:t xml:space="preserve">This function will provide the added functionality of the constructor without the need for redundant code. This shall be called by the copy and </w:t>
      </w:r>
      <w:r w:rsidR="00426C7A">
        <w:t>parameterized</w:t>
      </w:r>
      <w:r>
        <w:t xml:space="preserve"> constructor functions, and will return a Boolean value communicating its success or failure.</w:t>
      </w:r>
    </w:p>
    <w:p w14:paraId="2A4022AF" w14:textId="7B8509CF" w:rsidR="00E64FAC" w:rsidRDefault="00E64FAC" w:rsidP="00E64FAC">
      <w:pPr>
        <w:pStyle w:val="ListParagraph"/>
        <w:numPr>
          <w:ilvl w:val="0"/>
          <w:numId w:val="32"/>
        </w:numPr>
      </w:pPr>
      <w:r>
        <w:t>provider(string &amp; name, string &amp; street, string &amp; city, string &amp; state, string &amp; zip,  string &amp; password, string &amp; number)</w:t>
      </w:r>
    </w:p>
    <w:p w14:paraId="63B3DDA9" w14:textId="6FE39A02" w:rsidR="006847F4" w:rsidRDefault="00E64FAC" w:rsidP="00E64FAC">
      <w:pPr>
        <w:pStyle w:val="ListParagraph"/>
        <w:numPr>
          <w:ilvl w:val="1"/>
          <w:numId w:val="32"/>
        </w:numPr>
      </w:pPr>
      <w:r>
        <w:t xml:space="preserve">This </w:t>
      </w:r>
      <w:r w:rsidR="00426C7A">
        <w:t>parameterized</w:t>
      </w:r>
      <w:r>
        <w:t xml:space="preserve"> constructor shall invoke the parent person constructor and then fill the remaining data fields of th</w:t>
      </w:r>
      <w:r w:rsidR="006847F4">
        <w:t>e calling object appropriately.</w:t>
      </w:r>
    </w:p>
    <w:p w14:paraId="748A5FAB" w14:textId="03D91D72" w:rsidR="00E64FAC" w:rsidRDefault="00E64FAC" w:rsidP="00E64FAC">
      <w:pPr>
        <w:pStyle w:val="ListParagraph"/>
        <w:numPr>
          <w:ilvl w:val="1"/>
          <w:numId w:val="32"/>
        </w:numPr>
      </w:pPr>
      <w:r>
        <w:t>Length of the arguments should be validated by the CAC class before calling this function, as the function assumes that the arguments are of an appropriate length for the field.</w:t>
      </w:r>
    </w:p>
    <w:p w14:paraId="756C4727" w14:textId="44B0888D" w:rsidR="00E64FAC" w:rsidRDefault="00E64FAC" w:rsidP="00E64FAC">
      <w:pPr>
        <w:pStyle w:val="ListParagraph"/>
        <w:numPr>
          <w:ilvl w:val="0"/>
          <w:numId w:val="32"/>
        </w:numPr>
      </w:pPr>
      <w:r>
        <w:t>copy(provider &amp; to_copy)</w:t>
      </w:r>
    </w:p>
    <w:p w14:paraId="57B48DCB" w14:textId="079A0B07" w:rsidR="00E64FAC" w:rsidRDefault="006847F4" w:rsidP="00E64FAC">
      <w:pPr>
        <w:pStyle w:val="ListParagraph"/>
        <w:numPr>
          <w:ilvl w:val="1"/>
          <w:numId w:val="32"/>
        </w:numPr>
      </w:pPr>
      <w:r>
        <w:lastRenderedPageBreak/>
        <w:t>This function shall copy the data from a provider object to the calling object. This will call the create function by parsing out the member data within the provider object into seven individual parameters and passing them as arguments.</w:t>
      </w:r>
    </w:p>
    <w:p w14:paraId="3BA5D2BA" w14:textId="7110020B" w:rsidR="000C56D6" w:rsidRDefault="000C56D6" w:rsidP="000C56D6">
      <w:pPr>
        <w:pStyle w:val="ListParagraph"/>
        <w:numPr>
          <w:ilvl w:val="0"/>
          <w:numId w:val="32"/>
        </w:numPr>
      </w:pPr>
      <w:r>
        <w:t>provider(provider &amp; to_copy)</w:t>
      </w:r>
    </w:p>
    <w:p w14:paraId="4467923F" w14:textId="66BD93A8" w:rsidR="000C56D6" w:rsidRDefault="000C56D6" w:rsidP="000C56D6">
      <w:pPr>
        <w:pStyle w:val="ListParagraph"/>
        <w:numPr>
          <w:ilvl w:val="1"/>
          <w:numId w:val="30"/>
        </w:numPr>
        <w:spacing w:after="240"/>
      </w:pPr>
      <w:r>
        <w:t>This copy constructor shall allow for the copying of all data from one provider object to another with a single argument. It shall call the copy function.</w:t>
      </w:r>
    </w:p>
    <w:p w14:paraId="6391F279" w14:textId="6D2682CD" w:rsidR="000C56D6" w:rsidRDefault="000C56D6" w:rsidP="000C56D6">
      <w:pPr>
        <w:pStyle w:val="Heading3"/>
      </w:pPr>
      <w:bookmarkStart w:id="41" w:name="_Toc497413715"/>
      <w:r>
        <w:t>Member Object</w:t>
      </w:r>
      <w:bookmarkEnd w:id="41"/>
    </w:p>
    <w:p w14:paraId="4DF21DB4" w14:textId="5120E617" w:rsidR="000C56D6" w:rsidRDefault="000C56D6" w:rsidP="000C56D6">
      <w:r>
        <w:t>The member class is a class derived from the person class with two additional data members.</w:t>
      </w:r>
    </w:p>
    <w:p w14:paraId="5C6A5DE0" w14:textId="31CEE5EF" w:rsidR="000C56D6" w:rsidRDefault="000C56D6" w:rsidP="000C56D6">
      <w:pPr>
        <w:pStyle w:val="ListParagraph"/>
        <w:numPr>
          <w:ilvl w:val="0"/>
          <w:numId w:val="31"/>
        </w:numPr>
      </w:pPr>
      <w:r>
        <w:t>bool status; //Indicates if the member is in good standing with ChocAn</w:t>
      </w:r>
    </w:p>
    <w:p w14:paraId="77A05242" w14:textId="6A287F36" w:rsidR="000C56D6" w:rsidRDefault="000C56D6" w:rsidP="000C56D6">
      <w:pPr>
        <w:pStyle w:val="ListParagraph"/>
        <w:numPr>
          <w:ilvl w:val="0"/>
          <w:numId w:val="31"/>
        </w:numPr>
      </w:pPr>
      <w:r>
        <w:t>string id_number; //Length must be equal to nine characters. Must start with a 1-8.</w:t>
      </w:r>
    </w:p>
    <w:p w14:paraId="5C809FCB" w14:textId="77777777" w:rsidR="000C56D6" w:rsidRDefault="000C56D6" w:rsidP="000C56D6">
      <w:r>
        <w:t>The provider class shall have the following member functions.</w:t>
      </w:r>
    </w:p>
    <w:p w14:paraId="4D7F054A" w14:textId="77777777" w:rsidR="000C56D6" w:rsidRDefault="000C56D6" w:rsidP="000C56D6">
      <w:pPr>
        <w:pStyle w:val="ListParagraph"/>
        <w:numPr>
          <w:ilvl w:val="0"/>
          <w:numId w:val="32"/>
        </w:numPr>
      </w:pPr>
      <w:r>
        <w:t>display()</w:t>
      </w:r>
    </w:p>
    <w:p w14:paraId="1CFAB9DB" w14:textId="77777777" w:rsidR="000C56D6" w:rsidRDefault="000C56D6" w:rsidP="000C56D6">
      <w:pPr>
        <w:pStyle w:val="ListParagraph"/>
        <w:numPr>
          <w:ilvl w:val="1"/>
          <w:numId w:val="32"/>
        </w:numPr>
      </w:pPr>
      <w:r>
        <w:t>This function shall output relevant information about the provider to the terminal display. There shall be no return type. The format of the information output shall be:</w:t>
      </w:r>
    </w:p>
    <w:p w14:paraId="59B8D575" w14:textId="1397BE6C" w:rsidR="000C56D6" w:rsidRDefault="000C56D6" w:rsidP="000C56D6">
      <w:pPr>
        <w:ind w:left="360"/>
      </w:pPr>
      <w:r>
        <w:t>Member #: 000000000</w:t>
      </w:r>
    </w:p>
    <w:p w14:paraId="5A9F00AC" w14:textId="5F3C91A5" w:rsidR="000C56D6" w:rsidRDefault="000C56D6" w:rsidP="000C56D6">
      <w:pPr>
        <w:ind w:left="360"/>
      </w:pPr>
      <w:r>
        <w:t>Member Name: John Smith</w:t>
      </w:r>
    </w:p>
    <w:p w14:paraId="4B99A6EC" w14:textId="237AF918" w:rsidR="000C56D6" w:rsidRDefault="000C56D6" w:rsidP="000C56D6">
      <w:pPr>
        <w:ind w:left="360"/>
      </w:pPr>
      <w:r>
        <w:t>Member Address: 123 Sesame Lane</w:t>
      </w:r>
    </w:p>
    <w:p w14:paraId="31AC4B6C" w14:textId="7A533C4C" w:rsidR="000C56D6" w:rsidRDefault="000C56D6" w:rsidP="000C56D6">
      <w:pPr>
        <w:ind w:left="1800" w:firstLine="360"/>
      </w:pPr>
      <w:r>
        <w:t>Portland, OR 97217</w:t>
      </w:r>
    </w:p>
    <w:p w14:paraId="3FB2E456" w14:textId="663D2060" w:rsidR="000C56D6" w:rsidRDefault="000C56D6" w:rsidP="000C56D6">
      <w:pPr>
        <w:ind w:left="360"/>
      </w:pPr>
      <w:r>
        <w:t>Member Status: Active/Inactive</w:t>
      </w:r>
    </w:p>
    <w:p w14:paraId="4A91B819" w14:textId="77777777" w:rsidR="000C56D6" w:rsidRDefault="000C56D6" w:rsidP="000C56D6">
      <w:pPr>
        <w:pStyle w:val="ListParagraph"/>
        <w:numPr>
          <w:ilvl w:val="0"/>
          <w:numId w:val="32"/>
        </w:numPr>
      </w:pPr>
      <w:r>
        <w:t>prepare_write()</w:t>
      </w:r>
    </w:p>
    <w:p w14:paraId="53507318" w14:textId="65D08919" w:rsidR="000C56D6" w:rsidRDefault="000C56D6" w:rsidP="000C56D6">
      <w:pPr>
        <w:pStyle w:val="ListParagraph"/>
        <w:numPr>
          <w:ilvl w:val="1"/>
          <w:numId w:val="32"/>
        </w:numPr>
      </w:pPr>
      <w:r>
        <w:t>This function shall be called by the list class. It shall facilitate the writing of individual member data to the database of members. There are no arguments and this function will return a string containing all of the member’s data delimited by the ‘|’ symbol.</w:t>
      </w:r>
    </w:p>
    <w:p w14:paraId="096A9611" w14:textId="31C8293B" w:rsidR="000C56D6" w:rsidRDefault="000C56D6" w:rsidP="000C56D6">
      <w:pPr>
        <w:ind w:left="360"/>
      </w:pPr>
      <w:r>
        <w:t>Ex: 000000000|John Smith|123 Sesame Lane|Portland|OR|97217|1</w:t>
      </w:r>
    </w:p>
    <w:p w14:paraId="293793F6" w14:textId="77777777" w:rsidR="000C56D6" w:rsidRDefault="000C56D6" w:rsidP="000C56D6">
      <w:pPr>
        <w:pStyle w:val="ListParagraph"/>
        <w:numPr>
          <w:ilvl w:val="0"/>
          <w:numId w:val="32"/>
        </w:numPr>
      </w:pPr>
      <w:r>
        <w:t>equals(string &amp; number)</w:t>
      </w:r>
    </w:p>
    <w:p w14:paraId="5434051B" w14:textId="2B353BFB" w:rsidR="000C56D6" w:rsidRDefault="000C56D6" w:rsidP="000C56D6">
      <w:pPr>
        <w:pStyle w:val="ListParagraph"/>
        <w:numPr>
          <w:ilvl w:val="1"/>
          <w:numId w:val="32"/>
        </w:numPr>
      </w:pPr>
      <w:r>
        <w:t xml:space="preserve">This function shall be used by the list class in determining whether a member object matches a specified member number. The string argument shall first be checked to ensure its length is equal to nine. The string shall then be compared to </w:t>
      </w:r>
      <w:r>
        <w:lastRenderedPageBreak/>
        <w:t>the id_number field of the calling object. A Boolean value shall be returned with regards to a match.</w:t>
      </w:r>
    </w:p>
    <w:p w14:paraId="6AB4B43F" w14:textId="77777777" w:rsidR="000C56D6" w:rsidRDefault="000C56D6" w:rsidP="000C56D6">
      <w:pPr>
        <w:pStyle w:val="ListParagraph"/>
        <w:numPr>
          <w:ilvl w:val="0"/>
          <w:numId w:val="32"/>
        </w:numPr>
      </w:pPr>
      <w:r>
        <w:t>modify()</w:t>
      </w:r>
    </w:p>
    <w:p w14:paraId="3173D41E" w14:textId="77777777" w:rsidR="000C56D6" w:rsidRDefault="000C56D6" w:rsidP="000C56D6">
      <w:pPr>
        <w:pStyle w:val="ListParagraph"/>
        <w:numPr>
          <w:ilvl w:val="1"/>
          <w:numId w:val="32"/>
        </w:numPr>
      </w:pPr>
      <w:r>
        <w:t>This function shall be used by the CAC. This class object shall output a menu of options for changing any of the seven object parameters, and an option to exit the menu.</w:t>
      </w:r>
    </w:p>
    <w:p w14:paraId="439D46B5" w14:textId="02A2FF7E" w:rsidR="000C56D6" w:rsidRDefault="000C56D6" w:rsidP="000C56D6">
      <w:pPr>
        <w:pStyle w:val="ListParagraph"/>
        <w:numPr>
          <w:ilvl w:val="2"/>
          <w:numId w:val="32"/>
        </w:numPr>
      </w:pPr>
      <w:r>
        <w:t>Edit identification number.</w:t>
      </w:r>
    </w:p>
    <w:p w14:paraId="03AE765C" w14:textId="4BF10332" w:rsidR="000C56D6" w:rsidRDefault="000C56D6" w:rsidP="000C56D6">
      <w:pPr>
        <w:pStyle w:val="ListParagraph"/>
        <w:numPr>
          <w:ilvl w:val="2"/>
          <w:numId w:val="32"/>
        </w:numPr>
      </w:pPr>
      <w:r>
        <w:t>Edit name</w:t>
      </w:r>
    </w:p>
    <w:p w14:paraId="56FF4A6A" w14:textId="4343C76A" w:rsidR="000C56D6" w:rsidRDefault="000C56D6" w:rsidP="000C56D6">
      <w:pPr>
        <w:pStyle w:val="ListParagraph"/>
        <w:numPr>
          <w:ilvl w:val="2"/>
          <w:numId w:val="32"/>
        </w:numPr>
      </w:pPr>
      <w:r>
        <w:t>Edit street address</w:t>
      </w:r>
    </w:p>
    <w:p w14:paraId="1AD697AE" w14:textId="0B77F44D" w:rsidR="000C56D6" w:rsidRDefault="000C56D6" w:rsidP="000C56D6">
      <w:pPr>
        <w:pStyle w:val="ListParagraph"/>
        <w:numPr>
          <w:ilvl w:val="2"/>
          <w:numId w:val="32"/>
        </w:numPr>
      </w:pPr>
      <w:r>
        <w:t>Edit city</w:t>
      </w:r>
    </w:p>
    <w:p w14:paraId="3585B984" w14:textId="28A8C650" w:rsidR="000C56D6" w:rsidRDefault="000C56D6" w:rsidP="000C56D6">
      <w:pPr>
        <w:pStyle w:val="ListParagraph"/>
        <w:numPr>
          <w:ilvl w:val="2"/>
          <w:numId w:val="32"/>
        </w:numPr>
      </w:pPr>
      <w:r>
        <w:t>Edit state</w:t>
      </w:r>
    </w:p>
    <w:p w14:paraId="662AC57B" w14:textId="61158155" w:rsidR="000C56D6" w:rsidRDefault="000C56D6" w:rsidP="000C56D6">
      <w:pPr>
        <w:pStyle w:val="ListParagraph"/>
        <w:numPr>
          <w:ilvl w:val="2"/>
          <w:numId w:val="32"/>
        </w:numPr>
      </w:pPr>
      <w:r>
        <w:t>Edit zip code</w:t>
      </w:r>
    </w:p>
    <w:p w14:paraId="11E6F94C" w14:textId="33681F67" w:rsidR="000C56D6" w:rsidRDefault="000C56D6" w:rsidP="000C56D6">
      <w:pPr>
        <w:pStyle w:val="ListParagraph"/>
        <w:numPr>
          <w:ilvl w:val="2"/>
          <w:numId w:val="32"/>
        </w:numPr>
      </w:pPr>
      <w:r>
        <w:t>Update Status</w:t>
      </w:r>
    </w:p>
    <w:p w14:paraId="64F68484" w14:textId="77777777" w:rsidR="000C56D6" w:rsidRDefault="000C56D6" w:rsidP="000C56D6">
      <w:pPr>
        <w:pStyle w:val="ListParagraph"/>
        <w:numPr>
          <w:ilvl w:val="2"/>
          <w:numId w:val="32"/>
        </w:numPr>
      </w:pPr>
      <w:r>
        <w:t>Exit</w:t>
      </w:r>
    </w:p>
    <w:p w14:paraId="6046A6B9" w14:textId="77777777" w:rsidR="000C56D6" w:rsidRDefault="000C56D6" w:rsidP="000C56D6">
      <w:pPr>
        <w:pStyle w:val="ListParagraph"/>
        <w:numPr>
          <w:ilvl w:val="1"/>
          <w:numId w:val="32"/>
        </w:numPr>
      </w:pPr>
      <w:r>
        <w:t>If a parameter is selected from the menu, a prompt will display for the user to enter a new value for that parameter. The function will catch the user input and verify that its length is valid. If the length is invalid, an error message shall be displayed asserting such, the user should be prompted again for input.</w:t>
      </w:r>
    </w:p>
    <w:p w14:paraId="11770132" w14:textId="77777777" w:rsidR="000C56D6" w:rsidRDefault="000C56D6" w:rsidP="000C56D6">
      <w:pPr>
        <w:pStyle w:val="ListParagraph"/>
        <w:numPr>
          <w:ilvl w:val="1"/>
          <w:numId w:val="32"/>
        </w:numPr>
      </w:pPr>
      <w:r>
        <w:t>Once a valid string has been entered for a field, the calling object will replace the appropriate field with the input.</w:t>
      </w:r>
    </w:p>
    <w:p w14:paraId="1D75838E" w14:textId="77777777" w:rsidR="000C56D6" w:rsidRDefault="000C56D6" w:rsidP="000C56D6">
      <w:pPr>
        <w:pStyle w:val="ListParagraph"/>
        <w:numPr>
          <w:ilvl w:val="1"/>
          <w:numId w:val="32"/>
        </w:numPr>
      </w:pPr>
      <w:r>
        <w:t>The menu shall allow for the modification of none to all of the fields with a single function call and will terminate once the ‘exit’ option is selected from the menu.</w:t>
      </w:r>
    </w:p>
    <w:p w14:paraId="259FF0F2" w14:textId="35749206" w:rsidR="00467C2B" w:rsidRDefault="000C56D6" w:rsidP="000C56D6">
      <w:pPr>
        <w:pStyle w:val="ListParagraph"/>
        <w:numPr>
          <w:ilvl w:val="1"/>
          <w:numId w:val="32"/>
        </w:numPr>
      </w:pPr>
      <w:r>
        <w:t>Upon exit of the function, the updated member information shall be written to the member database.</w:t>
      </w:r>
    </w:p>
    <w:p w14:paraId="5412ADC5" w14:textId="24C3EB06" w:rsidR="000C56D6" w:rsidRDefault="000C56D6" w:rsidP="000C56D6">
      <w:pPr>
        <w:pStyle w:val="ListParagraph"/>
        <w:numPr>
          <w:ilvl w:val="0"/>
          <w:numId w:val="32"/>
        </w:numPr>
      </w:pPr>
      <w:r>
        <w:t>is_valid()</w:t>
      </w:r>
    </w:p>
    <w:p w14:paraId="6BA1443E" w14:textId="614B7B4A" w:rsidR="000C56D6" w:rsidRDefault="000C56D6" w:rsidP="000C56D6">
      <w:pPr>
        <w:pStyle w:val="ListParagraph"/>
        <w:numPr>
          <w:ilvl w:val="1"/>
          <w:numId w:val="32"/>
        </w:numPr>
      </w:pPr>
      <w:r>
        <w:t>This is a getter function that shall return the Boolean value of the member</w:t>
      </w:r>
      <w:r w:rsidR="007D1F62">
        <w:t>’</w:t>
      </w:r>
      <w:r>
        <w:t>s status.</w:t>
      </w:r>
    </w:p>
    <w:p w14:paraId="23A8B5CB" w14:textId="6CF5AA6D" w:rsidR="007D1F62" w:rsidRDefault="007D1F62" w:rsidP="007D1F62">
      <w:pPr>
        <w:pStyle w:val="ListParagraph"/>
        <w:numPr>
          <w:ilvl w:val="0"/>
          <w:numId w:val="32"/>
        </w:numPr>
      </w:pPr>
      <w:r>
        <w:t>create(string &amp; name, string &amp; street, string &amp; city, string &amp; state, string &amp; zip, bool status, string &amp; number)</w:t>
      </w:r>
    </w:p>
    <w:p w14:paraId="1A52F787" w14:textId="77777777" w:rsidR="007D1F62" w:rsidRDefault="007D1F62" w:rsidP="007D1F62">
      <w:pPr>
        <w:pStyle w:val="ListParagraph"/>
        <w:numPr>
          <w:ilvl w:val="1"/>
          <w:numId w:val="32"/>
        </w:numPr>
      </w:pPr>
      <w:r>
        <w:t>This shall invoke the parent person class create function and will fill the remaining fields of the calling object with their respective passed arguments.</w:t>
      </w:r>
    </w:p>
    <w:p w14:paraId="7BEEB428" w14:textId="2FAA8E1B" w:rsidR="007D1F62" w:rsidRDefault="007D1F62" w:rsidP="007D1F62">
      <w:pPr>
        <w:pStyle w:val="ListParagraph"/>
        <w:numPr>
          <w:ilvl w:val="1"/>
          <w:numId w:val="32"/>
        </w:numPr>
      </w:pPr>
      <w:r>
        <w:t xml:space="preserve">This function will provide the added functionality of the constructor without the need for redundant code. This shall be called by the copy and </w:t>
      </w:r>
      <w:r w:rsidR="00426C7A">
        <w:t>parameterized</w:t>
      </w:r>
      <w:r>
        <w:t xml:space="preserve"> constructor functions, and will return a Boolean value communicating its success or failure.</w:t>
      </w:r>
    </w:p>
    <w:p w14:paraId="0F8252A1" w14:textId="2B1B970A" w:rsidR="007D1F62" w:rsidRDefault="007D1F62" w:rsidP="007D1F62">
      <w:pPr>
        <w:pStyle w:val="ListParagraph"/>
        <w:numPr>
          <w:ilvl w:val="0"/>
          <w:numId w:val="32"/>
        </w:numPr>
      </w:pPr>
      <w:r>
        <w:t>member(string &amp; name, string &amp; street, string &amp; city, string &amp; state, string &amp; zip,  bool status, string &amp; number)</w:t>
      </w:r>
    </w:p>
    <w:p w14:paraId="15A893C7" w14:textId="3C53FD7C" w:rsidR="007D1F62" w:rsidRDefault="007D1F62" w:rsidP="007D1F62">
      <w:pPr>
        <w:pStyle w:val="ListParagraph"/>
        <w:numPr>
          <w:ilvl w:val="1"/>
          <w:numId w:val="32"/>
        </w:numPr>
      </w:pPr>
      <w:r>
        <w:lastRenderedPageBreak/>
        <w:t xml:space="preserve">This </w:t>
      </w:r>
      <w:r w:rsidR="00426C7A">
        <w:t>parameterized</w:t>
      </w:r>
      <w:r>
        <w:t xml:space="preserve"> constructor shall invoke the parent person constructor and then fill the remaining data fields of the calling object appropriately.</w:t>
      </w:r>
    </w:p>
    <w:p w14:paraId="7F39EFFD" w14:textId="77777777" w:rsidR="007D1F62" w:rsidRDefault="007D1F62" w:rsidP="007D1F62">
      <w:pPr>
        <w:pStyle w:val="ListParagraph"/>
        <w:numPr>
          <w:ilvl w:val="1"/>
          <w:numId w:val="32"/>
        </w:numPr>
      </w:pPr>
      <w:r>
        <w:t>Length of the arguments should be validated by the CAC class before calling this function, as the function assumes that the arguments are of an appropriate length for the field.</w:t>
      </w:r>
    </w:p>
    <w:p w14:paraId="6CB8ADAD" w14:textId="06B0D51A" w:rsidR="007D1F62" w:rsidRDefault="007D1F62" w:rsidP="007D1F62">
      <w:pPr>
        <w:pStyle w:val="ListParagraph"/>
        <w:numPr>
          <w:ilvl w:val="0"/>
          <w:numId w:val="32"/>
        </w:numPr>
      </w:pPr>
      <w:r>
        <w:t>copy(member &amp; to_copy)</w:t>
      </w:r>
    </w:p>
    <w:p w14:paraId="03EBADED" w14:textId="413F6C07" w:rsidR="007D1F62" w:rsidRDefault="007D1F62" w:rsidP="007D1F62">
      <w:pPr>
        <w:pStyle w:val="ListParagraph"/>
        <w:numPr>
          <w:ilvl w:val="1"/>
          <w:numId w:val="32"/>
        </w:numPr>
      </w:pPr>
      <w:r>
        <w:t>This function shall copy the data from a member object to the calling object. This will call the create function by parsing out the member data within the member object into seven individual parameters and passing them as arguments.</w:t>
      </w:r>
    </w:p>
    <w:p w14:paraId="037C1C1E" w14:textId="224C8879" w:rsidR="007D1F62" w:rsidRDefault="007D1F62" w:rsidP="007D1F62">
      <w:pPr>
        <w:pStyle w:val="ListParagraph"/>
        <w:numPr>
          <w:ilvl w:val="0"/>
          <w:numId w:val="32"/>
        </w:numPr>
      </w:pPr>
      <w:r>
        <w:t>member(member &amp; to_copy)</w:t>
      </w:r>
    </w:p>
    <w:p w14:paraId="4B4F5528" w14:textId="0C0C185C" w:rsidR="007D1F62" w:rsidRDefault="007D1F62" w:rsidP="007D1F62">
      <w:pPr>
        <w:pStyle w:val="ListParagraph"/>
        <w:numPr>
          <w:ilvl w:val="1"/>
          <w:numId w:val="30"/>
        </w:numPr>
        <w:spacing w:after="240"/>
      </w:pPr>
      <w:r>
        <w:t>This copy constructor shall allow for the copying of all data from one member object to another with a single argument. It shall call the copy function.</w:t>
      </w:r>
    </w:p>
    <w:p w14:paraId="27C5C351" w14:textId="5E00BA54" w:rsidR="007D1F62" w:rsidRDefault="007D1F62" w:rsidP="007D1F62">
      <w:pPr>
        <w:pStyle w:val="Heading2"/>
      </w:pPr>
      <w:bookmarkStart w:id="42" w:name="_Toc497413716"/>
      <w:r>
        <w:t>Service Object</w:t>
      </w:r>
      <w:bookmarkEnd w:id="42"/>
    </w:p>
    <w:p w14:paraId="43F6FF79" w14:textId="663546E8" w:rsidR="007D1F62" w:rsidRDefault="007D1F62" w:rsidP="007D1F62">
      <w:pPr>
        <w:spacing w:after="240"/>
      </w:pPr>
      <w:r>
        <w:t>The service class shall consist of three data elements. Two strings and one float.</w:t>
      </w:r>
    </w:p>
    <w:p w14:paraId="75B399D9" w14:textId="6A8E6EBE" w:rsidR="007D1F62" w:rsidRDefault="007D1F62" w:rsidP="007D1F62">
      <w:pPr>
        <w:pStyle w:val="ListParagraph"/>
        <w:numPr>
          <w:ilvl w:val="0"/>
          <w:numId w:val="29"/>
        </w:numPr>
        <w:spacing w:after="240"/>
      </w:pPr>
      <w:r>
        <w:t>string name; //Description. Maximum acceptable length of 20 characters</w:t>
      </w:r>
    </w:p>
    <w:p w14:paraId="06221252" w14:textId="416301C5" w:rsidR="007D1F62" w:rsidRDefault="007D1F62" w:rsidP="007D1F62">
      <w:pPr>
        <w:pStyle w:val="ListParagraph"/>
        <w:numPr>
          <w:ilvl w:val="0"/>
          <w:numId w:val="29"/>
        </w:numPr>
        <w:spacing w:after="240"/>
      </w:pPr>
      <w:r>
        <w:t>string service_code; //Length must be equal to six characters</w:t>
      </w:r>
    </w:p>
    <w:p w14:paraId="64258A43" w14:textId="648661EC" w:rsidR="007D1F62" w:rsidRDefault="007D1F62" w:rsidP="007D1F62">
      <w:pPr>
        <w:pStyle w:val="ListParagraph"/>
        <w:numPr>
          <w:ilvl w:val="0"/>
          <w:numId w:val="29"/>
        </w:numPr>
        <w:spacing w:after="240"/>
      </w:pPr>
      <w:r>
        <w:t>float fee; //Must be between 0.00 and 999.99.</w:t>
      </w:r>
    </w:p>
    <w:p w14:paraId="63C38D92" w14:textId="71326027" w:rsidR="007D1F62" w:rsidRDefault="007D1F62" w:rsidP="007D1F62">
      <w:pPr>
        <w:spacing w:after="240"/>
      </w:pPr>
      <w:r>
        <w:t>The service class shall have the following member functions.</w:t>
      </w:r>
    </w:p>
    <w:p w14:paraId="7CC01D56" w14:textId="3AC980E1" w:rsidR="007D1F62" w:rsidRDefault="007D1F62" w:rsidP="007D1F62">
      <w:pPr>
        <w:pStyle w:val="ListParagraph"/>
        <w:numPr>
          <w:ilvl w:val="0"/>
          <w:numId w:val="33"/>
        </w:numPr>
        <w:spacing w:after="240"/>
      </w:pPr>
      <w:r>
        <w:t>display()</w:t>
      </w:r>
    </w:p>
    <w:p w14:paraId="481723E9" w14:textId="079D2812" w:rsidR="007D1F62" w:rsidRDefault="007D1F62" w:rsidP="007D1F62">
      <w:pPr>
        <w:pStyle w:val="ListParagraph"/>
        <w:numPr>
          <w:ilvl w:val="1"/>
          <w:numId w:val="33"/>
        </w:numPr>
        <w:spacing w:after="240"/>
      </w:pPr>
      <w:r>
        <w:t>Outputs all the information about an individual service. Takes no arguments and returns nothing. Displayed in the following format:</w:t>
      </w:r>
    </w:p>
    <w:p w14:paraId="5F620C68" w14:textId="5A3D9580" w:rsidR="007D1F62" w:rsidRDefault="007D1F62" w:rsidP="007D1F62">
      <w:pPr>
        <w:spacing w:after="240"/>
        <w:ind w:left="360"/>
      </w:pPr>
      <w:r>
        <w:t>000000      Description     $000.00</w:t>
      </w:r>
    </w:p>
    <w:p w14:paraId="4518A7C7" w14:textId="77777777" w:rsidR="00775D05" w:rsidRDefault="00775D05" w:rsidP="00775D05">
      <w:pPr>
        <w:pStyle w:val="ListParagraph"/>
        <w:numPr>
          <w:ilvl w:val="0"/>
          <w:numId w:val="33"/>
        </w:numPr>
      </w:pPr>
      <w:r>
        <w:t>prepare_write()</w:t>
      </w:r>
    </w:p>
    <w:p w14:paraId="5DE94D3D" w14:textId="23861905" w:rsidR="00775D05" w:rsidRDefault="00775D05" w:rsidP="00775D05">
      <w:pPr>
        <w:pStyle w:val="ListParagraph"/>
        <w:numPr>
          <w:ilvl w:val="1"/>
          <w:numId w:val="33"/>
        </w:numPr>
      </w:pPr>
      <w:r>
        <w:t>This function shall be called by the list class. It shall facilitate the writing of individual service data to the database of services. There are no arguments and this function will return a string containing all of the service object data delimited by the ‘|’ symbol.</w:t>
      </w:r>
    </w:p>
    <w:p w14:paraId="5A451618" w14:textId="64E6C632" w:rsidR="00775D05" w:rsidRDefault="00775D05" w:rsidP="00775D05">
      <w:pPr>
        <w:ind w:left="360"/>
      </w:pPr>
      <w:r>
        <w:t>Ex: 000000|Description|00.00</w:t>
      </w:r>
    </w:p>
    <w:p w14:paraId="6940139E" w14:textId="00F6917A" w:rsidR="007D1F62" w:rsidRDefault="007D1F62" w:rsidP="007D1F62">
      <w:pPr>
        <w:pStyle w:val="ListParagraph"/>
        <w:numPr>
          <w:ilvl w:val="0"/>
          <w:numId w:val="33"/>
        </w:numPr>
        <w:spacing w:after="240"/>
      </w:pPr>
      <w:r>
        <w:t>equals(string &amp; number)</w:t>
      </w:r>
    </w:p>
    <w:p w14:paraId="753B59F2" w14:textId="57986AF1" w:rsidR="007D1F62" w:rsidRDefault="007D1F62" w:rsidP="007D1F62">
      <w:pPr>
        <w:pStyle w:val="ListParagraph"/>
        <w:numPr>
          <w:ilvl w:val="1"/>
          <w:numId w:val="33"/>
        </w:numPr>
        <w:spacing w:after="240"/>
      </w:pPr>
      <w:r>
        <w:t xml:space="preserve">This function shall be used by the list class to determine whether a service matches a service code. The string argument should be checked to ensure length is </w:t>
      </w:r>
      <w:r>
        <w:lastRenderedPageBreak/>
        <w:t>equal to six. The argument shall then be compared to the service_code. A Boolean value will be returned with regards to a match.</w:t>
      </w:r>
    </w:p>
    <w:p w14:paraId="04F21EE8" w14:textId="0D4B9664" w:rsidR="007D1F62" w:rsidRDefault="007D1F62" w:rsidP="007D1F62">
      <w:pPr>
        <w:pStyle w:val="ListParagraph"/>
        <w:numPr>
          <w:ilvl w:val="0"/>
          <w:numId w:val="33"/>
        </w:numPr>
        <w:spacing w:after="240"/>
      </w:pPr>
      <w:r>
        <w:t>get_fee()</w:t>
      </w:r>
    </w:p>
    <w:p w14:paraId="27D530F4" w14:textId="4945F906" w:rsidR="007D1F62" w:rsidRDefault="007D1F62" w:rsidP="007D1F62">
      <w:pPr>
        <w:pStyle w:val="ListParagraph"/>
        <w:numPr>
          <w:ilvl w:val="1"/>
          <w:numId w:val="33"/>
        </w:numPr>
        <w:spacing w:after="240"/>
      </w:pPr>
      <w:r>
        <w:t>A getter function. Returns the float value of the fee data member.</w:t>
      </w:r>
    </w:p>
    <w:p w14:paraId="38C3C414" w14:textId="4EC88D85" w:rsidR="007D1F62" w:rsidRDefault="00775D05" w:rsidP="007D1F62">
      <w:pPr>
        <w:pStyle w:val="ListParagraph"/>
        <w:numPr>
          <w:ilvl w:val="0"/>
          <w:numId w:val="33"/>
        </w:numPr>
        <w:spacing w:after="240"/>
      </w:pPr>
      <w:r>
        <w:t>create(string &amp; name, string &amp; number, float fee)</w:t>
      </w:r>
    </w:p>
    <w:p w14:paraId="044E66C0" w14:textId="4329CB51" w:rsidR="00775D05" w:rsidRDefault="00775D05" w:rsidP="00775D05">
      <w:pPr>
        <w:pStyle w:val="ListParagraph"/>
        <w:numPr>
          <w:ilvl w:val="1"/>
          <w:numId w:val="33"/>
        </w:numPr>
        <w:spacing w:after="240"/>
      </w:pPr>
      <w:r>
        <w:t xml:space="preserve">This function shall provide the added functionality of the constructor without the need for redundant code. This shall be called by the copy and </w:t>
      </w:r>
      <w:r w:rsidR="00426C7A">
        <w:t>parameterized</w:t>
      </w:r>
      <w:r>
        <w:t xml:space="preserve"> constructor functions, and will return a Boolean value communicating its success or failure.</w:t>
      </w:r>
    </w:p>
    <w:p w14:paraId="532A5741" w14:textId="77777777" w:rsidR="00775D05" w:rsidRDefault="00775D05" w:rsidP="00775D05">
      <w:pPr>
        <w:pStyle w:val="ListParagraph"/>
        <w:numPr>
          <w:ilvl w:val="0"/>
          <w:numId w:val="33"/>
        </w:numPr>
        <w:spacing w:after="240"/>
      </w:pPr>
      <w:r>
        <w:t>service(string &amp; name, string &amp; number, float fee)</w:t>
      </w:r>
    </w:p>
    <w:p w14:paraId="4B164420" w14:textId="354E4408" w:rsidR="00775D05" w:rsidRDefault="00775D05" w:rsidP="00775D05">
      <w:pPr>
        <w:pStyle w:val="ListParagraph"/>
        <w:numPr>
          <w:ilvl w:val="1"/>
          <w:numId w:val="33"/>
        </w:numPr>
        <w:spacing w:after="240"/>
      </w:pPr>
      <w:r>
        <w:t xml:space="preserve">This </w:t>
      </w:r>
      <w:r w:rsidR="00426C7A">
        <w:t>parameterized</w:t>
      </w:r>
      <w:r>
        <w:t xml:space="preserve"> constructor shall call the create function and pass the arguments given appropriately.</w:t>
      </w:r>
    </w:p>
    <w:p w14:paraId="6FC02026" w14:textId="77777777" w:rsidR="00775D05" w:rsidRDefault="00775D05" w:rsidP="00775D05">
      <w:pPr>
        <w:pStyle w:val="ListParagraph"/>
        <w:numPr>
          <w:ilvl w:val="1"/>
          <w:numId w:val="33"/>
        </w:numPr>
      </w:pPr>
      <w:r>
        <w:t>Length of the arguments should be validated by the CAC class before calling this function, as the function assumes that the arguments are of an appropriate length for the field.</w:t>
      </w:r>
    </w:p>
    <w:p w14:paraId="34605C42" w14:textId="29085327" w:rsidR="00775D05" w:rsidRDefault="00775D05" w:rsidP="00775D05">
      <w:pPr>
        <w:pStyle w:val="ListParagraph"/>
        <w:numPr>
          <w:ilvl w:val="0"/>
          <w:numId w:val="33"/>
        </w:numPr>
        <w:spacing w:after="240"/>
      </w:pPr>
      <w:r>
        <w:t>copy(service &amp; to_copy)</w:t>
      </w:r>
    </w:p>
    <w:p w14:paraId="7A016984" w14:textId="55064C8D" w:rsidR="00775D05" w:rsidRDefault="00775D05" w:rsidP="00775D05">
      <w:pPr>
        <w:pStyle w:val="ListParagraph"/>
        <w:numPr>
          <w:ilvl w:val="1"/>
          <w:numId w:val="32"/>
        </w:numPr>
      </w:pPr>
      <w:r>
        <w:t>This function shall copy the data from a service object to the calling object. This will call the create function by parsing out the member data within the service object into three individual parameters and passing them as arguments.</w:t>
      </w:r>
    </w:p>
    <w:p w14:paraId="19603394" w14:textId="1D63B63D" w:rsidR="007D1F62" w:rsidRDefault="00775D05" w:rsidP="00775D05">
      <w:pPr>
        <w:pStyle w:val="ListParagraph"/>
        <w:numPr>
          <w:ilvl w:val="0"/>
          <w:numId w:val="33"/>
        </w:numPr>
        <w:spacing w:after="240"/>
      </w:pPr>
      <w:r>
        <w:t>service(service &amp; to_copy)</w:t>
      </w:r>
    </w:p>
    <w:p w14:paraId="6AB3AEFF" w14:textId="5AAACDEE" w:rsidR="00775D05" w:rsidRDefault="00775D05" w:rsidP="007D1F62">
      <w:pPr>
        <w:pStyle w:val="ListParagraph"/>
        <w:numPr>
          <w:ilvl w:val="1"/>
          <w:numId w:val="33"/>
        </w:numPr>
        <w:spacing w:after="240"/>
      </w:pPr>
      <w:r>
        <w:t>This copy constructor shall allow for the copying of all data from one service object to another with a single argument. It shall call the copy function.</w:t>
      </w:r>
    </w:p>
    <w:p w14:paraId="65AB0158" w14:textId="0BDDE1E2" w:rsidR="00775D05" w:rsidRDefault="00775D05" w:rsidP="00775D05">
      <w:pPr>
        <w:pStyle w:val="Heading2"/>
      </w:pPr>
      <w:bookmarkStart w:id="43" w:name="_Toc497413717"/>
      <w:r>
        <w:t>Template List Object</w:t>
      </w:r>
      <w:bookmarkEnd w:id="43"/>
    </w:p>
    <w:p w14:paraId="3219339D" w14:textId="21BCB8D8" w:rsidR="00775D05" w:rsidRDefault="00775D05" w:rsidP="00775D05">
      <w:pPr>
        <w:spacing w:after="240"/>
      </w:pPr>
      <w:r>
        <w:t>The list class is a template class that contains data of the same type as the instantiating argument. The class will have a pointer to the template object and a pointer to the next list item.</w:t>
      </w:r>
      <w:r w:rsidR="00F40CCC">
        <w:t xml:space="preserve"> This will be a sorted LLL.</w:t>
      </w:r>
    </w:p>
    <w:p w14:paraId="21C8A0C4" w14:textId="305C8B51" w:rsidR="00775D05" w:rsidRDefault="00775D05" w:rsidP="00775D05">
      <w:pPr>
        <w:pStyle w:val="ListParagraph"/>
        <w:numPr>
          <w:ilvl w:val="0"/>
          <w:numId w:val="34"/>
        </w:numPr>
        <w:spacing w:after="240"/>
      </w:pPr>
      <w:r>
        <w:t>List(&lt;T&gt;)</w:t>
      </w:r>
    </w:p>
    <w:p w14:paraId="5EC7C1A4" w14:textId="60381926" w:rsidR="00775D05" w:rsidRDefault="00775D05" w:rsidP="00775D05">
      <w:pPr>
        <w:pStyle w:val="ListParagraph"/>
        <w:numPr>
          <w:ilvl w:val="1"/>
          <w:numId w:val="34"/>
        </w:numPr>
        <w:spacing w:after="240"/>
      </w:pPr>
      <w:proofErr w:type="gramStart"/>
      <w:r>
        <w:t>An</w:t>
      </w:r>
      <w:proofErr w:type="gramEnd"/>
      <w:r>
        <w:t xml:space="preserve"> </w:t>
      </w:r>
      <w:r w:rsidR="00426C7A">
        <w:t>parameterized</w:t>
      </w:r>
      <w:r>
        <w:t xml:space="preserve"> constructor that in instantiate the list to hold objects of type &lt;T&gt;. The constructor will point to an object of type &lt;T&gt; copying the information using the &lt;T&gt; copy constructor. The pointer for the next item in the list is set to NULL.</w:t>
      </w:r>
    </w:p>
    <w:p w14:paraId="3A19943E" w14:textId="0258D662" w:rsidR="00F40CCC" w:rsidRDefault="00F40CCC" w:rsidP="00775D05">
      <w:pPr>
        <w:pStyle w:val="ListParagraph"/>
        <w:numPr>
          <w:ilvl w:val="1"/>
          <w:numId w:val="34"/>
        </w:numPr>
        <w:spacing w:after="240"/>
      </w:pPr>
      <w:r>
        <w:t>All objects &lt;T&gt; must contain a name field.</w:t>
      </w:r>
    </w:p>
    <w:p w14:paraId="07E37E8D" w14:textId="479B923C" w:rsidR="00775D05" w:rsidRDefault="00F40CCC" w:rsidP="00775D05">
      <w:pPr>
        <w:pStyle w:val="ListParagraph"/>
        <w:numPr>
          <w:ilvl w:val="0"/>
          <w:numId w:val="34"/>
        </w:numPr>
        <w:spacing w:after="240"/>
      </w:pPr>
      <w:r>
        <w:t>Add(&lt;T&gt;)</w:t>
      </w:r>
    </w:p>
    <w:p w14:paraId="600C0152" w14:textId="2EDE5661" w:rsidR="00F40CCC" w:rsidRDefault="00F40CCC" w:rsidP="00F40CCC">
      <w:pPr>
        <w:pStyle w:val="ListParagraph"/>
        <w:numPr>
          <w:ilvl w:val="1"/>
          <w:numId w:val="34"/>
        </w:numPr>
        <w:spacing w:after="240"/>
      </w:pPr>
      <w:r>
        <w:t xml:space="preserve">This will add an item of type &lt;T&gt; to the list of </w:t>
      </w:r>
      <w:r w:rsidR="00426C7A">
        <w:t>objects;</w:t>
      </w:r>
      <w:r>
        <w:t xml:space="preserve"> &lt;T&gt; can only be added to the list if the list was initialized with an object of type &lt;T&gt;.</w:t>
      </w:r>
    </w:p>
    <w:p w14:paraId="00CCB32F" w14:textId="5565DD57" w:rsidR="00F40CCC" w:rsidRDefault="00F40CCC" w:rsidP="00F40CCC">
      <w:pPr>
        <w:pStyle w:val="ListParagraph"/>
        <w:numPr>
          <w:ilvl w:val="1"/>
          <w:numId w:val="34"/>
        </w:numPr>
        <w:spacing w:after="240"/>
      </w:pPr>
      <w:r>
        <w:lastRenderedPageBreak/>
        <w:t>The function shall recursively move through the list to ensure that an identical object does not already exist in the list.</w:t>
      </w:r>
    </w:p>
    <w:p w14:paraId="3FE92B2C" w14:textId="2525287F" w:rsidR="00F40CCC" w:rsidRDefault="00F40CCC" w:rsidP="00F40CCC">
      <w:pPr>
        <w:pStyle w:val="ListParagraph"/>
        <w:numPr>
          <w:ilvl w:val="1"/>
          <w:numId w:val="34"/>
        </w:numPr>
        <w:spacing w:after="240"/>
      </w:pPr>
      <w:r>
        <w:t>If no identical object &lt;T&gt; is found, on the return call the function shall insert the object &lt;T&gt; in sorted order by the name field.</w:t>
      </w:r>
    </w:p>
    <w:p w14:paraId="1D8F6124" w14:textId="22A018C6" w:rsidR="00F40CCC" w:rsidRDefault="00F40CCC" w:rsidP="00F40CCC">
      <w:pPr>
        <w:pStyle w:val="ListParagraph"/>
        <w:numPr>
          <w:ilvl w:val="1"/>
          <w:numId w:val="34"/>
        </w:numPr>
        <w:spacing w:after="240"/>
      </w:pPr>
      <w:r>
        <w:t>The function shall return a Boolean denoting success or failure on the insertion of &lt;T&gt; into the list.</w:t>
      </w:r>
    </w:p>
    <w:p w14:paraId="72E32BB5" w14:textId="0592531F" w:rsidR="00F40CCC" w:rsidRDefault="00F40CCC" w:rsidP="00F40CCC">
      <w:pPr>
        <w:pStyle w:val="ListParagraph"/>
        <w:numPr>
          <w:ilvl w:val="0"/>
          <w:numId w:val="34"/>
        </w:numPr>
        <w:spacing w:after="240"/>
      </w:pPr>
      <w:r>
        <w:t>Remove(string &amp; number)</w:t>
      </w:r>
    </w:p>
    <w:p w14:paraId="0EB9C31C" w14:textId="77777777" w:rsidR="00F40CCC" w:rsidRDefault="00F40CCC" w:rsidP="00F40CCC">
      <w:pPr>
        <w:pStyle w:val="ListParagraph"/>
        <w:numPr>
          <w:ilvl w:val="1"/>
          <w:numId w:val="34"/>
        </w:numPr>
        <w:spacing w:after="240"/>
      </w:pPr>
      <w:r>
        <w:t>This function shall recursively move through a list of objects removing any object whose number field matches the number argument.</w:t>
      </w:r>
    </w:p>
    <w:p w14:paraId="34218905" w14:textId="4FAE5B00" w:rsidR="00F40CCC" w:rsidRDefault="00F40CCC" w:rsidP="00F40CCC">
      <w:pPr>
        <w:pStyle w:val="ListParagraph"/>
        <w:numPr>
          <w:ilvl w:val="1"/>
          <w:numId w:val="34"/>
        </w:numPr>
        <w:spacing w:after="240"/>
      </w:pPr>
      <w:r>
        <w:t>The function shall return a Boolean regarding the removal of an object from the list.</w:t>
      </w:r>
    </w:p>
    <w:p w14:paraId="0F86E444" w14:textId="3BA78C50" w:rsidR="006B454F" w:rsidRDefault="006B454F" w:rsidP="006B454F">
      <w:pPr>
        <w:pStyle w:val="ListParagraph"/>
        <w:numPr>
          <w:ilvl w:val="0"/>
          <w:numId w:val="34"/>
        </w:numPr>
        <w:spacing w:after="240"/>
      </w:pPr>
      <w:r>
        <w:t>find(string &amp; number)</w:t>
      </w:r>
    </w:p>
    <w:p w14:paraId="2E31B999" w14:textId="77777777" w:rsidR="006B454F" w:rsidRDefault="006B454F" w:rsidP="006B454F">
      <w:pPr>
        <w:pStyle w:val="ListParagraph"/>
        <w:numPr>
          <w:ilvl w:val="1"/>
          <w:numId w:val="34"/>
        </w:numPr>
        <w:spacing w:after="240"/>
      </w:pPr>
      <w:r>
        <w:t>This function shall iterate through the list comparing each object’s number field to the argument.</w:t>
      </w:r>
    </w:p>
    <w:p w14:paraId="44EFB961" w14:textId="44A9E5DE" w:rsidR="006B454F" w:rsidRDefault="006B454F" w:rsidP="006B454F">
      <w:pPr>
        <w:pStyle w:val="ListParagraph"/>
        <w:numPr>
          <w:ilvl w:val="1"/>
          <w:numId w:val="34"/>
        </w:numPr>
        <w:spacing w:after="240"/>
      </w:pPr>
      <w:r>
        <w:t>If the number’s match, then the matching object is returned to the calling object.</w:t>
      </w:r>
    </w:p>
    <w:p w14:paraId="44E453D5" w14:textId="36FD3CAD" w:rsidR="006B454F" w:rsidRDefault="006B454F" w:rsidP="006B454F">
      <w:pPr>
        <w:pStyle w:val="ListParagraph"/>
        <w:numPr>
          <w:ilvl w:val="0"/>
          <w:numId w:val="34"/>
        </w:numPr>
        <w:spacing w:after="240"/>
      </w:pPr>
      <w:r>
        <w:t>display()</w:t>
      </w:r>
    </w:p>
    <w:p w14:paraId="0670F896" w14:textId="6870659E" w:rsidR="006B454F" w:rsidRDefault="006B454F" w:rsidP="006B454F">
      <w:pPr>
        <w:pStyle w:val="ListParagraph"/>
        <w:numPr>
          <w:ilvl w:val="1"/>
          <w:numId w:val="34"/>
        </w:numPr>
        <w:spacing w:after="240"/>
      </w:pPr>
      <w:r>
        <w:t>This function will recursively iterate through the list of &lt;T&gt; object’s, calling their common display() functions respectively.</w:t>
      </w:r>
    </w:p>
    <w:p w14:paraId="601A3502" w14:textId="3AF73AB6" w:rsidR="006B454F" w:rsidRDefault="006B454F" w:rsidP="006B454F">
      <w:pPr>
        <w:pStyle w:val="ListParagraph"/>
        <w:numPr>
          <w:ilvl w:val="1"/>
          <w:numId w:val="34"/>
        </w:numPr>
        <w:spacing w:after="240"/>
      </w:pPr>
      <w:r>
        <w:t>This function has no arguments and has a void return type.</w:t>
      </w:r>
    </w:p>
    <w:p w14:paraId="4385B30B" w14:textId="79E91C2D" w:rsidR="006B454F" w:rsidRDefault="00F40CCC" w:rsidP="006B454F">
      <w:pPr>
        <w:pStyle w:val="ListParagraph"/>
        <w:numPr>
          <w:ilvl w:val="0"/>
          <w:numId w:val="34"/>
        </w:numPr>
        <w:spacing w:after="240"/>
      </w:pPr>
      <w:r>
        <w:t>write(string &amp; filename)</w:t>
      </w:r>
    </w:p>
    <w:p w14:paraId="7E14EB8E" w14:textId="13F02383" w:rsidR="006B454F" w:rsidRDefault="00F40CCC" w:rsidP="00F40CCC">
      <w:pPr>
        <w:pStyle w:val="ListParagraph"/>
        <w:numPr>
          <w:ilvl w:val="1"/>
          <w:numId w:val="34"/>
        </w:numPr>
        <w:spacing w:after="240"/>
      </w:pPr>
      <w:r>
        <w:t xml:space="preserve">This function shall write the contents of the list to the </w:t>
      </w:r>
      <w:r w:rsidR="006B454F">
        <w:t>database. In this and all cases, the database is a text file.</w:t>
      </w:r>
    </w:p>
    <w:p w14:paraId="57BDE033" w14:textId="2A4EF5D2" w:rsidR="006B454F" w:rsidRDefault="006B454F" w:rsidP="00F40CCC">
      <w:pPr>
        <w:pStyle w:val="ListParagraph"/>
        <w:numPr>
          <w:ilvl w:val="1"/>
          <w:numId w:val="34"/>
        </w:numPr>
        <w:spacing w:after="240"/>
      </w:pPr>
      <w:r>
        <w:t>This function expects as an argument the name of the text file to write. If the file does not exist, then the file will be created and opened.</w:t>
      </w:r>
    </w:p>
    <w:p w14:paraId="7EEAE214" w14:textId="2054C022" w:rsidR="006B454F" w:rsidRDefault="006B454F" w:rsidP="006B454F">
      <w:pPr>
        <w:pStyle w:val="ListParagraph"/>
        <w:numPr>
          <w:ilvl w:val="1"/>
          <w:numId w:val="34"/>
        </w:numPr>
        <w:spacing w:after="240"/>
      </w:pPr>
      <w:r>
        <w:t>The data written to the file shall be the string returned by the individual objects prepare_write() function. The strings shall be separated by a new line.</w:t>
      </w:r>
    </w:p>
    <w:p w14:paraId="214C7650" w14:textId="5A260274" w:rsidR="006B454F" w:rsidRDefault="006B454F" w:rsidP="006B454F">
      <w:pPr>
        <w:pStyle w:val="ListParagraph"/>
        <w:numPr>
          <w:ilvl w:val="1"/>
          <w:numId w:val="34"/>
        </w:numPr>
        <w:spacing w:after="240"/>
      </w:pPr>
      <w:r>
        <w:t>The function will recur through the list writing the data for each object to the text file.</w:t>
      </w:r>
    </w:p>
    <w:p w14:paraId="32394558" w14:textId="2C31DA0D" w:rsidR="006B454F" w:rsidRDefault="006B454F" w:rsidP="006B454F">
      <w:pPr>
        <w:pStyle w:val="ListParagraph"/>
        <w:numPr>
          <w:ilvl w:val="1"/>
          <w:numId w:val="34"/>
        </w:numPr>
        <w:spacing w:after="240"/>
      </w:pPr>
      <w:r>
        <w:t>The function will return a Boolean value communicating the success or failure of the write.</w:t>
      </w:r>
    </w:p>
    <w:p w14:paraId="4D680FC5" w14:textId="651B9E11" w:rsidR="006B454F" w:rsidRDefault="00B73525" w:rsidP="00B73525">
      <w:pPr>
        <w:pStyle w:val="Heading2"/>
      </w:pPr>
      <w:bookmarkStart w:id="44" w:name="_Toc497413718"/>
      <w:r>
        <w:t>Report Object</w:t>
      </w:r>
      <w:bookmarkEnd w:id="44"/>
    </w:p>
    <w:p w14:paraId="40CC5525" w14:textId="7DE5772A" w:rsidR="00B072E0" w:rsidRDefault="00B072E0" w:rsidP="00B072E0">
      <w:pPr>
        <w:spacing w:after="240"/>
      </w:pPr>
      <w:r>
        <w:t xml:space="preserve">The service class shall consist of five data elements. </w:t>
      </w:r>
      <w:proofErr w:type="gramStart"/>
      <w:r>
        <w:t xml:space="preserve">A member object, a provider </w:t>
      </w:r>
      <w:r w:rsidR="00391C15">
        <w:t>object, a service object and three</w:t>
      </w:r>
      <w:r>
        <w:t xml:space="preserve"> strings.</w:t>
      </w:r>
      <w:proofErr w:type="gramEnd"/>
    </w:p>
    <w:p w14:paraId="1572DA73" w14:textId="42ED3C0A" w:rsidR="00B072E0" w:rsidRDefault="00093D19" w:rsidP="00B072E0">
      <w:pPr>
        <w:pStyle w:val="ListParagraph"/>
        <w:numPr>
          <w:ilvl w:val="0"/>
          <w:numId w:val="29"/>
        </w:numPr>
        <w:spacing w:after="240"/>
      </w:pPr>
      <w:r>
        <w:t>member a_member</w:t>
      </w:r>
      <w:r w:rsidR="00B072E0">
        <w:t>;</w:t>
      </w:r>
    </w:p>
    <w:p w14:paraId="325840B4" w14:textId="6AED7289" w:rsidR="00B072E0" w:rsidRDefault="00B072E0" w:rsidP="00B072E0">
      <w:pPr>
        <w:pStyle w:val="ListParagraph"/>
        <w:numPr>
          <w:ilvl w:val="0"/>
          <w:numId w:val="29"/>
        </w:numPr>
        <w:spacing w:after="240"/>
      </w:pPr>
      <w:r>
        <w:t>provider a_provider;</w:t>
      </w:r>
    </w:p>
    <w:p w14:paraId="4F331E12" w14:textId="3EA03D01" w:rsidR="00B072E0" w:rsidRDefault="00B072E0" w:rsidP="00B072E0">
      <w:pPr>
        <w:pStyle w:val="ListParagraph"/>
        <w:numPr>
          <w:ilvl w:val="0"/>
          <w:numId w:val="29"/>
        </w:numPr>
        <w:spacing w:after="240"/>
      </w:pPr>
      <w:r>
        <w:lastRenderedPageBreak/>
        <w:t>service a_service;</w:t>
      </w:r>
    </w:p>
    <w:p w14:paraId="6719846F" w14:textId="780DD811" w:rsidR="00391C15" w:rsidRDefault="00391C15" w:rsidP="00B072E0">
      <w:pPr>
        <w:pStyle w:val="ListParagraph"/>
        <w:numPr>
          <w:ilvl w:val="0"/>
          <w:numId w:val="29"/>
        </w:numPr>
        <w:spacing w:after="240"/>
      </w:pPr>
      <w:r>
        <w:t>string comment; //Comment provided by the Provider</w:t>
      </w:r>
    </w:p>
    <w:p w14:paraId="79EB31AC" w14:textId="1FC1127A" w:rsidR="00B072E0" w:rsidRDefault="00391C15" w:rsidP="00B072E0">
      <w:pPr>
        <w:pStyle w:val="ListParagraph"/>
        <w:numPr>
          <w:ilvl w:val="0"/>
          <w:numId w:val="29"/>
        </w:numPr>
        <w:spacing w:after="240"/>
      </w:pPr>
      <w:r>
        <w:t>string</w:t>
      </w:r>
      <w:r w:rsidR="00B072E0">
        <w:t xml:space="preserve"> </w:t>
      </w:r>
      <w:r w:rsidR="00662BE1">
        <w:t>date_logged</w:t>
      </w:r>
      <w:r w:rsidR="00B072E0">
        <w:t>; //</w:t>
      </w:r>
      <w:r w:rsidR="00662BE1">
        <w:t>Date of service logged, must be format YYYY-MM-DD</w:t>
      </w:r>
      <w:r w:rsidR="00093D19">
        <w:t>-HH:MM</w:t>
      </w:r>
    </w:p>
    <w:p w14:paraId="7C305436" w14:textId="06D63C3A" w:rsidR="00B73525" w:rsidRDefault="00662BE1" w:rsidP="00B73525">
      <w:pPr>
        <w:pStyle w:val="ListParagraph"/>
        <w:numPr>
          <w:ilvl w:val="0"/>
          <w:numId w:val="29"/>
        </w:numPr>
        <w:spacing w:after="240"/>
      </w:pPr>
      <w:r>
        <w:t xml:space="preserve">string date_rendered; //Date of service </w:t>
      </w:r>
      <w:r w:rsidR="00093D19">
        <w:t>rendered</w:t>
      </w:r>
      <w:r>
        <w:t>, must be format YYYY-MM-DD</w:t>
      </w:r>
    </w:p>
    <w:p w14:paraId="5996CA76" w14:textId="63A1A8CC" w:rsidR="00662BE1" w:rsidRDefault="00662BE1" w:rsidP="00662BE1">
      <w:pPr>
        <w:spacing w:after="240"/>
      </w:pPr>
      <w:r>
        <w:t>This report class shall have the following member functions:</w:t>
      </w:r>
    </w:p>
    <w:p w14:paraId="19B9BD6A" w14:textId="77777777" w:rsidR="00662BE1" w:rsidRDefault="00662BE1" w:rsidP="00662BE1">
      <w:pPr>
        <w:pStyle w:val="ListParagraph"/>
        <w:numPr>
          <w:ilvl w:val="0"/>
          <w:numId w:val="33"/>
        </w:numPr>
      </w:pPr>
      <w:r>
        <w:t>prepare_write()</w:t>
      </w:r>
    </w:p>
    <w:p w14:paraId="05A459E3" w14:textId="3701CA0E" w:rsidR="00662BE1" w:rsidRDefault="00662BE1" w:rsidP="00662BE1">
      <w:pPr>
        <w:pStyle w:val="ListParagraph"/>
        <w:numPr>
          <w:ilvl w:val="1"/>
          <w:numId w:val="33"/>
        </w:numPr>
      </w:pPr>
      <w:r>
        <w:t>This function shall be called by the list class. It shall facilitate the writing of a service report data to the database of reports. There are no arguments and this function will return a string containing all of the service object data delimited by the ‘|’ symbol.</w:t>
      </w:r>
    </w:p>
    <w:p w14:paraId="0D190CCB" w14:textId="067E6CDE" w:rsidR="00662BE1" w:rsidRDefault="00662BE1" w:rsidP="00662BE1">
      <w:pPr>
        <w:ind w:left="360"/>
      </w:pPr>
      <w:r>
        <w:t>Ex: 000000000|John Smith|123 Sesame Lane|Portland|OR|97217|password |000000000|John Smith|123 Sesame Lane|Portland|OR|97217|1|000000|Description|00.00|</w:t>
      </w:r>
      <w:r w:rsidR="00391C15">
        <w:t xml:space="preserve">This is a </w:t>
      </w:r>
      <w:proofErr w:type="spellStart"/>
      <w:r w:rsidR="00391C15">
        <w:t>comment|</w:t>
      </w:r>
      <w:r>
        <w:t>YYYY-MM-DD</w:t>
      </w:r>
      <w:r w:rsidR="00093D19">
        <w:t>-HH</w:t>
      </w:r>
      <w:proofErr w:type="gramStart"/>
      <w:r w:rsidR="00093D19">
        <w:t>:MM</w:t>
      </w:r>
      <w:proofErr w:type="gramEnd"/>
      <w:r>
        <w:t>|YYYY-MM-DD</w:t>
      </w:r>
      <w:proofErr w:type="spellEnd"/>
    </w:p>
    <w:p w14:paraId="55EC41B5" w14:textId="5B22A2D6" w:rsidR="00662BE1" w:rsidRDefault="00662BE1" w:rsidP="00662BE1">
      <w:pPr>
        <w:pStyle w:val="ListParagraph"/>
        <w:numPr>
          <w:ilvl w:val="0"/>
          <w:numId w:val="37"/>
        </w:numPr>
        <w:spacing w:after="240"/>
      </w:pPr>
      <w:r>
        <w:t>has_member(string &amp; number)</w:t>
      </w:r>
    </w:p>
    <w:p w14:paraId="0D6074DA" w14:textId="6A5FEA45" w:rsidR="00662BE1" w:rsidRDefault="00662BE1" w:rsidP="00662BE1">
      <w:pPr>
        <w:pStyle w:val="ListParagraph"/>
        <w:numPr>
          <w:ilvl w:val="1"/>
          <w:numId w:val="37"/>
        </w:numPr>
        <w:spacing w:after="240"/>
      </w:pPr>
      <w:r>
        <w:t>This function shall call the is_valid function on the contained member object.</w:t>
      </w:r>
    </w:p>
    <w:p w14:paraId="06AFA436" w14:textId="4489EE9C" w:rsidR="00662BE1" w:rsidRDefault="00662BE1" w:rsidP="00662BE1">
      <w:pPr>
        <w:pStyle w:val="ListParagraph"/>
        <w:numPr>
          <w:ilvl w:val="0"/>
          <w:numId w:val="37"/>
        </w:numPr>
        <w:spacing w:after="240"/>
      </w:pPr>
      <w:r>
        <w:t>has_provider(string &amp; number)</w:t>
      </w:r>
    </w:p>
    <w:p w14:paraId="77319765" w14:textId="7A93A651" w:rsidR="00662BE1" w:rsidRDefault="00662BE1" w:rsidP="00662BE1">
      <w:pPr>
        <w:pStyle w:val="ListParagraph"/>
        <w:numPr>
          <w:ilvl w:val="1"/>
          <w:numId w:val="37"/>
        </w:numPr>
        <w:spacing w:after="240"/>
      </w:pPr>
      <w:r>
        <w:t>This function shall call the is_valid function on the contained provider object.</w:t>
      </w:r>
    </w:p>
    <w:p w14:paraId="7CAB5598" w14:textId="1818AE83" w:rsidR="00662BE1" w:rsidRDefault="00662BE1" w:rsidP="00662BE1">
      <w:pPr>
        <w:pStyle w:val="ListParagraph"/>
        <w:numPr>
          <w:ilvl w:val="0"/>
          <w:numId w:val="37"/>
        </w:numPr>
        <w:spacing w:after="240"/>
      </w:pPr>
      <w:r>
        <w:t>prepare_member_report</w:t>
      </w:r>
      <w:r w:rsidR="00FA5992">
        <w:t>()</w:t>
      </w:r>
    </w:p>
    <w:p w14:paraId="71D1C8FE" w14:textId="35551DCD" w:rsidR="00FA5992" w:rsidRDefault="00FA5992" w:rsidP="00FA5992">
      <w:pPr>
        <w:pStyle w:val="ListParagraph"/>
        <w:numPr>
          <w:ilvl w:val="1"/>
          <w:numId w:val="37"/>
        </w:numPr>
        <w:spacing w:after="240"/>
      </w:pPr>
      <w:r>
        <w:t>This function shall return a string formatted for a member report. Containing provider, member and date information.</w:t>
      </w:r>
    </w:p>
    <w:p w14:paraId="3BE632F2" w14:textId="4A86DD6E" w:rsidR="00FA5992" w:rsidRDefault="00FA5992" w:rsidP="00FA5992">
      <w:pPr>
        <w:pStyle w:val="ListParagraph"/>
        <w:numPr>
          <w:ilvl w:val="0"/>
          <w:numId w:val="37"/>
        </w:numPr>
        <w:spacing w:after="240"/>
      </w:pPr>
      <w:r>
        <w:t>prepare_provider_report()</w:t>
      </w:r>
    </w:p>
    <w:p w14:paraId="20C54222" w14:textId="48549A93" w:rsidR="00FA5992" w:rsidRDefault="00FA5992" w:rsidP="00FA5992">
      <w:pPr>
        <w:pStyle w:val="ListParagraph"/>
        <w:numPr>
          <w:ilvl w:val="1"/>
          <w:numId w:val="37"/>
        </w:numPr>
        <w:spacing w:after="240"/>
      </w:pPr>
      <w:r>
        <w:t>This function shall return a string formatted for a provider report. Containing provider, member and date information.</w:t>
      </w:r>
    </w:p>
    <w:p w14:paraId="1D650A9B" w14:textId="49F366F2" w:rsidR="00FA5992" w:rsidRDefault="00FA5992" w:rsidP="00FA5992">
      <w:pPr>
        <w:pStyle w:val="ListParagraph"/>
        <w:numPr>
          <w:ilvl w:val="0"/>
          <w:numId w:val="37"/>
        </w:numPr>
        <w:spacing w:after="240"/>
      </w:pPr>
      <w:r>
        <w:t>prepare_eft_report(float &amp; passback)</w:t>
      </w:r>
    </w:p>
    <w:p w14:paraId="70BAD111" w14:textId="58A6BA81" w:rsidR="00FA5992" w:rsidRDefault="00FA5992" w:rsidP="00FA5992">
      <w:pPr>
        <w:pStyle w:val="ListParagraph"/>
        <w:numPr>
          <w:ilvl w:val="1"/>
          <w:numId w:val="37"/>
        </w:numPr>
        <w:spacing w:after="240"/>
      </w:pPr>
      <w:r>
        <w:t>This function shall return a string formatted for an EFT report. Containing provider information.</w:t>
      </w:r>
    </w:p>
    <w:p w14:paraId="235395CE" w14:textId="0F4DC953" w:rsidR="00FA5992" w:rsidRDefault="00FA5992" w:rsidP="00FA5992">
      <w:pPr>
        <w:pStyle w:val="ListParagraph"/>
        <w:numPr>
          <w:ilvl w:val="1"/>
          <w:numId w:val="37"/>
        </w:numPr>
        <w:spacing w:after="240"/>
      </w:pPr>
      <w:r>
        <w:t>The fee owed for the service shall be passed back to the calling function via the passback argument.</w:t>
      </w:r>
    </w:p>
    <w:p w14:paraId="6F8BD527" w14:textId="78C126AC" w:rsidR="00B73525" w:rsidRDefault="00B73525" w:rsidP="00B73525">
      <w:pPr>
        <w:pStyle w:val="Heading2"/>
      </w:pPr>
      <w:bookmarkStart w:id="45" w:name="_Toc497413719"/>
      <w:r>
        <w:t>Report List Object</w:t>
      </w:r>
      <w:bookmarkEnd w:id="45"/>
    </w:p>
    <w:p w14:paraId="627D3758" w14:textId="6975F6A9" w:rsidR="00B73525" w:rsidRDefault="0080396F" w:rsidP="00B73525">
      <w:r>
        <w:t xml:space="preserve">The </w:t>
      </w:r>
      <w:r w:rsidR="0092192C">
        <w:t>Report List class will contain a Report Object and a pointer to the next Report List item. This will be a sorted LLL.</w:t>
      </w:r>
    </w:p>
    <w:p w14:paraId="740E7C0A" w14:textId="18BC1657" w:rsidR="0092192C" w:rsidRDefault="0092192C" w:rsidP="0092192C">
      <w:pPr>
        <w:pStyle w:val="ListParagraph"/>
        <w:numPr>
          <w:ilvl w:val="0"/>
          <w:numId w:val="36"/>
        </w:numPr>
      </w:pPr>
      <w:r>
        <w:t>add(report &amp; to_add)</w:t>
      </w:r>
    </w:p>
    <w:p w14:paraId="46612B04" w14:textId="469F0CA4" w:rsidR="0092192C" w:rsidRDefault="0092192C" w:rsidP="0092192C">
      <w:pPr>
        <w:pStyle w:val="ListParagraph"/>
        <w:numPr>
          <w:ilvl w:val="1"/>
          <w:numId w:val="36"/>
        </w:numPr>
      </w:pPr>
      <w:r>
        <w:lastRenderedPageBreak/>
        <w:t>This will add a report object to the list.</w:t>
      </w:r>
    </w:p>
    <w:p w14:paraId="39F02454" w14:textId="54107C4A" w:rsidR="0092192C" w:rsidRDefault="0092192C" w:rsidP="0092192C">
      <w:pPr>
        <w:pStyle w:val="ListParagraph"/>
        <w:numPr>
          <w:ilvl w:val="1"/>
          <w:numId w:val="36"/>
        </w:numPr>
        <w:spacing w:after="240"/>
      </w:pPr>
      <w:r>
        <w:t>The function shall recursively move through the list to insert the report object based on date of service rendered.</w:t>
      </w:r>
    </w:p>
    <w:p w14:paraId="4D1CB03C" w14:textId="315CB25B" w:rsidR="0092192C" w:rsidRDefault="0092192C" w:rsidP="0092192C">
      <w:pPr>
        <w:pStyle w:val="ListParagraph"/>
        <w:numPr>
          <w:ilvl w:val="0"/>
          <w:numId w:val="36"/>
        </w:numPr>
      </w:pPr>
      <w:r>
        <w:t>member_report(string &amp; number)</w:t>
      </w:r>
    </w:p>
    <w:p w14:paraId="177CFF59" w14:textId="10514BB9" w:rsidR="0092192C" w:rsidRDefault="0092192C" w:rsidP="0092192C">
      <w:pPr>
        <w:pStyle w:val="ListParagraph"/>
        <w:numPr>
          <w:ilvl w:val="1"/>
          <w:numId w:val="36"/>
        </w:numPr>
      </w:pPr>
      <w:r>
        <w:t>This function shall iterate through the list of report objects, searching for reports with a member matching the string argument.</w:t>
      </w:r>
    </w:p>
    <w:p w14:paraId="0A62EE01" w14:textId="5315F62D" w:rsidR="0092192C" w:rsidRDefault="0092192C" w:rsidP="0092192C">
      <w:pPr>
        <w:pStyle w:val="ListParagraph"/>
        <w:numPr>
          <w:ilvl w:val="1"/>
          <w:numId w:val="36"/>
        </w:numPr>
      </w:pPr>
      <w:r>
        <w:t>This function shall generate a member report, writing to a text file.</w:t>
      </w:r>
    </w:p>
    <w:p w14:paraId="708901C6" w14:textId="55ACEBF9" w:rsidR="0092192C" w:rsidRDefault="0092192C" w:rsidP="0092192C">
      <w:pPr>
        <w:pStyle w:val="ListParagraph"/>
        <w:numPr>
          <w:ilvl w:val="0"/>
          <w:numId w:val="36"/>
        </w:numPr>
      </w:pPr>
      <w:r>
        <w:t>provider_report(string &amp; number)</w:t>
      </w:r>
    </w:p>
    <w:p w14:paraId="0C91EFE5" w14:textId="4EC4F0E4" w:rsidR="0092192C" w:rsidRDefault="0092192C" w:rsidP="0092192C">
      <w:pPr>
        <w:pStyle w:val="ListParagraph"/>
        <w:numPr>
          <w:ilvl w:val="1"/>
          <w:numId w:val="36"/>
        </w:numPr>
      </w:pPr>
      <w:r>
        <w:t>This function shall iterate through the list of report objects, searching for reports with a provider matching the string argument.</w:t>
      </w:r>
    </w:p>
    <w:p w14:paraId="31E23982" w14:textId="423C05F5" w:rsidR="0092192C" w:rsidRDefault="0092192C" w:rsidP="0092192C">
      <w:pPr>
        <w:pStyle w:val="ListParagraph"/>
        <w:numPr>
          <w:ilvl w:val="1"/>
          <w:numId w:val="36"/>
        </w:numPr>
      </w:pPr>
      <w:r>
        <w:t>This function shall generate a provider report, writing to a text file.</w:t>
      </w:r>
    </w:p>
    <w:p w14:paraId="745A2B4C" w14:textId="2A0E1912" w:rsidR="0092192C" w:rsidRDefault="0092192C" w:rsidP="0092192C">
      <w:pPr>
        <w:pStyle w:val="ListParagraph"/>
        <w:numPr>
          <w:ilvl w:val="0"/>
          <w:numId w:val="36"/>
        </w:numPr>
      </w:pPr>
      <w:r>
        <w:t>eft_report(string &amp; number</w:t>
      </w:r>
      <w:r w:rsidR="00B072E0">
        <w:t>, float &amp; total</w:t>
      </w:r>
      <w:r>
        <w:t>)</w:t>
      </w:r>
    </w:p>
    <w:p w14:paraId="4B66F98A" w14:textId="77777777" w:rsidR="0092192C" w:rsidRDefault="0092192C" w:rsidP="0092192C">
      <w:pPr>
        <w:pStyle w:val="ListParagraph"/>
        <w:numPr>
          <w:ilvl w:val="1"/>
          <w:numId w:val="36"/>
        </w:numPr>
      </w:pPr>
      <w:r>
        <w:t>This function shall iterate through the list of report objects, searching for reports with a provider matching the string argument.</w:t>
      </w:r>
    </w:p>
    <w:p w14:paraId="3423F036" w14:textId="476B757A" w:rsidR="0092192C" w:rsidRDefault="0092192C" w:rsidP="0092192C">
      <w:pPr>
        <w:pStyle w:val="ListParagraph"/>
        <w:numPr>
          <w:ilvl w:val="1"/>
          <w:numId w:val="36"/>
        </w:numPr>
      </w:pPr>
      <w:r>
        <w:t>This function shall generate an eft report for that Provider, writing to a text file.</w:t>
      </w:r>
    </w:p>
    <w:p w14:paraId="0086B299" w14:textId="20B7221C" w:rsidR="0092192C" w:rsidRDefault="0092192C" w:rsidP="0092192C">
      <w:pPr>
        <w:pStyle w:val="ListParagraph"/>
        <w:numPr>
          <w:ilvl w:val="0"/>
          <w:numId w:val="36"/>
        </w:numPr>
      </w:pPr>
      <w:r>
        <w:t>summary_report(</w:t>
      </w:r>
      <w:r w:rsidR="00B072E0">
        <w:t>float &amp; total</w:t>
      </w:r>
      <w:r>
        <w:t>)</w:t>
      </w:r>
    </w:p>
    <w:p w14:paraId="511BAE69" w14:textId="77777777" w:rsidR="00B072E0" w:rsidRDefault="00B072E0" w:rsidP="0092192C">
      <w:pPr>
        <w:pStyle w:val="ListParagraph"/>
        <w:numPr>
          <w:ilvl w:val="1"/>
          <w:numId w:val="36"/>
        </w:numPr>
      </w:pPr>
      <w:r>
        <w:t>This function shall iterate through the list of reports, generating an EFT report for each provider.</w:t>
      </w:r>
    </w:p>
    <w:p w14:paraId="26CCA737" w14:textId="77777777" w:rsidR="00B072E0" w:rsidRDefault="00B072E0" w:rsidP="0092192C">
      <w:pPr>
        <w:pStyle w:val="ListParagraph"/>
        <w:numPr>
          <w:ilvl w:val="1"/>
          <w:numId w:val="36"/>
        </w:numPr>
      </w:pPr>
      <w:r>
        <w:t>This function shall keep track of the total of all fees owed with the passed argument.</w:t>
      </w:r>
    </w:p>
    <w:p w14:paraId="518FFFD8" w14:textId="77777777" w:rsidR="00B072E0" w:rsidRDefault="00B072E0" w:rsidP="0092192C">
      <w:pPr>
        <w:pStyle w:val="ListParagraph"/>
        <w:numPr>
          <w:ilvl w:val="1"/>
          <w:numId w:val="36"/>
        </w:numPr>
      </w:pPr>
      <w:r>
        <w:t>This function shall generate a summary report for all providers, writing to a text file.</w:t>
      </w:r>
    </w:p>
    <w:p w14:paraId="4992E99B" w14:textId="77777777" w:rsidR="00B072E0" w:rsidRDefault="00B072E0" w:rsidP="00B072E0">
      <w:pPr>
        <w:pStyle w:val="ListParagraph"/>
        <w:numPr>
          <w:ilvl w:val="0"/>
          <w:numId w:val="36"/>
        </w:numPr>
      </w:pPr>
      <w:r>
        <w:t>weekly_report()</w:t>
      </w:r>
    </w:p>
    <w:p w14:paraId="4A7E52ED" w14:textId="1C1BCD2F" w:rsidR="0092192C" w:rsidRDefault="00B072E0" w:rsidP="00B072E0">
      <w:pPr>
        <w:pStyle w:val="ListParagraph"/>
        <w:numPr>
          <w:ilvl w:val="1"/>
          <w:numId w:val="36"/>
        </w:numPr>
      </w:pPr>
      <w:r>
        <w:t xml:space="preserve">This function shall generate all Member and Provider reports and a Summary report. </w:t>
      </w:r>
    </w:p>
    <w:p w14:paraId="24F5906B" w14:textId="58C19B69" w:rsidR="00B73525" w:rsidRDefault="00B73525" w:rsidP="00B73525">
      <w:pPr>
        <w:pStyle w:val="Heading2"/>
      </w:pPr>
      <w:bookmarkStart w:id="46" w:name="_Toc497413720"/>
      <w:r>
        <w:t>CAC Object</w:t>
      </w:r>
      <w:bookmarkEnd w:id="46"/>
    </w:p>
    <w:p w14:paraId="1673EE94" w14:textId="6E1A54BC" w:rsidR="00B73525" w:rsidRDefault="00B73525" w:rsidP="00B73525">
      <w:r>
        <w:t>The CAC class shall consist of 5 elements, a Template List of Members, a Template List of Providers, a Template List of Services, a Template List of Administrators, and a Report List.</w:t>
      </w:r>
    </w:p>
    <w:p w14:paraId="23DE58E3" w14:textId="64EC8A8E" w:rsidR="005720AC" w:rsidRDefault="005720AC" w:rsidP="00B73525">
      <w:r>
        <w:t>The CAC class shall have the following member functions:</w:t>
      </w:r>
    </w:p>
    <w:p w14:paraId="2404BDA8" w14:textId="54375B52" w:rsidR="005720AC" w:rsidRDefault="005720AC" w:rsidP="005720AC">
      <w:pPr>
        <w:pStyle w:val="ListParagraph"/>
        <w:numPr>
          <w:ilvl w:val="0"/>
          <w:numId w:val="35"/>
        </w:numPr>
      </w:pPr>
      <w:r>
        <w:t>login_menu()</w:t>
      </w:r>
    </w:p>
    <w:p w14:paraId="782BF306" w14:textId="76CBCCD5" w:rsidR="005720AC" w:rsidRDefault="005720AC" w:rsidP="005720AC">
      <w:pPr>
        <w:pStyle w:val="ListParagraph"/>
        <w:numPr>
          <w:ilvl w:val="1"/>
          <w:numId w:val="35"/>
        </w:numPr>
      </w:pPr>
      <w:r>
        <w:t>This function shall enable an Administrator or a Provider to login to the CAC interface.</w:t>
      </w:r>
    </w:p>
    <w:p w14:paraId="15E7C05F" w14:textId="28F3D17B" w:rsidR="005720AC" w:rsidRDefault="005720AC" w:rsidP="005720AC">
      <w:pPr>
        <w:pStyle w:val="ListParagraph"/>
        <w:numPr>
          <w:ilvl w:val="1"/>
          <w:numId w:val="35"/>
        </w:numPr>
      </w:pPr>
      <w:r>
        <w:t>A user cannot login without proper credentials.</w:t>
      </w:r>
    </w:p>
    <w:p w14:paraId="1357C380" w14:textId="2D389D69" w:rsidR="005720AC" w:rsidRDefault="005720AC" w:rsidP="005720AC">
      <w:pPr>
        <w:pStyle w:val="ListParagraph"/>
        <w:numPr>
          <w:ilvl w:val="0"/>
          <w:numId w:val="35"/>
        </w:numPr>
      </w:pPr>
      <w:r>
        <w:t>provider_menu()</w:t>
      </w:r>
    </w:p>
    <w:p w14:paraId="2CB81634" w14:textId="226E0277" w:rsidR="005720AC" w:rsidRDefault="005720AC" w:rsidP="005720AC">
      <w:pPr>
        <w:pStyle w:val="ListParagraph"/>
        <w:numPr>
          <w:ilvl w:val="1"/>
          <w:numId w:val="35"/>
        </w:numPr>
      </w:pPr>
      <w:r>
        <w:lastRenderedPageBreak/>
        <w:t>This function shall provide the interface for a Provider using the software.</w:t>
      </w:r>
    </w:p>
    <w:p w14:paraId="6FFB9AC9" w14:textId="7BD8A5B1" w:rsidR="005720AC" w:rsidRDefault="005720AC" w:rsidP="005720AC">
      <w:pPr>
        <w:pStyle w:val="ListParagraph"/>
        <w:numPr>
          <w:ilvl w:val="1"/>
          <w:numId w:val="35"/>
        </w:numPr>
      </w:pPr>
      <w:r>
        <w:t>This menu shall give the Provider options for validating a Member, logging a Service, requesting the services directory and logging out.</w:t>
      </w:r>
    </w:p>
    <w:p w14:paraId="3127CA1D" w14:textId="7B02B5BB" w:rsidR="005720AC" w:rsidRDefault="005720AC" w:rsidP="005720AC">
      <w:pPr>
        <w:pStyle w:val="ListParagraph"/>
        <w:numPr>
          <w:ilvl w:val="0"/>
          <w:numId w:val="35"/>
        </w:numPr>
      </w:pPr>
      <w:r>
        <w:t>validate_member(string &amp; number)</w:t>
      </w:r>
    </w:p>
    <w:p w14:paraId="4EAE01F5" w14:textId="77777777" w:rsidR="007D151F" w:rsidRDefault="005720AC" w:rsidP="005720AC">
      <w:pPr>
        <w:pStyle w:val="ListParagraph"/>
        <w:numPr>
          <w:ilvl w:val="1"/>
          <w:numId w:val="35"/>
        </w:numPr>
      </w:pPr>
      <w:r>
        <w:t xml:space="preserve">This function shall be used when a Provider wishes to validate a member in </w:t>
      </w:r>
      <w:r w:rsidR="007D151F">
        <w:t>provider menu.</w:t>
      </w:r>
    </w:p>
    <w:p w14:paraId="53839BF4" w14:textId="5E0A156A" w:rsidR="005720AC" w:rsidRDefault="007D151F" w:rsidP="005720AC">
      <w:pPr>
        <w:pStyle w:val="ListParagraph"/>
        <w:numPr>
          <w:ilvl w:val="1"/>
          <w:numId w:val="35"/>
        </w:numPr>
      </w:pPr>
      <w:r>
        <w:t>This function will pass the number argument to the find function of the Template List containing member information. It shall return a Boolean value communicating the success or failure.</w:t>
      </w:r>
    </w:p>
    <w:p w14:paraId="46A2D600" w14:textId="5AAA4C74" w:rsidR="007D151F" w:rsidRDefault="007D151F" w:rsidP="007D151F">
      <w:pPr>
        <w:pStyle w:val="ListParagraph"/>
        <w:numPr>
          <w:ilvl w:val="0"/>
          <w:numId w:val="35"/>
        </w:numPr>
      </w:pPr>
      <w:r>
        <w:t>log_service()</w:t>
      </w:r>
    </w:p>
    <w:p w14:paraId="0DB7AE67" w14:textId="1367BFD4" w:rsidR="007D151F" w:rsidRDefault="007D151F" w:rsidP="007D151F">
      <w:pPr>
        <w:pStyle w:val="ListParagraph"/>
        <w:numPr>
          <w:ilvl w:val="1"/>
          <w:numId w:val="35"/>
        </w:numPr>
      </w:pPr>
      <w:r>
        <w:t>This function shall be used when a Provider wishes to log a service rendered to a Member.</w:t>
      </w:r>
    </w:p>
    <w:p w14:paraId="5243F055" w14:textId="1C93B6AE" w:rsidR="007D151F" w:rsidRDefault="007D151F" w:rsidP="007D151F">
      <w:pPr>
        <w:pStyle w:val="ListParagraph"/>
        <w:numPr>
          <w:ilvl w:val="1"/>
          <w:numId w:val="35"/>
        </w:numPr>
      </w:pPr>
      <w:r>
        <w:t>This function shall prompt the Provider for an M-PIN, passing that number to the validate_member function, and capturing the returned member object if it exists.</w:t>
      </w:r>
    </w:p>
    <w:p w14:paraId="43E45B66" w14:textId="336BBA65" w:rsidR="007D151F" w:rsidRDefault="007D151F" w:rsidP="007D151F">
      <w:pPr>
        <w:pStyle w:val="ListParagraph"/>
        <w:numPr>
          <w:ilvl w:val="1"/>
          <w:numId w:val="35"/>
        </w:numPr>
      </w:pPr>
      <w:r>
        <w:t>Should the member be validated, this function will prompt the provider for the service code, passing the number entered to the find function of the Template List containing the service information, and capturing the returned service object if it exists.</w:t>
      </w:r>
    </w:p>
    <w:p w14:paraId="1D74B093" w14:textId="39011CDB" w:rsidR="007D151F" w:rsidRDefault="007D151F" w:rsidP="007D151F">
      <w:pPr>
        <w:pStyle w:val="ListParagraph"/>
        <w:numPr>
          <w:ilvl w:val="1"/>
          <w:numId w:val="35"/>
        </w:numPr>
      </w:pPr>
      <w:r>
        <w:t>This function shall prompt the Provider for the date of services rendered.</w:t>
      </w:r>
    </w:p>
    <w:p w14:paraId="462709C6" w14:textId="62AEC5AC" w:rsidR="00391C15" w:rsidRDefault="00391C15" w:rsidP="007D151F">
      <w:pPr>
        <w:pStyle w:val="ListParagraph"/>
        <w:numPr>
          <w:ilvl w:val="1"/>
          <w:numId w:val="35"/>
        </w:numPr>
      </w:pPr>
      <w:r>
        <w:t>This function shall prompt the Provider for a comment on the service rendered.</w:t>
      </w:r>
    </w:p>
    <w:p w14:paraId="20A6C5DB" w14:textId="1355C145" w:rsidR="007D151F" w:rsidRDefault="007D151F" w:rsidP="007D151F">
      <w:pPr>
        <w:pStyle w:val="ListParagraph"/>
        <w:numPr>
          <w:ilvl w:val="1"/>
          <w:numId w:val="35"/>
        </w:numPr>
      </w:pPr>
      <w:r>
        <w:t>Using the information gathered from the find function, this function shall create a Report object and pass it to the Reports List object.</w:t>
      </w:r>
    </w:p>
    <w:p w14:paraId="5BE42B83" w14:textId="79722436" w:rsidR="007D151F" w:rsidRDefault="007D151F" w:rsidP="007D151F">
      <w:pPr>
        <w:pStyle w:val="ListParagraph"/>
        <w:numPr>
          <w:ilvl w:val="0"/>
          <w:numId w:val="35"/>
        </w:numPr>
      </w:pPr>
      <w:r>
        <w:t>display_services()</w:t>
      </w:r>
    </w:p>
    <w:p w14:paraId="5B662A50" w14:textId="0FAE1AD0" w:rsidR="007D151F" w:rsidRDefault="007D151F" w:rsidP="007D151F">
      <w:pPr>
        <w:pStyle w:val="ListParagraph"/>
        <w:numPr>
          <w:ilvl w:val="1"/>
          <w:numId w:val="35"/>
        </w:numPr>
      </w:pPr>
      <w:r>
        <w:t>This function shall be used when a Provider wishes to view the service Directory.</w:t>
      </w:r>
    </w:p>
    <w:p w14:paraId="61E66DEF" w14:textId="25DA2907" w:rsidR="007D151F" w:rsidRDefault="007D151F" w:rsidP="007D151F">
      <w:pPr>
        <w:pStyle w:val="ListParagraph"/>
        <w:numPr>
          <w:ilvl w:val="1"/>
          <w:numId w:val="35"/>
        </w:numPr>
      </w:pPr>
      <w:r>
        <w:t>This function shall call the display function for the Template List containing the service objects.</w:t>
      </w:r>
    </w:p>
    <w:p w14:paraId="0D96F1B1" w14:textId="22234B48" w:rsidR="005720AC" w:rsidRDefault="005720AC" w:rsidP="005720AC">
      <w:pPr>
        <w:pStyle w:val="ListParagraph"/>
        <w:numPr>
          <w:ilvl w:val="0"/>
          <w:numId w:val="35"/>
        </w:numPr>
      </w:pPr>
      <w:r>
        <w:t>administrator_menu()</w:t>
      </w:r>
    </w:p>
    <w:p w14:paraId="359B4E9A" w14:textId="400887C2" w:rsidR="005720AC" w:rsidRDefault="005720AC" w:rsidP="005720AC">
      <w:pPr>
        <w:pStyle w:val="ListParagraph"/>
        <w:numPr>
          <w:ilvl w:val="1"/>
          <w:numId w:val="35"/>
        </w:numPr>
      </w:pPr>
      <w:r>
        <w:t>This function shall provide the interface for an Administrator using the software.</w:t>
      </w:r>
    </w:p>
    <w:p w14:paraId="3F0BBAC2" w14:textId="2406BA5A" w:rsidR="005720AC" w:rsidRDefault="005720AC" w:rsidP="005720AC">
      <w:pPr>
        <w:pStyle w:val="ListParagraph"/>
        <w:numPr>
          <w:ilvl w:val="1"/>
          <w:numId w:val="35"/>
        </w:numPr>
      </w:pPr>
      <w:r>
        <w:t>This menu shall give the Administrator the options for managing members, managing providers, generating reports and logging out.</w:t>
      </w:r>
    </w:p>
    <w:p w14:paraId="23238089" w14:textId="5B20EB35" w:rsidR="005720AC" w:rsidRDefault="007D151F" w:rsidP="005720AC">
      <w:pPr>
        <w:pStyle w:val="ListParagraph"/>
        <w:numPr>
          <w:ilvl w:val="0"/>
          <w:numId w:val="35"/>
        </w:numPr>
      </w:pPr>
      <w:r>
        <w:t>add_member()</w:t>
      </w:r>
    </w:p>
    <w:p w14:paraId="3D64B282" w14:textId="3BF91B6E" w:rsidR="007D151F" w:rsidRDefault="007D151F" w:rsidP="007D151F">
      <w:pPr>
        <w:pStyle w:val="ListParagraph"/>
        <w:numPr>
          <w:ilvl w:val="1"/>
          <w:numId w:val="35"/>
        </w:numPr>
      </w:pPr>
      <w:r>
        <w:t xml:space="preserve">This function shall </w:t>
      </w:r>
      <w:r w:rsidR="00633C36">
        <w:t>be used when an Administrator wishes to add a Member to the database.</w:t>
      </w:r>
    </w:p>
    <w:p w14:paraId="6768D67B" w14:textId="1659096A" w:rsidR="00633C36" w:rsidRDefault="00633C36" w:rsidP="007D151F">
      <w:pPr>
        <w:pStyle w:val="ListParagraph"/>
        <w:numPr>
          <w:ilvl w:val="1"/>
          <w:numId w:val="35"/>
        </w:numPr>
      </w:pPr>
      <w:r>
        <w:t>This function shall prompt the user for a Member PIN for the new Member. Passing that provided number to the find function for the Template List containing the member objects. If no existing Member is found with that PIN, the Administrator is allowed to continue entering Member information.</w:t>
      </w:r>
    </w:p>
    <w:p w14:paraId="70CAF31C" w14:textId="54247803" w:rsidR="00633C36" w:rsidRDefault="00633C36" w:rsidP="007D151F">
      <w:pPr>
        <w:pStyle w:val="ListParagraph"/>
        <w:numPr>
          <w:ilvl w:val="1"/>
          <w:numId w:val="35"/>
        </w:numPr>
      </w:pPr>
      <w:r>
        <w:lastRenderedPageBreak/>
        <w:t>This function shall prompt the user for relevant information to create a member object. The function shall then add the member object to the Template list containing members.</w:t>
      </w:r>
    </w:p>
    <w:p w14:paraId="6625D335" w14:textId="6E508714" w:rsidR="00633C36" w:rsidRDefault="00633C36" w:rsidP="00633C36">
      <w:pPr>
        <w:pStyle w:val="ListParagraph"/>
        <w:numPr>
          <w:ilvl w:val="0"/>
          <w:numId w:val="35"/>
        </w:numPr>
      </w:pPr>
      <w:r>
        <w:t>modify_member()</w:t>
      </w:r>
    </w:p>
    <w:p w14:paraId="161CEA2D" w14:textId="169F9285" w:rsidR="00633C36" w:rsidRDefault="00633C36" w:rsidP="00633C36">
      <w:pPr>
        <w:pStyle w:val="ListParagraph"/>
        <w:numPr>
          <w:ilvl w:val="1"/>
          <w:numId w:val="35"/>
        </w:numPr>
      </w:pPr>
      <w:r>
        <w:t>This function shall be used when an Administrator wishes to modify the data of an existing member.</w:t>
      </w:r>
    </w:p>
    <w:p w14:paraId="5DBB5F3E" w14:textId="1BCA1067" w:rsidR="00633C36" w:rsidRDefault="00633C36" w:rsidP="00633C36">
      <w:pPr>
        <w:pStyle w:val="ListParagraph"/>
        <w:numPr>
          <w:ilvl w:val="1"/>
          <w:numId w:val="35"/>
        </w:numPr>
      </w:pPr>
      <w:r>
        <w:t>This function shall prompt the user for a Member PIN for the new Member. Passing that provided number to the find function for the Template List containing the member objects. If a matching Member is found with that PIN, the administrator is then enabled to modify their existing data.</w:t>
      </w:r>
    </w:p>
    <w:p w14:paraId="31E3F73E" w14:textId="179AE754" w:rsidR="00633C36" w:rsidRDefault="00633C36" w:rsidP="00633C36">
      <w:pPr>
        <w:pStyle w:val="ListParagraph"/>
        <w:numPr>
          <w:ilvl w:val="0"/>
          <w:numId w:val="35"/>
        </w:numPr>
      </w:pPr>
      <w:r>
        <w:t>remove_member()</w:t>
      </w:r>
    </w:p>
    <w:p w14:paraId="1190C55E" w14:textId="713D9322" w:rsidR="00633C36" w:rsidRDefault="00633C36" w:rsidP="00633C36">
      <w:pPr>
        <w:pStyle w:val="ListParagraph"/>
        <w:numPr>
          <w:ilvl w:val="1"/>
          <w:numId w:val="35"/>
        </w:numPr>
      </w:pPr>
      <w:r>
        <w:t>This function shall be used when an Administrator wishes to delete a member from the database.</w:t>
      </w:r>
    </w:p>
    <w:p w14:paraId="2CA92D5A" w14:textId="09FFCF58" w:rsidR="00633C36" w:rsidRDefault="00633C36" w:rsidP="00633C36">
      <w:pPr>
        <w:pStyle w:val="ListParagraph"/>
        <w:numPr>
          <w:ilvl w:val="1"/>
          <w:numId w:val="35"/>
        </w:numPr>
      </w:pPr>
      <w:r>
        <w:t>This function shall prompt the user for a Member PIN for the new Member. Passing that provided number to the find function for the Template List containing the member objects. If a matching Member is found with that PIN, the administrator is prompted for confirmation of deletion.</w:t>
      </w:r>
    </w:p>
    <w:p w14:paraId="3E2B7F48" w14:textId="5A399E7D" w:rsidR="00633C36" w:rsidRDefault="00633C36" w:rsidP="00633C36">
      <w:pPr>
        <w:pStyle w:val="ListParagraph"/>
        <w:numPr>
          <w:ilvl w:val="0"/>
          <w:numId w:val="35"/>
        </w:numPr>
      </w:pPr>
      <w:r>
        <w:t>add_provider()</w:t>
      </w:r>
    </w:p>
    <w:p w14:paraId="25BEB0F8" w14:textId="6D256328" w:rsidR="00633C36" w:rsidRDefault="00633C36" w:rsidP="00633C36">
      <w:pPr>
        <w:pStyle w:val="ListParagraph"/>
        <w:numPr>
          <w:ilvl w:val="1"/>
          <w:numId w:val="35"/>
        </w:numPr>
      </w:pPr>
      <w:r>
        <w:t>This function shall be used when an Administrator wishes to add a Provider to the database.</w:t>
      </w:r>
    </w:p>
    <w:p w14:paraId="1F97DC55" w14:textId="3A364C00" w:rsidR="00633C36" w:rsidRDefault="00633C36" w:rsidP="00633C36">
      <w:pPr>
        <w:pStyle w:val="ListParagraph"/>
        <w:numPr>
          <w:ilvl w:val="1"/>
          <w:numId w:val="35"/>
        </w:numPr>
      </w:pPr>
      <w:r>
        <w:t>This function shall prompt the user for a Provider PIN for the new Provider. Passing that provided number to the find function for the Template List containing the provider objects. If no existing Provider is found with that PIN, the Administrator is allowed to continue entering Provider information.</w:t>
      </w:r>
      <w:bookmarkStart w:id="47" w:name="_GoBack"/>
      <w:bookmarkEnd w:id="47"/>
    </w:p>
    <w:p w14:paraId="1FEC723C" w14:textId="2F4E574D" w:rsidR="00633C36" w:rsidRDefault="00633C36" w:rsidP="00633C36">
      <w:pPr>
        <w:pStyle w:val="ListParagraph"/>
        <w:numPr>
          <w:ilvl w:val="1"/>
          <w:numId w:val="35"/>
        </w:numPr>
      </w:pPr>
      <w:r>
        <w:t>This function shall prompt the user for relevant information to create a provider object. The function shall then add the provider object to the Template list containing providers.</w:t>
      </w:r>
    </w:p>
    <w:p w14:paraId="4CE73AF8" w14:textId="71021693" w:rsidR="00633C36" w:rsidRDefault="00633C36" w:rsidP="00633C36">
      <w:pPr>
        <w:pStyle w:val="ListParagraph"/>
        <w:numPr>
          <w:ilvl w:val="0"/>
          <w:numId w:val="35"/>
        </w:numPr>
      </w:pPr>
      <w:r>
        <w:t>modify_provider()</w:t>
      </w:r>
    </w:p>
    <w:p w14:paraId="5DCE0765" w14:textId="56B2351C" w:rsidR="00633C36" w:rsidRDefault="00633C36" w:rsidP="00633C36">
      <w:pPr>
        <w:pStyle w:val="ListParagraph"/>
        <w:numPr>
          <w:ilvl w:val="1"/>
          <w:numId w:val="35"/>
        </w:numPr>
      </w:pPr>
      <w:r>
        <w:t>This function shall be used when an Administrator wishes to modify the data of an existing provider.</w:t>
      </w:r>
    </w:p>
    <w:p w14:paraId="43FE9C96" w14:textId="001D1BA9" w:rsidR="00633C36" w:rsidRDefault="00633C36" w:rsidP="00633C36">
      <w:pPr>
        <w:pStyle w:val="ListParagraph"/>
        <w:numPr>
          <w:ilvl w:val="1"/>
          <w:numId w:val="35"/>
        </w:numPr>
      </w:pPr>
      <w:r>
        <w:t>This function shall prompt the user for a Provider PIN for the new Provider. Passing that provided number to the find function for the Template List containing the provider objects. If a matching Provider is found with that PIN, the administrator is then enabled to modify their existing data.</w:t>
      </w:r>
    </w:p>
    <w:p w14:paraId="19C9F9BD" w14:textId="52530439" w:rsidR="00633C36" w:rsidRDefault="00633C36" w:rsidP="00633C36">
      <w:pPr>
        <w:pStyle w:val="ListParagraph"/>
        <w:numPr>
          <w:ilvl w:val="0"/>
          <w:numId w:val="35"/>
        </w:numPr>
      </w:pPr>
      <w:r>
        <w:t>remove_provider()</w:t>
      </w:r>
    </w:p>
    <w:p w14:paraId="747E99EE" w14:textId="0A092BB4" w:rsidR="00633C36" w:rsidRDefault="00633C36" w:rsidP="00633C36">
      <w:pPr>
        <w:pStyle w:val="ListParagraph"/>
        <w:numPr>
          <w:ilvl w:val="1"/>
          <w:numId w:val="35"/>
        </w:numPr>
      </w:pPr>
      <w:r>
        <w:t>This function shall be used when an Administrator wishes to delete a provider from the database.</w:t>
      </w:r>
    </w:p>
    <w:p w14:paraId="37E42A3C" w14:textId="57F98C50" w:rsidR="00633C36" w:rsidRDefault="00633C36" w:rsidP="00633C36">
      <w:pPr>
        <w:pStyle w:val="ListParagraph"/>
        <w:numPr>
          <w:ilvl w:val="1"/>
          <w:numId w:val="35"/>
        </w:numPr>
      </w:pPr>
      <w:r>
        <w:lastRenderedPageBreak/>
        <w:t>This function shall prompt the user for a Provider PIN for the new Provider. Passing that provided number to the find function for the Template List containing the provider objects. If a matching Provider is found with that PIN, the administrator is prompted for confirmation of deletion.</w:t>
      </w:r>
    </w:p>
    <w:p w14:paraId="6CCCDB23" w14:textId="6AFFDBC8" w:rsidR="00633C36" w:rsidRDefault="0080396F" w:rsidP="00633C36">
      <w:pPr>
        <w:pStyle w:val="ListParagraph"/>
        <w:numPr>
          <w:ilvl w:val="0"/>
          <w:numId w:val="35"/>
        </w:numPr>
      </w:pPr>
      <w:r>
        <w:t>report_menu()</w:t>
      </w:r>
    </w:p>
    <w:p w14:paraId="1CD32359" w14:textId="517905D7" w:rsidR="0080396F" w:rsidRDefault="0080396F" w:rsidP="0080396F">
      <w:pPr>
        <w:pStyle w:val="ListParagraph"/>
        <w:numPr>
          <w:ilvl w:val="1"/>
          <w:numId w:val="35"/>
        </w:numPr>
      </w:pPr>
      <w:r>
        <w:t>This function shall provide the interface for an Administrator to generate reports.</w:t>
      </w:r>
    </w:p>
    <w:p w14:paraId="129AA357" w14:textId="232FA811" w:rsidR="0080396F" w:rsidRDefault="0080396F" w:rsidP="0080396F">
      <w:pPr>
        <w:pStyle w:val="ListParagraph"/>
        <w:numPr>
          <w:ilvl w:val="1"/>
          <w:numId w:val="35"/>
        </w:numPr>
      </w:pPr>
      <w:r>
        <w:t>This menu shall provide options for generating a Member Report, a Provider Report, an EFT Report, a Summary Report, and the weekly reports (which is all Member and Provider Reports and the Summary Report).</w:t>
      </w:r>
    </w:p>
    <w:p w14:paraId="35DABA73" w14:textId="09BA1DB3" w:rsidR="0080396F" w:rsidRDefault="0080396F" w:rsidP="0080396F">
      <w:pPr>
        <w:pStyle w:val="ListParagraph"/>
        <w:numPr>
          <w:ilvl w:val="0"/>
          <w:numId w:val="35"/>
        </w:numPr>
      </w:pPr>
      <w:r>
        <w:t>generate_member_report()</w:t>
      </w:r>
    </w:p>
    <w:p w14:paraId="126E87D6" w14:textId="78003A78" w:rsidR="0080396F" w:rsidRDefault="0080396F" w:rsidP="0080396F">
      <w:pPr>
        <w:pStyle w:val="ListParagraph"/>
        <w:numPr>
          <w:ilvl w:val="1"/>
          <w:numId w:val="35"/>
        </w:numPr>
      </w:pPr>
      <w:r>
        <w:t>This function shall be used to generate a member report.</w:t>
      </w:r>
    </w:p>
    <w:p w14:paraId="4032CD71" w14:textId="1FE878BF" w:rsidR="0080396F" w:rsidRDefault="0080396F" w:rsidP="0080396F">
      <w:pPr>
        <w:pStyle w:val="ListParagraph"/>
        <w:numPr>
          <w:ilvl w:val="1"/>
          <w:numId w:val="35"/>
        </w:numPr>
      </w:pPr>
      <w:r>
        <w:t>This function shall prompt the provider for an M-PIN, passing that number to the member_report function of the Report List class.</w:t>
      </w:r>
    </w:p>
    <w:p w14:paraId="7C2A2EEB" w14:textId="26DA7620" w:rsidR="0080396F" w:rsidRDefault="0080396F" w:rsidP="0080396F">
      <w:pPr>
        <w:pStyle w:val="ListParagraph"/>
        <w:numPr>
          <w:ilvl w:val="0"/>
          <w:numId w:val="35"/>
        </w:numPr>
      </w:pPr>
      <w:r>
        <w:t>generate_provider_report()</w:t>
      </w:r>
    </w:p>
    <w:p w14:paraId="7956D6DE" w14:textId="287AF9B9" w:rsidR="0080396F" w:rsidRDefault="0080396F" w:rsidP="0080396F">
      <w:pPr>
        <w:pStyle w:val="ListParagraph"/>
        <w:numPr>
          <w:ilvl w:val="1"/>
          <w:numId w:val="35"/>
        </w:numPr>
      </w:pPr>
      <w:r>
        <w:t>This function shall be used to generate a provider report.</w:t>
      </w:r>
    </w:p>
    <w:p w14:paraId="137DF943" w14:textId="248510F6" w:rsidR="0080396F" w:rsidRDefault="0080396F" w:rsidP="0080396F">
      <w:pPr>
        <w:pStyle w:val="ListParagraph"/>
        <w:numPr>
          <w:ilvl w:val="1"/>
          <w:numId w:val="35"/>
        </w:numPr>
      </w:pPr>
      <w:r>
        <w:t>This function shall prompt the provider for a P-PIN, passing that number to the provider_report function of the Report List class.</w:t>
      </w:r>
    </w:p>
    <w:p w14:paraId="173CE606" w14:textId="5EED347A" w:rsidR="0080396F" w:rsidRDefault="0080396F" w:rsidP="0080396F">
      <w:pPr>
        <w:pStyle w:val="ListParagraph"/>
        <w:numPr>
          <w:ilvl w:val="0"/>
          <w:numId w:val="35"/>
        </w:numPr>
      </w:pPr>
      <w:r>
        <w:t>generate_EFT_report()</w:t>
      </w:r>
    </w:p>
    <w:p w14:paraId="25F263D9" w14:textId="5EB80B94" w:rsidR="0080396F" w:rsidRDefault="0080396F" w:rsidP="0080396F">
      <w:pPr>
        <w:pStyle w:val="ListParagraph"/>
        <w:numPr>
          <w:ilvl w:val="1"/>
          <w:numId w:val="35"/>
        </w:numPr>
      </w:pPr>
      <w:r>
        <w:t>This function shall be used to generate an EFT report.</w:t>
      </w:r>
    </w:p>
    <w:p w14:paraId="5C0FA19E" w14:textId="255BC843" w:rsidR="0080396F" w:rsidRDefault="0080396F" w:rsidP="0080396F">
      <w:pPr>
        <w:pStyle w:val="ListParagraph"/>
        <w:numPr>
          <w:ilvl w:val="1"/>
          <w:numId w:val="35"/>
        </w:numPr>
      </w:pPr>
      <w:r>
        <w:t>This function shall prompt the provider for a P-PIN, passing that number to the eft_report function of the Report List class.</w:t>
      </w:r>
    </w:p>
    <w:p w14:paraId="731DDEF9" w14:textId="0F7FD081" w:rsidR="0080396F" w:rsidRDefault="0080396F" w:rsidP="0080396F">
      <w:pPr>
        <w:pStyle w:val="ListParagraph"/>
        <w:numPr>
          <w:ilvl w:val="0"/>
          <w:numId w:val="35"/>
        </w:numPr>
      </w:pPr>
      <w:r>
        <w:t>generate_summary_report()</w:t>
      </w:r>
    </w:p>
    <w:p w14:paraId="55AE0197" w14:textId="70D99C20" w:rsidR="0080396F" w:rsidRDefault="0080396F" w:rsidP="0080396F">
      <w:pPr>
        <w:pStyle w:val="ListParagraph"/>
        <w:numPr>
          <w:ilvl w:val="1"/>
          <w:numId w:val="35"/>
        </w:numPr>
      </w:pPr>
      <w:r>
        <w:t>This function shall be used to generate a Summary report.</w:t>
      </w:r>
    </w:p>
    <w:p w14:paraId="356EA5C1" w14:textId="3A6B4198" w:rsidR="0080396F" w:rsidRDefault="0080396F" w:rsidP="0080396F">
      <w:pPr>
        <w:pStyle w:val="ListParagraph"/>
        <w:numPr>
          <w:ilvl w:val="1"/>
          <w:numId w:val="35"/>
        </w:numPr>
      </w:pPr>
      <w:r>
        <w:t>This function shall call the summary_report function of the Report List class.</w:t>
      </w:r>
    </w:p>
    <w:p w14:paraId="67476E9C" w14:textId="6155A8F3" w:rsidR="0080396F" w:rsidRDefault="0080396F" w:rsidP="0080396F">
      <w:pPr>
        <w:pStyle w:val="ListParagraph"/>
        <w:numPr>
          <w:ilvl w:val="0"/>
          <w:numId w:val="35"/>
        </w:numPr>
      </w:pPr>
      <w:r>
        <w:t>generate_weekly()</w:t>
      </w:r>
    </w:p>
    <w:p w14:paraId="737B6EC6" w14:textId="4F2F575C" w:rsidR="0080396F" w:rsidRDefault="0080396F" w:rsidP="0080396F">
      <w:pPr>
        <w:pStyle w:val="ListParagraph"/>
        <w:numPr>
          <w:ilvl w:val="1"/>
          <w:numId w:val="35"/>
        </w:numPr>
      </w:pPr>
      <w:r>
        <w:t>This function shall be used to generate the weekly reports.</w:t>
      </w:r>
    </w:p>
    <w:p w14:paraId="2E3F5868" w14:textId="66374C7F" w:rsidR="0080396F" w:rsidRPr="00B73525" w:rsidRDefault="0080396F" w:rsidP="0080396F">
      <w:pPr>
        <w:pStyle w:val="ListParagraph"/>
        <w:numPr>
          <w:ilvl w:val="1"/>
          <w:numId w:val="35"/>
        </w:numPr>
      </w:pPr>
      <w:r>
        <w:t>This function shall call the weekly_report function of the Report List class.</w:t>
      </w:r>
    </w:p>
    <w:sectPr w:rsidR="0080396F" w:rsidRPr="00B73525" w:rsidSect="00B2428E">
      <w:headerReference w:type="even" r:id="rId26"/>
      <w:headerReference w:type="first" r:id="rId27"/>
      <w:pgSz w:w="12240" w:h="15840" w:code="1"/>
      <w:pgMar w:top="1440" w:right="1800" w:bottom="1440" w:left="180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1FD25" w14:textId="77777777" w:rsidR="00D877C2" w:rsidRDefault="00D877C2" w:rsidP="00A36317">
      <w:r>
        <w:separator/>
      </w:r>
    </w:p>
  </w:endnote>
  <w:endnote w:type="continuationSeparator" w:id="0">
    <w:p w14:paraId="40011713" w14:textId="77777777" w:rsidR="00D877C2" w:rsidRDefault="00D877C2" w:rsidP="00A36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72370" w14:textId="77777777" w:rsidR="00426C7A" w:rsidRPr="00781BF4" w:rsidRDefault="00426C7A" w:rsidP="00781B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24AFD" w14:textId="77777777" w:rsidR="00D877C2" w:rsidRDefault="00D877C2" w:rsidP="00A36317">
      <w:r>
        <w:separator/>
      </w:r>
    </w:p>
  </w:footnote>
  <w:footnote w:type="continuationSeparator" w:id="0">
    <w:p w14:paraId="42632E2F" w14:textId="77777777" w:rsidR="00D877C2" w:rsidRDefault="00D877C2" w:rsidP="00A363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margin" w:tblpX="-1134" w:tblpY="-23"/>
      <w:tblW w:w="1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8"/>
      <w:gridCol w:w="7182"/>
    </w:tblGrid>
    <w:tr w:rsidR="00426C7A" w:rsidRPr="0014762B" w14:paraId="04D3DD27" w14:textId="77777777">
      <w:trPr>
        <w:trHeight w:val="533"/>
      </w:trPr>
      <w:tc>
        <w:tcPr>
          <w:tcW w:w="3888" w:type="dxa"/>
          <w:vMerge w:val="restart"/>
        </w:tcPr>
        <w:p w14:paraId="5E737663" w14:textId="7FFD1C50" w:rsidR="00426C7A" w:rsidRPr="00C46232" w:rsidRDefault="00426C7A" w:rsidP="00C46232">
          <w:pPr>
            <w:pStyle w:val="Title"/>
            <w:rPr>
              <w:sz w:val="56"/>
              <w:szCs w:val="56"/>
              <w:u w:val="single"/>
            </w:rPr>
          </w:pPr>
          <w:sdt>
            <w:sdtPr>
              <w:rPr>
                <w:color w:val="1F497D" w:themeColor="text2"/>
                <w:sz w:val="56"/>
                <w:szCs w:val="56"/>
                <w:u w:val="single"/>
              </w:rPr>
              <w:id w:val="780927880"/>
              <w:docPartObj>
                <w:docPartGallery w:val="Watermarks"/>
                <w:docPartUnique/>
              </w:docPartObj>
            </w:sdtPr>
            <w:sdtContent>
              <w:r>
                <w:rPr>
                  <w:noProof/>
                  <w:color w:val="1F497D" w:themeColor="text2"/>
                  <w:sz w:val="56"/>
                  <w:szCs w:val="56"/>
                  <w:u w:val="single"/>
                  <w:lang w:eastAsia="zh-TW"/>
                </w:rPr>
                <w:pict w14:anchorId="4EC027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60"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Pr>
              <w:color w:val="1F497D" w:themeColor="text2"/>
              <w:sz w:val="56"/>
              <w:szCs w:val="56"/>
              <w:u w:val="single"/>
            </w:rPr>
            <w:t>Team</w:t>
          </w:r>
          <w:r w:rsidRPr="00C46232">
            <w:rPr>
              <w:color w:val="1F497D" w:themeColor="text2"/>
              <w:sz w:val="56"/>
              <w:szCs w:val="56"/>
              <w:u w:val="single"/>
            </w:rPr>
            <w:t xml:space="preserve"> 7</w:t>
          </w:r>
        </w:p>
      </w:tc>
      <w:tc>
        <w:tcPr>
          <w:tcW w:w="7182" w:type="dxa"/>
        </w:tcPr>
        <w:p w14:paraId="0E91A782" w14:textId="1257BD62" w:rsidR="00426C7A" w:rsidRPr="0014762B" w:rsidRDefault="00426C7A" w:rsidP="00F92BC6">
          <w:pPr>
            <w:jc w:val="center"/>
          </w:pPr>
          <w:r>
            <w:rPr>
              <w:b/>
              <w:sz w:val="22"/>
              <w:szCs w:val="22"/>
            </w:rPr>
            <w:t>Team-7_ChocAn_Design</w:t>
          </w:r>
        </w:p>
      </w:tc>
    </w:tr>
    <w:tr w:rsidR="00426C7A" w:rsidRPr="0014762B" w14:paraId="6F47299F" w14:textId="77777777" w:rsidTr="002E0C4E">
      <w:tc>
        <w:tcPr>
          <w:tcW w:w="3888" w:type="dxa"/>
          <w:vMerge/>
          <w:tcBorders>
            <w:bottom w:val="single" w:sz="4" w:space="0" w:color="auto"/>
          </w:tcBorders>
        </w:tcPr>
        <w:p w14:paraId="4ED7DA1D" w14:textId="77777777" w:rsidR="00426C7A" w:rsidRPr="0014762B" w:rsidRDefault="00426C7A" w:rsidP="007F7416"/>
      </w:tc>
      <w:tc>
        <w:tcPr>
          <w:tcW w:w="7182" w:type="dxa"/>
          <w:tcBorders>
            <w:bottom w:val="single" w:sz="4" w:space="0" w:color="auto"/>
          </w:tcBorders>
        </w:tcPr>
        <w:p w14:paraId="49D7662C" w14:textId="4CADA65A" w:rsidR="00426C7A" w:rsidRDefault="00426C7A" w:rsidP="007F7416">
          <w:pPr>
            <w:pStyle w:val="Footer"/>
          </w:pPr>
          <w:r w:rsidRPr="0014762B">
            <w:t xml:space="preserve">Author:       </w:t>
          </w:r>
          <w:r>
            <w:t xml:space="preserve">Ray Emory                                                     </w:t>
          </w:r>
          <w:r w:rsidRPr="0014762B">
            <w:t xml:space="preserve">Revision:    </w:t>
          </w:r>
          <w:r>
            <w:rPr>
              <w:sz w:val="28"/>
              <w:szCs w:val="28"/>
            </w:rPr>
            <w:t>1.</w:t>
          </w:r>
          <w:r w:rsidR="00391C15">
            <w:rPr>
              <w:sz w:val="28"/>
              <w:szCs w:val="28"/>
            </w:rPr>
            <w:t>1</w:t>
          </w:r>
          <w:r>
            <w:t xml:space="preserve">                                              </w:t>
          </w:r>
        </w:p>
        <w:p w14:paraId="67778571" w14:textId="77777777" w:rsidR="00426C7A" w:rsidRPr="00B5734E" w:rsidRDefault="00426C7A" w:rsidP="007F7416">
          <w:pPr>
            <w:pStyle w:val="Footer"/>
            <w:rPr>
              <w:sz w:val="28"/>
              <w:szCs w:val="28"/>
            </w:rPr>
          </w:pPr>
          <w:r>
            <w:t xml:space="preserve">                                                       </w:t>
          </w:r>
          <w:r w:rsidRPr="00B5734E">
            <w:rPr>
              <w:sz w:val="28"/>
              <w:szCs w:val="28"/>
            </w:rPr>
            <w:t xml:space="preserve">Page </w:t>
          </w:r>
          <w:r w:rsidRPr="00B5734E">
            <w:rPr>
              <w:sz w:val="28"/>
              <w:szCs w:val="28"/>
            </w:rPr>
            <w:fldChar w:fldCharType="begin"/>
          </w:r>
          <w:r w:rsidRPr="00B5734E">
            <w:rPr>
              <w:sz w:val="28"/>
              <w:szCs w:val="28"/>
            </w:rPr>
            <w:instrText xml:space="preserve"> PAGE </w:instrText>
          </w:r>
          <w:r w:rsidRPr="00B5734E">
            <w:rPr>
              <w:sz w:val="28"/>
              <w:szCs w:val="28"/>
            </w:rPr>
            <w:fldChar w:fldCharType="separate"/>
          </w:r>
          <w:r w:rsidR="00964577">
            <w:rPr>
              <w:noProof/>
              <w:sz w:val="28"/>
              <w:szCs w:val="28"/>
            </w:rPr>
            <w:t>1</w:t>
          </w:r>
          <w:r w:rsidRPr="00B5734E">
            <w:rPr>
              <w:sz w:val="28"/>
              <w:szCs w:val="28"/>
            </w:rPr>
            <w:fldChar w:fldCharType="end"/>
          </w:r>
          <w:r w:rsidRPr="00B5734E">
            <w:rPr>
              <w:sz w:val="28"/>
              <w:szCs w:val="28"/>
            </w:rPr>
            <w:t xml:space="preserve"> of </w:t>
          </w:r>
          <w:r w:rsidRPr="00B5734E">
            <w:rPr>
              <w:sz w:val="28"/>
              <w:szCs w:val="28"/>
            </w:rPr>
            <w:fldChar w:fldCharType="begin"/>
          </w:r>
          <w:r w:rsidRPr="00B5734E">
            <w:rPr>
              <w:sz w:val="28"/>
              <w:szCs w:val="28"/>
            </w:rPr>
            <w:instrText xml:space="preserve"> NUMPAGES </w:instrText>
          </w:r>
          <w:r w:rsidRPr="00B5734E">
            <w:rPr>
              <w:sz w:val="28"/>
              <w:szCs w:val="28"/>
            </w:rPr>
            <w:fldChar w:fldCharType="separate"/>
          </w:r>
          <w:r w:rsidR="00964577">
            <w:rPr>
              <w:noProof/>
              <w:sz w:val="28"/>
              <w:szCs w:val="28"/>
            </w:rPr>
            <w:t>34</w:t>
          </w:r>
          <w:r w:rsidRPr="00B5734E">
            <w:rPr>
              <w:sz w:val="28"/>
              <w:szCs w:val="28"/>
            </w:rPr>
            <w:fldChar w:fldCharType="end"/>
          </w:r>
        </w:p>
      </w:tc>
    </w:tr>
    <w:tr w:rsidR="00426C7A" w:rsidRPr="0014762B" w14:paraId="3C8F7D4D" w14:textId="77777777" w:rsidTr="002E0C4E">
      <w:tc>
        <w:tcPr>
          <w:tcW w:w="3888" w:type="dxa"/>
          <w:tcBorders>
            <w:left w:val="nil"/>
            <w:bottom w:val="nil"/>
            <w:right w:val="nil"/>
          </w:tcBorders>
        </w:tcPr>
        <w:p w14:paraId="1758D3CC" w14:textId="77777777" w:rsidR="00426C7A" w:rsidRPr="0014762B" w:rsidRDefault="00426C7A" w:rsidP="007F7416"/>
      </w:tc>
      <w:tc>
        <w:tcPr>
          <w:tcW w:w="7182" w:type="dxa"/>
          <w:tcBorders>
            <w:left w:val="nil"/>
            <w:bottom w:val="nil"/>
            <w:right w:val="nil"/>
          </w:tcBorders>
        </w:tcPr>
        <w:p w14:paraId="45C1F2E1" w14:textId="77777777" w:rsidR="00426C7A" w:rsidRPr="0014762B" w:rsidRDefault="00426C7A" w:rsidP="007F7416">
          <w:pPr>
            <w:pStyle w:val="Footer"/>
          </w:pPr>
        </w:p>
      </w:tc>
    </w:tr>
  </w:tbl>
  <w:p w14:paraId="1814B658" w14:textId="77777777" w:rsidR="00426C7A" w:rsidRPr="00781BF4" w:rsidRDefault="00426C7A" w:rsidP="00781B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2FF2C" w14:textId="235C2B9E" w:rsidR="00426C7A" w:rsidRDefault="00426C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2048B" w14:textId="11C73C2C" w:rsidR="00426C7A" w:rsidRDefault="00426C7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8A34C" w14:textId="457C5B1C" w:rsidR="00426C7A" w:rsidRDefault="00426C7A" w:rsidP="00A3631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C4D63" w14:textId="220218C1" w:rsidR="00426C7A" w:rsidRDefault="00426C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1603B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2C10D452"/>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99C46C0C"/>
    <w:lvl w:ilvl="0">
      <w:start w:val="1"/>
      <w:numFmt w:val="decimal"/>
      <w:pStyle w:val="ListNumber"/>
      <w:lvlText w:val="%1."/>
      <w:lvlJc w:val="left"/>
      <w:pPr>
        <w:tabs>
          <w:tab w:val="num" w:pos="360"/>
        </w:tabs>
        <w:ind w:left="360" w:hanging="360"/>
      </w:pPr>
    </w:lvl>
  </w:abstractNum>
  <w:abstractNum w:abstractNumId="3">
    <w:nsid w:val="FFFFFF89"/>
    <w:multiLevelType w:val="singleLevel"/>
    <w:tmpl w:val="B5F88990"/>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0212183"/>
    <w:multiLevelType w:val="hybridMultilevel"/>
    <w:tmpl w:val="A830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F24CB6"/>
    <w:multiLevelType w:val="hybridMultilevel"/>
    <w:tmpl w:val="47B2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10527B"/>
    <w:multiLevelType w:val="hybridMultilevel"/>
    <w:tmpl w:val="528AF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CE0132C"/>
    <w:multiLevelType w:val="hybridMultilevel"/>
    <w:tmpl w:val="4AD0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2450EC"/>
    <w:multiLevelType w:val="hybridMultilevel"/>
    <w:tmpl w:val="5AEC72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1A446D"/>
    <w:multiLevelType w:val="hybridMultilevel"/>
    <w:tmpl w:val="8062B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B07471"/>
    <w:multiLevelType w:val="hybridMultilevel"/>
    <w:tmpl w:val="E8828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77BD3"/>
    <w:multiLevelType w:val="hybridMultilevel"/>
    <w:tmpl w:val="4DCA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CD5BC3"/>
    <w:multiLevelType w:val="hybridMultilevel"/>
    <w:tmpl w:val="1F08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B63B79"/>
    <w:multiLevelType w:val="hybridMultilevel"/>
    <w:tmpl w:val="853CDF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C33BBD"/>
    <w:multiLevelType w:val="hybridMultilevel"/>
    <w:tmpl w:val="DF44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176CDC"/>
    <w:multiLevelType w:val="multilevel"/>
    <w:tmpl w:val="F184178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68873C2"/>
    <w:multiLevelType w:val="hybridMultilevel"/>
    <w:tmpl w:val="303E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82EFA"/>
    <w:multiLevelType w:val="multilevel"/>
    <w:tmpl w:val="80C482C2"/>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1901C4B"/>
    <w:multiLevelType w:val="hybridMultilevel"/>
    <w:tmpl w:val="3D26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9F6E70"/>
    <w:multiLevelType w:val="multilevel"/>
    <w:tmpl w:val="570A786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7AD1FAF"/>
    <w:multiLevelType w:val="hybridMultilevel"/>
    <w:tmpl w:val="731A2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164515"/>
    <w:multiLevelType w:val="multilevel"/>
    <w:tmpl w:val="20E2F9F4"/>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40CE5942"/>
    <w:multiLevelType w:val="hybridMultilevel"/>
    <w:tmpl w:val="0B6E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B8601D"/>
    <w:multiLevelType w:val="hybridMultilevel"/>
    <w:tmpl w:val="EE1E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D45C1F"/>
    <w:multiLevelType w:val="multilevel"/>
    <w:tmpl w:val="B1C8EE7E"/>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3CE4EEB"/>
    <w:multiLevelType w:val="hybridMultilevel"/>
    <w:tmpl w:val="93BE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7265FB"/>
    <w:multiLevelType w:val="hybridMultilevel"/>
    <w:tmpl w:val="4C76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FF2A48"/>
    <w:multiLevelType w:val="hybridMultilevel"/>
    <w:tmpl w:val="9B4C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2735FE"/>
    <w:multiLevelType w:val="hybridMultilevel"/>
    <w:tmpl w:val="195AF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0A60E3D"/>
    <w:multiLevelType w:val="hybridMultilevel"/>
    <w:tmpl w:val="5EA8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AC3925"/>
    <w:multiLevelType w:val="multilevel"/>
    <w:tmpl w:val="570A786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69DB4F36"/>
    <w:multiLevelType w:val="hybridMultilevel"/>
    <w:tmpl w:val="2D50D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6A09B7"/>
    <w:multiLevelType w:val="multilevel"/>
    <w:tmpl w:val="F184178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6D831633"/>
    <w:multiLevelType w:val="multilevel"/>
    <w:tmpl w:val="17F46194"/>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767246FC"/>
    <w:multiLevelType w:val="hybridMultilevel"/>
    <w:tmpl w:val="E5743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73301B"/>
    <w:multiLevelType w:val="hybridMultilevel"/>
    <w:tmpl w:val="7298A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9E1583"/>
    <w:multiLevelType w:val="multilevel"/>
    <w:tmpl w:val="B0D68D0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6"/>
  </w:num>
  <w:num w:numId="2">
    <w:abstractNumId w:val="3"/>
  </w:num>
  <w:num w:numId="3">
    <w:abstractNumId w:val="1"/>
  </w:num>
  <w:num w:numId="4">
    <w:abstractNumId w:val="2"/>
  </w:num>
  <w:num w:numId="5">
    <w:abstractNumId w:val="8"/>
  </w:num>
  <w:num w:numId="6">
    <w:abstractNumId w:val="6"/>
  </w:num>
  <w:num w:numId="7">
    <w:abstractNumId w:val="10"/>
  </w:num>
  <w:num w:numId="8">
    <w:abstractNumId w:val="31"/>
  </w:num>
  <w:num w:numId="9">
    <w:abstractNumId w:val="11"/>
  </w:num>
  <w:num w:numId="10">
    <w:abstractNumId w:val="22"/>
  </w:num>
  <w:num w:numId="11">
    <w:abstractNumId w:val="27"/>
  </w:num>
  <w:num w:numId="12">
    <w:abstractNumId w:val="12"/>
  </w:num>
  <w:num w:numId="13">
    <w:abstractNumId w:val="0"/>
  </w:num>
  <w:num w:numId="14">
    <w:abstractNumId w:val="9"/>
  </w:num>
  <w:num w:numId="15">
    <w:abstractNumId w:val="7"/>
  </w:num>
  <w:num w:numId="16">
    <w:abstractNumId w:val="34"/>
  </w:num>
  <w:num w:numId="17">
    <w:abstractNumId w:val="28"/>
  </w:num>
  <w:num w:numId="18">
    <w:abstractNumId w:val="14"/>
  </w:num>
  <w:num w:numId="19">
    <w:abstractNumId w:val="20"/>
  </w:num>
  <w:num w:numId="20">
    <w:abstractNumId w:val="25"/>
  </w:num>
  <w:num w:numId="21">
    <w:abstractNumId w:val="29"/>
  </w:num>
  <w:num w:numId="22">
    <w:abstractNumId w:val="16"/>
  </w:num>
  <w:num w:numId="23">
    <w:abstractNumId w:val="5"/>
  </w:num>
  <w:num w:numId="24">
    <w:abstractNumId w:val="35"/>
  </w:num>
  <w:num w:numId="25">
    <w:abstractNumId w:val="4"/>
  </w:num>
  <w:num w:numId="26">
    <w:abstractNumId w:val="26"/>
  </w:num>
  <w:num w:numId="27">
    <w:abstractNumId w:val="18"/>
  </w:num>
  <w:num w:numId="28">
    <w:abstractNumId w:val="23"/>
  </w:num>
  <w:num w:numId="29">
    <w:abstractNumId w:val="13"/>
  </w:num>
  <w:num w:numId="30">
    <w:abstractNumId w:val="32"/>
  </w:num>
  <w:num w:numId="31">
    <w:abstractNumId w:val="15"/>
  </w:num>
  <w:num w:numId="32">
    <w:abstractNumId w:val="30"/>
  </w:num>
  <w:num w:numId="33">
    <w:abstractNumId w:val="19"/>
  </w:num>
  <w:num w:numId="34">
    <w:abstractNumId w:val="21"/>
  </w:num>
  <w:num w:numId="35">
    <w:abstractNumId w:val="17"/>
  </w:num>
  <w:num w:numId="36">
    <w:abstractNumId w:val="33"/>
  </w:num>
  <w:num w:numId="37">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rawingGridVerticalSpacing w:val="187"/>
  <w:characterSpacingControl w:val="doNotCompress"/>
  <w:hdrShapeDefaults>
    <o:shapedefaults v:ext="edit" spidmax="2061">
      <v:stroke endarrow="block"/>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D83"/>
    <w:rsid w:val="000017BF"/>
    <w:rsid w:val="000028C0"/>
    <w:rsid w:val="00003575"/>
    <w:rsid w:val="00004F1E"/>
    <w:rsid w:val="00006589"/>
    <w:rsid w:val="000067A6"/>
    <w:rsid w:val="000067C0"/>
    <w:rsid w:val="000071B6"/>
    <w:rsid w:val="00007E80"/>
    <w:rsid w:val="000101F5"/>
    <w:rsid w:val="0001078B"/>
    <w:rsid w:val="0001096B"/>
    <w:rsid w:val="00010C62"/>
    <w:rsid w:val="00012967"/>
    <w:rsid w:val="0001585E"/>
    <w:rsid w:val="00015B40"/>
    <w:rsid w:val="00016CF2"/>
    <w:rsid w:val="000176BA"/>
    <w:rsid w:val="0002055A"/>
    <w:rsid w:val="00022517"/>
    <w:rsid w:val="000233BE"/>
    <w:rsid w:val="00023ABF"/>
    <w:rsid w:val="00024787"/>
    <w:rsid w:val="00024929"/>
    <w:rsid w:val="00025794"/>
    <w:rsid w:val="000267B7"/>
    <w:rsid w:val="0002710D"/>
    <w:rsid w:val="00030263"/>
    <w:rsid w:val="000324BE"/>
    <w:rsid w:val="00033B5A"/>
    <w:rsid w:val="000356AE"/>
    <w:rsid w:val="00037DDC"/>
    <w:rsid w:val="00040793"/>
    <w:rsid w:val="00040924"/>
    <w:rsid w:val="00040B01"/>
    <w:rsid w:val="00040D5D"/>
    <w:rsid w:val="00041015"/>
    <w:rsid w:val="00041E86"/>
    <w:rsid w:val="00042A7C"/>
    <w:rsid w:val="0004383C"/>
    <w:rsid w:val="00045569"/>
    <w:rsid w:val="00045C08"/>
    <w:rsid w:val="00045E45"/>
    <w:rsid w:val="00046334"/>
    <w:rsid w:val="00046FB9"/>
    <w:rsid w:val="000471EC"/>
    <w:rsid w:val="000475E6"/>
    <w:rsid w:val="000475ED"/>
    <w:rsid w:val="0004799D"/>
    <w:rsid w:val="00050852"/>
    <w:rsid w:val="00051687"/>
    <w:rsid w:val="000517BA"/>
    <w:rsid w:val="000525D0"/>
    <w:rsid w:val="0005299B"/>
    <w:rsid w:val="00052FA9"/>
    <w:rsid w:val="00053B8B"/>
    <w:rsid w:val="00054FB6"/>
    <w:rsid w:val="00056040"/>
    <w:rsid w:val="0006174B"/>
    <w:rsid w:val="000618F7"/>
    <w:rsid w:val="000621B2"/>
    <w:rsid w:val="00062C0B"/>
    <w:rsid w:val="0006311F"/>
    <w:rsid w:val="00063979"/>
    <w:rsid w:val="00063BAE"/>
    <w:rsid w:val="00063DB6"/>
    <w:rsid w:val="00063FAD"/>
    <w:rsid w:val="0006481C"/>
    <w:rsid w:val="0006507D"/>
    <w:rsid w:val="00065911"/>
    <w:rsid w:val="00066190"/>
    <w:rsid w:val="000663C5"/>
    <w:rsid w:val="0006656F"/>
    <w:rsid w:val="000671CE"/>
    <w:rsid w:val="0007041A"/>
    <w:rsid w:val="0007091E"/>
    <w:rsid w:val="00070A74"/>
    <w:rsid w:val="00070ADB"/>
    <w:rsid w:val="00071784"/>
    <w:rsid w:val="0007220D"/>
    <w:rsid w:val="000722F0"/>
    <w:rsid w:val="00072750"/>
    <w:rsid w:val="0007327A"/>
    <w:rsid w:val="00077C40"/>
    <w:rsid w:val="00077E9F"/>
    <w:rsid w:val="00080AFE"/>
    <w:rsid w:val="000818E6"/>
    <w:rsid w:val="000819D5"/>
    <w:rsid w:val="00082D26"/>
    <w:rsid w:val="00083169"/>
    <w:rsid w:val="00083540"/>
    <w:rsid w:val="000847BA"/>
    <w:rsid w:val="0008560A"/>
    <w:rsid w:val="00085D6B"/>
    <w:rsid w:val="000862E7"/>
    <w:rsid w:val="00086DEA"/>
    <w:rsid w:val="00087819"/>
    <w:rsid w:val="00090838"/>
    <w:rsid w:val="00091B0A"/>
    <w:rsid w:val="00091C1A"/>
    <w:rsid w:val="00093D19"/>
    <w:rsid w:val="00093D96"/>
    <w:rsid w:val="0009437D"/>
    <w:rsid w:val="00095CEB"/>
    <w:rsid w:val="0009699E"/>
    <w:rsid w:val="00096CC8"/>
    <w:rsid w:val="000974B0"/>
    <w:rsid w:val="00097575"/>
    <w:rsid w:val="00097973"/>
    <w:rsid w:val="00097EDD"/>
    <w:rsid w:val="000A0E77"/>
    <w:rsid w:val="000A223B"/>
    <w:rsid w:val="000A4321"/>
    <w:rsid w:val="000A4C4E"/>
    <w:rsid w:val="000A4FE4"/>
    <w:rsid w:val="000A56F0"/>
    <w:rsid w:val="000A5BE9"/>
    <w:rsid w:val="000A6132"/>
    <w:rsid w:val="000A64FA"/>
    <w:rsid w:val="000A6BFF"/>
    <w:rsid w:val="000A73C6"/>
    <w:rsid w:val="000B104A"/>
    <w:rsid w:val="000B10E5"/>
    <w:rsid w:val="000B1CB2"/>
    <w:rsid w:val="000B1D83"/>
    <w:rsid w:val="000B231E"/>
    <w:rsid w:val="000B2DCA"/>
    <w:rsid w:val="000B401D"/>
    <w:rsid w:val="000B44C1"/>
    <w:rsid w:val="000B5B23"/>
    <w:rsid w:val="000B5F63"/>
    <w:rsid w:val="000B6792"/>
    <w:rsid w:val="000B6826"/>
    <w:rsid w:val="000B7465"/>
    <w:rsid w:val="000B7AAF"/>
    <w:rsid w:val="000B7D16"/>
    <w:rsid w:val="000C0319"/>
    <w:rsid w:val="000C10DF"/>
    <w:rsid w:val="000C22BB"/>
    <w:rsid w:val="000C33E6"/>
    <w:rsid w:val="000C345C"/>
    <w:rsid w:val="000C3A13"/>
    <w:rsid w:val="000C3B15"/>
    <w:rsid w:val="000C42BD"/>
    <w:rsid w:val="000C56D6"/>
    <w:rsid w:val="000C5CA4"/>
    <w:rsid w:val="000C6003"/>
    <w:rsid w:val="000C6389"/>
    <w:rsid w:val="000C6A1F"/>
    <w:rsid w:val="000C6CFC"/>
    <w:rsid w:val="000C7E53"/>
    <w:rsid w:val="000D15A9"/>
    <w:rsid w:val="000D28C0"/>
    <w:rsid w:val="000D3D56"/>
    <w:rsid w:val="000D4DD0"/>
    <w:rsid w:val="000D524C"/>
    <w:rsid w:val="000D58B8"/>
    <w:rsid w:val="000D5D90"/>
    <w:rsid w:val="000D5E52"/>
    <w:rsid w:val="000D6392"/>
    <w:rsid w:val="000D6E9D"/>
    <w:rsid w:val="000D720E"/>
    <w:rsid w:val="000D7439"/>
    <w:rsid w:val="000E0506"/>
    <w:rsid w:val="000E0580"/>
    <w:rsid w:val="000E1BD0"/>
    <w:rsid w:val="000E2717"/>
    <w:rsid w:val="000E2CBE"/>
    <w:rsid w:val="000E3FDF"/>
    <w:rsid w:val="000E5500"/>
    <w:rsid w:val="000E74B3"/>
    <w:rsid w:val="000E74E5"/>
    <w:rsid w:val="000E7ABE"/>
    <w:rsid w:val="000F0393"/>
    <w:rsid w:val="000F06F7"/>
    <w:rsid w:val="000F1744"/>
    <w:rsid w:val="000F192D"/>
    <w:rsid w:val="000F1A01"/>
    <w:rsid w:val="000F1AC2"/>
    <w:rsid w:val="000F533D"/>
    <w:rsid w:val="000F570A"/>
    <w:rsid w:val="000F5926"/>
    <w:rsid w:val="000F74B4"/>
    <w:rsid w:val="000F7588"/>
    <w:rsid w:val="00100357"/>
    <w:rsid w:val="001005A4"/>
    <w:rsid w:val="00100C22"/>
    <w:rsid w:val="00101500"/>
    <w:rsid w:val="00102F7A"/>
    <w:rsid w:val="00103558"/>
    <w:rsid w:val="00104A51"/>
    <w:rsid w:val="00104B2A"/>
    <w:rsid w:val="0010510D"/>
    <w:rsid w:val="0010593B"/>
    <w:rsid w:val="00105B52"/>
    <w:rsid w:val="0010658C"/>
    <w:rsid w:val="0010694F"/>
    <w:rsid w:val="00106C6A"/>
    <w:rsid w:val="001072F2"/>
    <w:rsid w:val="00107A1A"/>
    <w:rsid w:val="00107AAF"/>
    <w:rsid w:val="00110D63"/>
    <w:rsid w:val="001111D4"/>
    <w:rsid w:val="001118E2"/>
    <w:rsid w:val="00112667"/>
    <w:rsid w:val="00114758"/>
    <w:rsid w:val="001147C8"/>
    <w:rsid w:val="00114BF3"/>
    <w:rsid w:val="00115DD9"/>
    <w:rsid w:val="001171E5"/>
    <w:rsid w:val="001178D8"/>
    <w:rsid w:val="00120579"/>
    <w:rsid w:val="001208EA"/>
    <w:rsid w:val="00120BE7"/>
    <w:rsid w:val="00121533"/>
    <w:rsid w:val="00122009"/>
    <w:rsid w:val="00122334"/>
    <w:rsid w:val="0012322B"/>
    <w:rsid w:val="0012382E"/>
    <w:rsid w:val="001247DB"/>
    <w:rsid w:val="00125068"/>
    <w:rsid w:val="001253F3"/>
    <w:rsid w:val="00125806"/>
    <w:rsid w:val="00126C4F"/>
    <w:rsid w:val="001274FF"/>
    <w:rsid w:val="001278BA"/>
    <w:rsid w:val="00131D17"/>
    <w:rsid w:val="00131DB4"/>
    <w:rsid w:val="00131E73"/>
    <w:rsid w:val="00131FFD"/>
    <w:rsid w:val="001320D2"/>
    <w:rsid w:val="00132823"/>
    <w:rsid w:val="00133BD3"/>
    <w:rsid w:val="00135B54"/>
    <w:rsid w:val="00136061"/>
    <w:rsid w:val="00136BD8"/>
    <w:rsid w:val="00136C39"/>
    <w:rsid w:val="00136F15"/>
    <w:rsid w:val="001370F6"/>
    <w:rsid w:val="00137B9D"/>
    <w:rsid w:val="0014171E"/>
    <w:rsid w:val="00143DE0"/>
    <w:rsid w:val="00144273"/>
    <w:rsid w:val="00144C8E"/>
    <w:rsid w:val="001451A4"/>
    <w:rsid w:val="0014560B"/>
    <w:rsid w:val="0014697F"/>
    <w:rsid w:val="001472BC"/>
    <w:rsid w:val="001501AF"/>
    <w:rsid w:val="001505B3"/>
    <w:rsid w:val="001515FA"/>
    <w:rsid w:val="001519B5"/>
    <w:rsid w:val="001523A5"/>
    <w:rsid w:val="00153066"/>
    <w:rsid w:val="001534C7"/>
    <w:rsid w:val="0015350B"/>
    <w:rsid w:val="001545B2"/>
    <w:rsid w:val="00154C44"/>
    <w:rsid w:val="00155593"/>
    <w:rsid w:val="001555CD"/>
    <w:rsid w:val="00157367"/>
    <w:rsid w:val="00160189"/>
    <w:rsid w:val="001609AC"/>
    <w:rsid w:val="00160A3F"/>
    <w:rsid w:val="00160CD7"/>
    <w:rsid w:val="0016126F"/>
    <w:rsid w:val="00161467"/>
    <w:rsid w:val="00163472"/>
    <w:rsid w:val="00163789"/>
    <w:rsid w:val="001640FC"/>
    <w:rsid w:val="00165A7E"/>
    <w:rsid w:val="00167B61"/>
    <w:rsid w:val="001705D7"/>
    <w:rsid w:val="00172782"/>
    <w:rsid w:val="00172ACE"/>
    <w:rsid w:val="00172BF7"/>
    <w:rsid w:val="001730BC"/>
    <w:rsid w:val="001735F2"/>
    <w:rsid w:val="0017370C"/>
    <w:rsid w:val="00173EB5"/>
    <w:rsid w:val="001740C0"/>
    <w:rsid w:val="001741E2"/>
    <w:rsid w:val="00174466"/>
    <w:rsid w:val="00174FC8"/>
    <w:rsid w:val="001756B0"/>
    <w:rsid w:val="00175B72"/>
    <w:rsid w:val="00176102"/>
    <w:rsid w:val="0017682B"/>
    <w:rsid w:val="001769EE"/>
    <w:rsid w:val="00176A5E"/>
    <w:rsid w:val="001770AE"/>
    <w:rsid w:val="001772CE"/>
    <w:rsid w:val="00177CB9"/>
    <w:rsid w:val="0018027B"/>
    <w:rsid w:val="00181202"/>
    <w:rsid w:val="001814C4"/>
    <w:rsid w:val="0018153A"/>
    <w:rsid w:val="00181552"/>
    <w:rsid w:val="001817D4"/>
    <w:rsid w:val="001819BF"/>
    <w:rsid w:val="00182274"/>
    <w:rsid w:val="00182E85"/>
    <w:rsid w:val="00183433"/>
    <w:rsid w:val="00183A2D"/>
    <w:rsid w:val="00183AA0"/>
    <w:rsid w:val="00183B62"/>
    <w:rsid w:val="0018480D"/>
    <w:rsid w:val="00185AC3"/>
    <w:rsid w:val="001861DA"/>
    <w:rsid w:val="00186585"/>
    <w:rsid w:val="0018694B"/>
    <w:rsid w:val="00187AB8"/>
    <w:rsid w:val="00190D9B"/>
    <w:rsid w:val="001919D5"/>
    <w:rsid w:val="00191C09"/>
    <w:rsid w:val="00192050"/>
    <w:rsid w:val="00194166"/>
    <w:rsid w:val="001950B2"/>
    <w:rsid w:val="001952A3"/>
    <w:rsid w:val="001952AD"/>
    <w:rsid w:val="00196990"/>
    <w:rsid w:val="00197DE5"/>
    <w:rsid w:val="001A026E"/>
    <w:rsid w:val="001A2742"/>
    <w:rsid w:val="001A2CBA"/>
    <w:rsid w:val="001A44FF"/>
    <w:rsid w:val="001A4BDC"/>
    <w:rsid w:val="001A5074"/>
    <w:rsid w:val="001A55D7"/>
    <w:rsid w:val="001A704A"/>
    <w:rsid w:val="001B0108"/>
    <w:rsid w:val="001B0639"/>
    <w:rsid w:val="001B0F9F"/>
    <w:rsid w:val="001B20A5"/>
    <w:rsid w:val="001B217A"/>
    <w:rsid w:val="001B2503"/>
    <w:rsid w:val="001B2C28"/>
    <w:rsid w:val="001B3A48"/>
    <w:rsid w:val="001B50E4"/>
    <w:rsid w:val="001B54A1"/>
    <w:rsid w:val="001B6A63"/>
    <w:rsid w:val="001B6B5C"/>
    <w:rsid w:val="001B6D3B"/>
    <w:rsid w:val="001B76E7"/>
    <w:rsid w:val="001B7715"/>
    <w:rsid w:val="001C214B"/>
    <w:rsid w:val="001C22EC"/>
    <w:rsid w:val="001C2908"/>
    <w:rsid w:val="001C3AA2"/>
    <w:rsid w:val="001C4821"/>
    <w:rsid w:val="001C5CD5"/>
    <w:rsid w:val="001C5FD8"/>
    <w:rsid w:val="001C6B8C"/>
    <w:rsid w:val="001C73C4"/>
    <w:rsid w:val="001D05B6"/>
    <w:rsid w:val="001D213D"/>
    <w:rsid w:val="001D35F5"/>
    <w:rsid w:val="001D3E69"/>
    <w:rsid w:val="001D3F50"/>
    <w:rsid w:val="001D434E"/>
    <w:rsid w:val="001D581A"/>
    <w:rsid w:val="001D6A0C"/>
    <w:rsid w:val="001D70F8"/>
    <w:rsid w:val="001D7128"/>
    <w:rsid w:val="001D7809"/>
    <w:rsid w:val="001D7877"/>
    <w:rsid w:val="001E06B2"/>
    <w:rsid w:val="001E2647"/>
    <w:rsid w:val="001E26F0"/>
    <w:rsid w:val="001E2C17"/>
    <w:rsid w:val="001E408D"/>
    <w:rsid w:val="001E4B24"/>
    <w:rsid w:val="001E52CC"/>
    <w:rsid w:val="001E5DB1"/>
    <w:rsid w:val="001E60CD"/>
    <w:rsid w:val="001E66E8"/>
    <w:rsid w:val="001E6AEF"/>
    <w:rsid w:val="001F1292"/>
    <w:rsid w:val="001F3887"/>
    <w:rsid w:val="001F53B8"/>
    <w:rsid w:val="001F55EA"/>
    <w:rsid w:val="001F6807"/>
    <w:rsid w:val="001F6CD0"/>
    <w:rsid w:val="00200EBB"/>
    <w:rsid w:val="00202141"/>
    <w:rsid w:val="002025C5"/>
    <w:rsid w:val="002026CB"/>
    <w:rsid w:val="00202B53"/>
    <w:rsid w:val="002038DA"/>
    <w:rsid w:val="00204028"/>
    <w:rsid w:val="00204215"/>
    <w:rsid w:val="00204805"/>
    <w:rsid w:val="00204995"/>
    <w:rsid w:val="00206289"/>
    <w:rsid w:val="00206656"/>
    <w:rsid w:val="00210034"/>
    <w:rsid w:val="00210765"/>
    <w:rsid w:val="00211142"/>
    <w:rsid w:val="00211544"/>
    <w:rsid w:val="00214A27"/>
    <w:rsid w:val="00215A26"/>
    <w:rsid w:val="00216290"/>
    <w:rsid w:val="00216BED"/>
    <w:rsid w:val="00216DAA"/>
    <w:rsid w:val="002170D5"/>
    <w:rsid w:val="0021784A"/>
    <w:rsid w:val="002178B8"/>
    <w:rsid w:val="00222ABE"/>
    <w:rsid w:val="00222B91"/>
    <w:rsid w:val="00224E9C"/>
    <w:rsid w:val="002253C4"/>
    <w:rsid w:val="00225F7E"/>
    <w:rsid w:val="00227358"/>
    <w:rsid w:val="00227492"/>
    <w:rsid w:val="0022789A"/>
    <w:rsid w:val="00227E34"/>
    <w:rsid w:val="00227FC8"/>
    <w:rsid w:val="00230EDF"/>
    <w:rsid w:val="002328B8"/>
    <w:rsid w:val="00232B5C"/>
    <w:rsid w:val="00233000"/>
    <w:rsid w:val="00233606"/>
    <w:rsid w:val="00233AF9"/>
    <w:rsid w:val="00233FBF"/>
    <w:rsid w:val="00234588"/>
    <w:rsid w:val="00234765"/>
    <w:rsid w:val="0023495E"/>
    <w:rsid w:val="00235395"/>
    <w:rsid w:val="00236248"/>
    <w:rsid w:val="00236A71"/>
    <w:rsid w:val="002375A0"/>
    <w:rsid w:val="00240662"/>
    <w:rsid w:val="00240668"/>
    <w:rsid w:val="0024078F"/>
    <w:rsid w:val="00240D64"/>
    <w:rsid w:val="00240E46"/>
    <w:rsid w:val="002410E6"/>
    <w:rsid w:val="00241285"/>
    <w:rsid w:val="00242656"/>
    <w:rsid w:val="00242F9B"/>
    <w:rsid w:val="0024336A"/>
    <w:rsid w:val="002453FB"/>
    <w:rsid w:val="00245620"/>
    <w:rsid w:val="0024610A"/>
    <w:rsid w:val="00246E11"/>
    <w:rsid w:val="0025105B"/>
    <w:rsid w:val="0025222B"/>
    <w:rsid w:val="00252873"/>
    <w:rsid w:val="00252BEB"/>
    <w:rsid w:val="00252CAC"/>
    <w:rsid w:val="00253424"/>
    <w:rsid w:val="002538D1"/>
    <w:rsid w:val="00254696"/>
    <w:rsid w:val="002547AB"/>
    <w:rsid w:val="00254B51"/>
    <w:rsid w:val="00254BF2"/>
    <w:rsid w:val="00255D0C"/>
    <w:rsid w:val="00256505"/>
    <w:rsid w:val="00257319"/>
    <w:rsid w:val="00257BB3"/>
    <w:rsid w:val="00260F73"/>
    <w:rsid w:val="00264422"/>
    <w:rsid w:val="002654C1"/>
    <w:rsid w:val="002654F9"/>
    <w:rsid w:val="002655CF"/>
    <w:rsid w:val="002656FD"/>
    <w:rsid w:val="00266B24"/>
    <w:rsid w:val="0027104B"/>
    <w:rsid w:val="0027160F"/>
    <w:rsid w:val="00271ABD"/>
    <w:rsid w:val="00272642"/>
    <w:rsid w:val="00272711"/>
    <w:rsid w:val="00273C3C"/>
    <w:rsid w:val="0027508D"/>
    <w:rsid w:val="002758C9"/>
    <w:rsid w:val="00277178"/>
    <w:rsid w:val="00277206"/>
    <w:rsid w:val="00277497"/>
    <w:rsid w:val="00277652"/>
    <w:rsid w:val="00277E2C"/>
    <w:rsid w:val="00281C6F"/>
    <w:rsid w:val="00281D03"/>
    <w:rsid w:val="00281E5B"/>
    <w:rsid w:val="00281FA7"/>
    <w:rsid w:val="002820D3"/>
    <w:rsid w:val="00282673"/>
    <w:rsid w:val="00282947"/>
    <w:rsid w:val="002829DE"/>
    <w:rsid w:val="0028300B"/>
    <w:rsid w:val="002831D7"/>
    <w:rsid w:val="0028333A"/>
    <w:rsid w:val="002852EE"/>
    <w:rsid w:val="0028661E"/>
    <w:rsid w:val="00286630"/>
    <w:rsid w:val="00286C68"/>
    <w:rsid w:val="00287072"/>
    <w:rsid w:val="00287423"/>
    <w:rsid w:val="00287A1D"/>
    <w:rsid w:val="002902B5"/>
    <w:rsid w:val="002904EB"/>
    <w:rsid w:val="002905DD"/>
    <w:rsid w:val="00290B0A"/>
    <w:rsid w:val="00291020"/>
    <w:rsid w:val="002916F2"/>
    <w:rsid w:val="00293579"/>
    <w:rsid w:val="00294599"/>
    <w:rsid w:val="00294D12"/>
    <w:rsid w:val="00297160"/>
    <w:rsid w:val="0029765F"/>
    <w:rsid w:val="0029789A"/>
    <w:rsid w:val="00297A20"/>
    <w:rsid w:val="00297D7C"/>
    <w:rsid w:val="002A282A"/>
    <w:rsid w:val="002A2C3B"/>
    <w:rsid w:val="002A3B38"/>
    <w:rsid w:val="002A4531"/>
    <w:rsid w:val="002A4ABE"/>
    <w:rsid w:val="002A4B3A"/>
    <w:rsid w:val="002A5167"/>
    <w:rsid w:val="002A5B8A"/>
    <w:rsid w:val="002A5B8B"/>
    <w:rsid w:val="002A6993"/>
    <w:rsid w:val="002A6B7C"/>
    <w:rsid w:val="002A6BE5"/>
    <w:rsid w:val="002B0024"/>
    <w:rsid w:val="002B06E6"/>
    <w:rsid w:val="002B1460"/>
    <w:rsid w:val="002B14FA"/>
    <w:rsid w:val="002B153E"/>
    <w:rsid w:val="002B1F2E"/>
    <w:rsid w:val="002B2BB2"/>
    <w:rsid w:val="002B349E"/>
    <w:rsid w:val="002B3DF3"/>
    <w:rsid w:val="002B43BF"/>
    <w:rsid w:val="002B4868"/>
    <w:rsid w:val="002B6740"/>
    <w:rsid w:val="002C0160"/>
    <w:rsid w:val="002C0664"/>
    <w:rsid w:val="002C1B72"/>
    <w:rsid w:val="002C1DAB"/>
    <w:rsid w:val="002C1E21"/>
    <w:rsid w:val="002C1FF3"/>
    <w:rsid w:val="002C266E"/>
    <w:rsid w:val="002C3352"/>
    <w:rsid w:val="002C3834"/>
    <w:rsid w:val="002C3AAD"/>
    <w:rsid w:val="002C4B3E"/>
    <w:rsid w:val="002C5FB5"/>
    <w:rsid w:val="002C77AB"/>
    <w:rsid w:val="002D14DD"/>
    <w:rsid w:val="002D161F"/>
    <w:rsid w:val="002D171E"/>
    <w:rsid w:val="002D311F"/>
    <w:rsid w:val="002D4531"/>
    <w:rsid w:val="002D4949"/>
    <w:rsid w:val="002D4D0B"/>
    <w:rsid w:val="002D4EDB"/>
    <w:rsid w:val="002D5579"/>
    <w:rsid w:val="002D5C03"/>
    <w:rsid w:val="002D5E45"/>
    <w:rsid w:val="002D6254"/>
    <w:rsid w:val="002D637F"/>
    <w:rsid w:val="002D6FDE"/>
    <w:rsid w:val="002E0429"/>
    <w:rsid w:val="002E0C4E"/>
    <w:rsid w:val="002E0CF9"/>
    <w:rsid w:val="002E0EA7"/>
    <w:rsid w:val="002E213D"/>
    <w:rsid w:val="002E2C9B"/>
    <w:rsid w:val="002E3035"/>
    <w:rsid w:val="002E3399"/>
    <w:rsid w:val="002E5313"/>
    <w:rsid w:val="002E6352"/>
    <w:rsid w:val="002E6576"/>
    <w:rsid w:val="002F0AFF"/>
    <w:rsid w:val="002F0DD7"/>
    <w:rsid w:val="002F0F3F"/>
    <w:rsid w:val="002F1252"/>
    <w:rsid w:val="002F1A2E"/>
    <w:rsid w:val="002F46B0"/>
    <w:rsid w:val="002F488E"/>
    <w:rsid w:val="002F4B7F"/>
    <w:rsid w:val="002F4E2C"/>
    <w:rsid w:val="002F6731"/>
    <w:rsid w:val="002F6D0C"/>
    <w:rsid w:val="002F6D77"/>
    <w:rsid w:val="002F6F39"/>
    <w:rsid w:val="00300165"/>
    <w:rsid w:val="00300A05"/>
    <w:rsid w:val="00300E7A"/>
    <w:rsid w:val="00301941"/>
    <w:rsid w:val="00302490"/>
    <w:rsid w:val="00303F5E"/>
    <w:rsid w:val="003041FD"/>
    <w:rsid w:val="003045DF"/>
    <w:rsid w:val="00305457"/>
    <w:rsid w:val="003054B3"/>
    <w:rsid w:val="00305985"/>
    <w:rsid w:val="00305F3F"/>
    <w:rsid w:val="00306DDE"/>
    <w:rsid w:val="00306FDC"/>
    <w:rsid w:val="0030712C"/>
    <w:rsid w:val="003073DE"/>
    <w:rsid w:val="00307BE5"/>
    <w:rsid w:val="00310002"/>
    <w:rsid w:val="00310C81"/>
    <w:rsid w:val="00311087"/>
    <w:rsid w:val="00312420"/>
    <w:rsid w:val="00312CA4"/>
    <w:rsid w:val="003133F4"/>
    <w:rsid w:val="00314406"/>
    <w:rsid w:val="003144F2"/>
    <w:rsid w:val="00314B48"/>
    <w:rsid w:val="003152BC"/>
    <w:rsid w:val="00316972"/>
    <w:rsid w:val="00316DD5"/>
    <w:rsid w:val="00316E13"/>
    <w:rsid w:val="00317DFE"/>
    <w:rsid w:val="00322C77"/>
    <w:rsid w:val="00322E5D"/>
    <w:rsid w:val="00322FEC"/>
    <w:rsid w:val="003233F7"/>
    <w:rsid w:val="00324089"/>
    <w:rsid w:val="00324475"/>
    <w:rsid w:val="003247A1"/>
    <w:rsid w:val="00324A7B"/>
    <w:rsid w:val="003267A0"/>
    <w:rsid w:val="00326A91"/>
    <w:rsid w:val="00326AEF"/>
    <w:rsid w:val="00327664"/>
    <w:rsid w:val="003278BB"/>
    <w:rsid w:val="00327C95"/>
    <w:rsid w:val="003301E4"/>
    <w:rsid w:val="00330B24"/>
    <w:rsid w:val="003310F1"/>
    <w:rsid w:val="00331DFE"/>
    <w:rsid w:val="00331FD8"/>
    <w:rsid w:val="003320AA"/>
    <w:rsid w:val="0033221F"/>
    <w:rsid w:val="0033296C"/>
    <w:rsid w:val="00332D6B"/>
    <w:rsid w:val="0033371C"/>
    <w:rsid w:val="00333E37"/>
    <w:rsid w:val="0033448B"/>
    <w:rsid w:val="00335329"/>
    <w:rsid w:val="003362CD"/>
    <w:rsid w:val="00336CB2"/>
    <w:rsid w:val="003370EB"/>
    <w:rsid w:val="00337F21"/>
    <w:rsid w:val="00340AE4"/>
    <w:rsid w:val="00341ED0"/>
    <w:rsid w:val="00342BE7"/>
    <w:rsid w:val="0034323F"/>
    <w:rsid w:val="00343371"/>
    <w:rsid w:val="00343844"/>
    <w:rsid w:val="00344DDD"/>
    <w:rsid w:val="00345894"/>
    <w:rsid w:val="00345F32"/>
    <w:rsid w:val="00346AA1"/>
    <w:rsid w:val="00346B59"/>
    <w:rsid w:val="0034704B"/>
    <w:rsid w:val="00347525"/>
    <w:rsid w:val="00347F6A"/>
    <w:rsid w:val="003507DE"/>
    <w:rsid w:val="00351AEA"/>
    <w:rsid w:val="00351E92"/>
    <w:rsid w:val="00351EE2"/>
    <w:rsid w:val="003525FE"/>
    <w:rsid w:val="003534E9"/>
    <w:rsid w:val="00353B86"/>
    <w:rsid w:val="00354605"/>
    <w:rsid w:val="00354ED3"/>
    <w:rsid w:val="003557CB"/>
    <w:rsid w:val="00355BD6"/>
    <w:rsid w:val="00355CE5"/>
    <w:rsid w:val="00355DD9"/>
    <w:rsid w:val="00356A8E"/>
    <w:rsid w:val="00357AE1"/>
    <w:rsid w:val="003613DC"/>
    <w:rsid w:val="0036187F"/>
    <w:rsid w:val="003619E3"/>
    <w:rsid w:val="00362077"/>
    <w:rsid w:val="0036270C"/>
    <w:rsid w:val="003629D5"/>
    <w:rsid w:val="00364539"/>
    <w:rsid w:val="00365235"/>
    <w:rsid w:val="003658CA"/>
    <w:rsid w:val="00365FC1"/>
    <w:rsid w:val="0036626B"/>
    <w:rsid w:val="00367F19"/>
    <w:rsid w:val="0037041F"/>
    <w:rsid w:val="00370A89"/>
    <w:rsid w:val="00371A45"/>
    <w:rsid w:val="00372CAB"/>
    <w:rsid w:val="00373311"/>
    <w:rsid w:val="00373AF8"/>
    <w:rsid w:val="003743D9"/>
    <w:rsid w:val="00374D9B"/>
    <w:rsid w:val="00377398"/>
    <w:rsid w:val="0037789F"/>
    <w:rsid w:val="00380232"/>
    <w:rsid w:val="003811DE"/>
    <w:rsid w:val="00381229"/>
    <w:rsid w:val="00381283"/>
    <w:rsid w:val="003827CF"/>
    <w:rsid w:val="0038353C"/>
    <w:rsid w:val="003836FD"/>
    <w:rsid w:val="00383BFA"/>
    <w:rsid w:val="00384089"/>
    <w:rsid w:val="00384376"/>
    <w:rsid w:val="00384F6A"/>
    <w:rsid w:val="003862AC"/>
    <w:rsid w:val="00386609"/>
    <w:rsid w:val="00387388"/>
    <w:rsid w:val="0039000F"/>
    <w:rsid w:val="003906A8"/>
    <w:rsid w:val="00390D06"/>
    <w:rsid w:val="00391085"/>
    <w:rsid w:val="00391345"/>
    <w:rsid w:val="00391C15"/>
    <w:rsid w:val="0039244F"/>
    <w:rsid w:val="00392C30"/>
    <w:rsid w:val="00392D44"/>
    <w:rsid w:val="00393BF0"/>
    <w:rsid w:val="00393F75"/>
    <w:rsid w:val="003941FC"/>
    <w:rsid w:val="00395105"/>
    <w:rsid w:val="00395A1F"/>
    <w:rsid w:val="00396680"/>
    <w:rsid w:val="00397365"/>
    <w:rsid w:val="0039748C"/>
    <w:rsid w:val="003974C7"/>
    <w:rsid w:val="003A37F0"/>
    <w:rsid w:val="003A50E6"/>
    <w:rsid w:val="003A6041"/>
    <w:rsid w:val="003A61DF"/>
    <w:rsid w:val="003A73CD"/>
    <w:rsid w:val="003A7CFF"/>
    <w:rsid w:val="003B0277"/>
    <w:rsid w:val="003B0404"/>
    <w:rsid w:val="003B1951"/>
    <w:rsid w:val="003B1B25"/>
    <w:rsid w:val="003B227F"/>
    <w:rsid w:val="003B24D3"/>
    <w:rsid w:val="003B25B8"/>
    <w:rsid w:val="003B4B26"/>
    <w:rsid w:val="003B73BC"/>
    <w:rsid w:val="003B754A"/>
    <w:rsid w:val="003C168B"/>
    <w:rsid w:val="003C1E65"/>
    <w:rsid w:val="003C26AA"/>
    <w:rsid w:val="003C3228"/>
    <w:rsid w:val="003C3D9C"/>
    <w:rsid w:val="003C3FF7"/>
    <w:rsid w:val="003C4D7C"/>
    <w:rsid w:val="003C5D9A"/>
    <w:rsid w:val="003C6682"/>
    <w:rsid w:val="003C7C7E"/>
    <w:rsid w:val="003D0073"/>
    <w:rsid w:val="003D07BB"/>
    <w:rsid w:val="003D11D8"/>
    <w:rsid w:val="003D1528"/>
    <w:rsid w:val="003D16A1"/>
    <w:rsid w:val="003D16EB"/>
    <w:rsid w:val="003D1806"/>
    <w:rsid w:val="003D1CBC"/>
    <w:rsid w:val="003D2106"/>
    <w:rsid w:val="003D2BAE"/>
    <w:rsid w:val="003D2C9A"/>
    <w:rsid w:val="003D3FA7"/>
    <w:rsid w:val="003D4577"/>
    <w:rsid w:val="003D4760"/>
    <w:rsid w:val="003D6045"/>
    <w:rsid w:val="003D63D1"/>
    <w:rsid w:val="003D6B1F"/>
    <w:rsid w:val="003D6D96"/>
    <w:rsid w:val="003D6F1A"/>
    <w:rsid w:val="003D7929"/>
    <w:rsid w:val="003E04FC"/>
    <w:rsid w:val="003E09D8"/>
    <w:rsid w:val="003E0A81"/>
    <w:rsid w:val="003E0C36"/>
    <w:rsid w:val="003E1568"/>
    <w:rsid w:val="003E31E8"/>
    <w:rsid w:val="003E36F8"/>
    <w:rsid w:val="003E4F36"/>
    <w:rsid w:val="003E6E56"/>
    <w:rsid w:val="003E6F98"/>
    <w:rsid w:val="003E7897"/>
    <w:rsid w:val="003F07D1"/>
    <w:rsid w:val="003F0A96"/>
    <w:rsid w:val="003F0CA9"/>
    <w:rsid w:val="003F1E01"/>
    <w:rsid w:val="003F2B78"/>
    <w:rsid w:val="003F2DD5"/>
    <w:rsid w:val="003F2F10"/>
    <w:rsid w:val="003F3CCD"/>
    <w:rsid w:val="003F3DCE"/>
    <w:rsid w:val="003F4A53"/>
    <w:rsid w:val="003F4C5A"/>
    <w:rsid w:val="003F4DB3"/>
    <w:rsid w:val="003F589F"/>
    <w:rsid w:val="003F69F6"/>
    <w:rsid w:val="003F7190"/>
    <w:rsid w:val="00400E95"/>
    <w:rsid w:val="00400F1D"/>
    <w:rsid w:val="004015DC"/>
    <w:rsid w:val="00402E72"/>
    <w:rsid w:val="00403B48"/>
    <w:rsid w:val="0040441C"/>
    <w:rsid w:val="004048E7"/>
    <w:rsid w:val="004050B3"/>
    <w:rsid w:val="00405C20"/>
    <w:rsid w:val="0040792E"/>
    <w:rsid w:val="004106AC"/>
    <w:rsid w:val="00410BE8"/>
    <w:rsid w:val="00410F85"/>
    <w:rsid w:val="0041152D"/>
    <w:rsid w:val="004123A6"/>
    <w:rsid w:val="004136AF"/>
    <w:rsid w:val="004139B0"/>
    <w:rsid w:val="004144C3"/>
    <w:rsid w:val="00414DB4"/>
    <w:rsid w:val="004150DA"/>
    <w:rsid w:val="00415B66"/>
    <w:rsid w:val="00416D46"/>
    <w:rsid w:val="00420278"/>
    <w:rsid w:val="0042191D"/>
    <w:rsid w:val="00421E2B"/>
    <w:rsid w:val="00422A65"/>
    <w:rsid w:val="00422BD8"/>
    <w:rsid w:val="004234E9"/>
    <w:rsid w:val="00423CC2"/>
    <w:rsid w:val="0042459D"/>
    <w:rsid w:val="00424840"/>
    <w:rsid w:val="00424C97"/>
    <w:rsid w:val="00425810"/>
    <w:rsid w:val="0042582E"/>
    <w:rsid w:val="00426359"/>
    <w:rsid w:val="00426C7A"/>
    <w:rsid w:val="00427592"/>
    <w:rsid w:val="004278EC"/>
    <w:rsid w:val="00427D2E"/>
    <w:rsid w:val="004301E5"/>
    <w:rsid w:val="00433E97"/>
    <w:rsid w:val="00434ED8"/>
    <w:rsid w:val="004360B0"/>
    <w:rsid w:val="0043620A"/>
    <w:rsid w:val="00436C20"/>
    <w:rsid w:val="00437F37"/>
    <w:rsid w:val="00440E66"/>
    <w:rsid w:val="00441A6C"/>
    <w:rsid w:val="00441E07"/>
    <w:rsid w:val="00442218"/>
    <w:rsid w:val="004433CB"/>
    <w:rsid w:val="00443AD4"/>
    <w:rsid w:val="00444143"/>
    <w:rsid w:val="004450B8"/>
    <w:rsid w:val="00445A49"/>
    <w:rsid w:val="00446468"/>
    <w:rsid w:val="00446A45"/>
    <w:rsid w:val="00446F8D"/>
    <w:rsid w:val="00447F1A"/>
    <w:rsid w:val="0045098E"/>
    <w:rsid w:val="004510F8"/>
    <w:rsid w:val="004512FC"/>
    <w:rsid w:val="0045132A"/>
    <w:rsid w:val="00452B80"/>
    <w:rsid w:val="00452C25"/>
    <w:rsid w:val="004531A6"/>
    <w:rsid w:val="00453EA9"/>
    <w:rsid w:val="0045497F"/>
    <w:rsid w:val="00454B87"/>
    <w:rsid w:val="00455174"/>
    <w:rsid w:val="00456A92"/>
    <w:rsid w:val="00456DEC"/>
    <w:rsid w:val="00457780"/>
    <w:rsid w:val="004611C7"/>
    <w:rsid w:val="00461242"/>
    <w:rsid w:val="00461682"/>
    <w:rsid w:val="004627F6"/>
    <w:rsid w:val="00463299"/>
    <w:rsid w:val="004634EB"/>
    <w:rsid w:val="004635E1"/>
    <w:rsid w:val="00463AC9"/>
    <w:rsid w:val="0046403F"/>
    <w:rsid w:val="00464C39"/>
    <w:rsid w:val="00466636"/>
    <w:rsid w:val="0046707D"/>
    <w:rsid w:val="004676C0"/>
    <w:rsid w:val="00467C2B"/>
    <w:rsid w:val="00470C04"/>
    <w:rsid w:val="00471399"/>
    <w:rsid w:val="00471881"/>
    <w:rsid w:val="00471F73"/>
    <w:rsid w:val="0047272C"/>
    <w:rsid w:val="0047314A"/>
    <w:rsid w:val="004731C0"/>
    <w:rsid w:val="00473579"/>
    <w:rsid w:val="00474901"/>
    <w:rsid w:val="00476D0C"/>
    <w:rsid w:val="00477782"/>
    <w:rsid w:val="00480841"/>
    <w:rsid w:val="00481222"/>
    <w:rsid w:val="00483AE3"/>
    <w:rsid w:val="00483B9C"/>
    <w:rsid w:val="00483BD3"/>
    <w:rsid w:val="004866CE"/>
    <w:rsid w:val="004870B7"/>
    <w:rsid w:val="0048787B"/>
    <w:rsid w:val="004900F8"/>
    <w:rsid w:val="004922D0"/>
    <w:rsid w:val="00492633"/>
    <w:rsid w:val="00492639"/>
    <w:rsid w:val="00492709"/>
    <w:rsid w:val="00493CA5"/>
    <w:rsid w:val="004944E5"/>
    <w:rsid w:val="00495D3B"/>
    <w:rsid w:val="0049722A"/>
    <w:rsid w:val="00497700"/>
    <w:rsid w:val="004A063A"/>
    <w:rsid w:val="004A0E06"/>
    <w:rsid w:val="004A1803"/>
    <w:rsid w:val="004A20CC"/>
    <w:rsid w:val="004A22E8"/>
    <w:rsid w:val="004A299B"/>
    <w:rsid w:val="004A3973"/>
    <w:rsid w:val="004A3B8F"/>
    <w:rsid w:val="004A3D3B"/>
    <w:rsid w:val="004A3E83"/>
    <w:rsid w:val="004A528F"/>
    <w:rsid w:val="004A5B5E"/>
    <w:rsid w:val="004A5D52"/>
    <w:rsid w:val="004A5D79"/>
    <w:rsid w:val="004A788E"/>
    <w:rsid w:val="004B1245"/>
    <w:rsid w:val="004B1D5D"/>
    <w:rsid w:val="004B2CE9"/>
    <w:rsid w:val="004B2ED3"/>
    <w:rsid w:val="004B46AD"/>
    <w:rsid w:val="004B4FEA"/>
    <w:rsid w:val="004B4FF0"/>
    <w:rsid w:val="004B5A9A"/>
    <w:rsid w:val="004B5C1D"/>
    <w:rsid w:val="004B607B"/>
    <w:rsid w:val="004B6A6F"/>
    <w:rsid w:val="004B73AA"/>
    <w:rsid w:val="004B740F"/>
    <w:rsid w:val="004B76C5"/>
    <w:rsid w:val="004B7C23"/>
    <w:rsid w:val="004C0243"/>
    <w:rsid w:val="004C0BA5"/>
    <w:rsid w:val="004C10F5"/>
    <w:rsid w:val="004C1505"/>
    <w:rsid w:val="004C2360"/>
    <w:rsid w:val="004C3161"/>
    <w:rsid w:val="004C3522"/>
    <w:rsid w:val="004C3D4D"/>
    <w:rsid w:val="004C3EE2"/>
    <w:rsid w:val="004C4267"/>
    <w:rsid w:val="004C46CB"/>
    <w:rsid w:val="004C477E"/>
    <w:rsid w:val="004C534E"/>
    <w:rsid w:val="004C5DC5"/>
    <w:rsid w:val="004C5F47"/>
    <w:rsid w:val="004C639D"/>
    <w:rsid w:val="004C7797"/>
    <w:rsid w:val="004C784A"/>
    <w:rsid w:val="004C7954"/>
    <w:rsid w:val="004D0761"/>
    <w:rsid w:val="004D0918"/>
    <w:rsid w:val="004D09CB"/>
    <w:rsid w:val="004D0A7E"/>
    <w:rsid w:val="004D1981"/>
    <w:rsid w:val="004D1A9B"/>
    <w:rsid w:val="004D2874"/>
    <w:rsid w:val="004D28BE"/>
    <w:rsid w:val="004D2A9D"/>
    <w:rsid w:val="004D438F"/>
    <w:rsid w:val="004D4D89"/>
    <w:rsid w:val="004D4EE0"/>
    <w:rsid w:val="004D55E1"/>
    <w:rsid w:val="004D5BCB"/>
    <w:rsid w:val="004D5CAE"/>
    <w:rsid w:val="004D6118"/>
    <w:rsid w:val="004D62EA"/>
    <w:rsid w:val="004D69F9"/>
    <w:rsid w:val="004D7078"/>
    <w:rsid w:val="004D7628"/>
    <w:rsid w:val="004D76A1"/>
    <w:rsid w:val="004D77F9"/>
    <w:rsid w:val="004D78AF"/>
    <w:rsid w:val="004E02CD"/>
    <w:rsid w:val="004E12FC"/>
    <w:rsid w:val="004E1C46"/>
    <w:rsid w:val="004E1CA0"/>
    <w:rsid w:val="004E3B15"/>
    <w:rsid w:val="004E3D26"/>
    <w:rsid w:val="004E50DA"/>
    <w:rsid w:val="004E5ECF"/>
    <w:rsid w:val="004E6176"/>
    <w:rsid w:val="004E64E7"/>
    <w:rsid w:val="004E674B"/>
    <w:rsid w:val="004E72ED"/>
    <w:rsid w:val="004F128A"/>
    <w:rsid w:val="004F16F7"/>
    <w:rsid w:val="004F1836"/>
    <w:rsid w:val="004F25B8"/>
    <w:rsid w:val="004F29BA"/>
    <w:rsid w:val="004F2B99"/>
    <w:rsid w:val="004F3E95"/>
    <w:rsid w:val="004F3ECA"/>
    <w:rsid w:val="004F43D9"/>
    <w:rsid w:val="004F44BC"/>
    <w:rsid w:val="004F4EB7"/>
    <w:rsid w:val="004F5BD0"/>
    <w:rsid w:val="004F5F10"/>
    <w:rsid w:val="004F6A10"/>
    <w:rsid w:val="004F6FBE"/>
    <w:rsid w:val="004F79D0"/>
    <w:rsid w:val="005009FB"/>
    <w:rsid w:val="00501B63"/>
    <w:rsid w:val="00501E65"/>
    <w:rsid w:val="0050207C"/>
    <w:rsid w:val="0050263F"/>
    <w:rsid w:val="00502AE7"/>
    <w:rsid w:val="00502BF6"/>
    <w:rsid w:val="00503B3C"/>
    <w:rsid w:val="00503B98"/>
    <w:rsid w:val="00504A8C"/>
    <w:rsid w:val="005057BF"/>
    <w:rsid w:val="005058D3"/>
    <w:rsid w:val="00506AD9"/>
    <w:rsid w:val="005071CD"/>
    <w:rsid w:val="005074BF"/>
    <w:rsid w:val="0050759A"/>
    <w:rsid w:val="00507714"/>
    <w:rsid w:val="005079CD"/>
    <w:rsid w:val="005108E1"/>
    <w:rsid w:val="005113AC"/>
    <w:rsid w:val="00511535"/>
    <w:rsid w:val="00511E1C"/>
    <w:rsid w:val="005123C2"/>
    <w:rsid w:val="00512B68"/>
    <w:rsid w:val="0051403C"/>
    <w:rsid w:val="00514DBE"/>
    <w:rsid w:val="00515190"/>
    <w:rsid w:val="00515A35"/>
    <w:rsid w:val="00516044"/>
    <w:rsid w:val="00516AF0"/>
    <w:rsid w:val="00516F6E"/>
    <w:rsid w:val="005177C6"/>
    <w:rsid w:val="00517C4E"/>
    <w:rsid w:val="005201AA"/>
    <w:rsid w:val="00520BE0"/>
    <w:rsid w:val="00521F47"/>
    <w:rsid w:val="005222B7"/>
    <w:rsid w:val="00522AAC"/>
    <w:rsid w:val="00523039"/>
    <w:rsid w:val="00523609"/>
    <w:rsid w:val="00523F6A"/>
    <w:rsid w:val="005241CF"/>
    <w:rsid w:val="00524541"/>
    <w:rsid w:val="00524BA0"/>
    <w:rsid w:val="00524DCF"/>
    <w:rsid w:val="00524F82"/>
    <w:rsid w:val="00527888"/>
    <w:rsid w:val="00530071"/>
    <w:rsid w:val="00530819"/>
    <w:rsid w:val="00530C05"/>
    <w:rsid w:val="00531349"/>
    <w:rsid w:val="005318B2"/>
    <w:rsid w:val="00531CCD"/>
    <w:rsid w:val="005326E3"/>
    <w:rsid w:val="0053388E"/>
    <w:rsid w:val="00533A3C"/>
    <w:rsid w:val="00533B16"/>
    <w:rsid w:val="0053414F"/>
    <w:rsid w:val="00534471"/>
    <w:rsid w:val="00534926"/>
    <w:rsid w:val="0053600E"/>
    <w:rsid w:val="00536C64"/>
    <w:rsid w:val="00537CBA"/>
    <w:rsid w:val="00540824"/>
    <w:rsid w:val="00542E7E"/>
    <w:rsid w:val="00543AE6"/>
    <w:rsid w:val="005445E8"/>
    <w:rsid w:val="00544FAB"/>
    <w:rsid w:val="00544FDD"/>
    <w:rsid w:val="00545048"/>
    <w:rsid w:val="00545560"/>
    <w:rsid w:val="0054588B"/>
    <w:rsid w:val="00545E02"/>
    <w:rsid w:val="00546050"/>
    <w:rsid w:val="0054672C"/>
    <w:rsid w:val="005474EE"/>
    <w:rsid w:val="00550B54"/>
    <w:rsid w:val="00552246"/>
    <w:rsid w:val="00552B8C"/>
    <w:rsid w:val="00553386"/>
    <w:rsid w:val="005535D8"/>
    <w:rsid w:val="00554007"/>
    <w:rsid w:val="00554506"/>
    <w:rsid w:val="00554917"/>
    <w:rsid w:val="00555A08"/>
    <w:rsid w:val="00556008"/>
    <w:rsid w:val="0055677A"/>
    <w:rsid w:val="00557D65"/>
    <w:rsid w:val="005603E4"/>
    <w:rsid w:val="0056070E"/>
    <w:rsid w:val="00560BB5"/>
    <w:rsid w:val="00560D27"/>
    <w:rsid w:val="00560DC7"/>
    <w:rsid w:val="00560F42"/>
    <w:rsid w:val="00561196"/>
    <w:rsid w:val="00564353"/>
    <w:rsid w:val="00565498"/>
    <w:rsid w:val="00565958"/>
    <w:rsid w:val="00566637"/>
    <w:rsid w:val="0056707C"/>
    <w:rsid w:val="005670F8"/>
    <w:rsid w:val="005700B9"/>
    <w:rsid w:val="0057078D"/>
    <w:rsid w:val="005720AC"/>
    <w:rsid w:val="005723AD"/>
    <w:rsid w:val="00572672"/>
    <w:rsid w:val="00572B3D"/>
    <w:rsid w:val="00572BAE"/>
    <w:rsid w:val="00573DEF"/>
    <w:rsid w:val="00574112"/>
    <w:rsid w:val="00574BE7"/>
    <w:rsid w:val="005753AE"/>
    <w:rsid w:val="00576E50"/>
    <w:rsid w:val="005808B5"/>
    <w:rsid w:val="00580D31"/>
    <w:rsid w:val="00580DAC"/>
    <w:rsid w:val="005822EF"/>
    <w:rsid w:val="005823EE"/>
    <w:rsid w:val="0058250A"/>
    <w:rsid w:val="00582550"/>
    <w:rsid w:val="00582B11"/>
    <w:rsid w:val="00583713"/>
    <w:rsid w:val="00584439"/>
    <w:rsid w:val="005849D4"/>
    <w:rsid w:val="00585668"/>
    <w:rsid w:val="00586ADA"/>
    <w:rsid w:val="00586DE3"/>
    <w:rsid w:val="00586F81"/>
    <w:rsid w:val="00590BF6"/>
    <w:rsid w:val="00590EE6"/>
    <w:rsid w:val="00591F83"/>
    <w:rsid w:val="0059241A"/>
    <w:rsid w:val="00592776"/>
    <w:rsid w:val="00592E9F"/>
    <w:rsid w:val="00593117"/>
    <w:rsid w:val="005933FA"/>
    <w:rsid w:val="005948F5"/>
    <w:rsid w:val="00594CFC"/>
    <w:rsid w:val="0059567B"/>
    <w:rsid w:val="00596705"/>
    <w:rsid w:val="00596C2B"/>
    <w:rsid w:val="00596CE4"/>
    <w:rsid w:val="0059742D"/>
    <w:rsid w:val="005975CF"/>
    <w:rsid w:val="00597927"/>
    <w:rsid w:val="00597A18"/>
    <w:rsid w:val="00597B50"/>
    <w:rsid w:val="00597D9E"/>
    <w:rsid w:val="005A028B"/>
    <w:rsid w:val="005A091B"/>
    <w:rsid w:val="005A09B7"/>
    <w:rsid w:val="005A2289"/>
    <w:rsid w:val="005A294D"/>
    <w:rsid w:val="005A3102"/>
    <w:rsid w:val="005A37FC"/>
    <w:rsid w:val="005A3BCD"/>
    <w:rsid w:val="005A3F48"/>
    <w:rsid w:val="005A498B"/>
    <w:rsid w:val="005A663C"/>
    <w:rsid w:val="005B0DD7"/>
    <w:rsid w:val="005B1A8B"/>
    <w:rsid w:val="005B398A"/>
    <w:rsid w:val="005B4692"/>
    <w:rsid w:val="005B4A1A"/>
    <w:rsid w:val="005B5F51"/>
    <w:rsid w:val="005B6ED7"/>
    <w:rsid w:val="005B7014"/>
    <w:rsid w:val="005B7B23"/>
    <w:rsid w:val="005C0330"/>
    <w:rsid w:val="005C08BB"/>
    <w:rsid w:val="005C0F57"/>
    <w:rsid w:val="005C138E"/>
    <w:rsid w:val="005C25C1"/>
    <w:rsid w:val="005C3044"/>
    <w:rsid w:val="005C48B7"/>
    <w:rsid w:val="005C6E26"/>
    <w:rsid w:val="005C78AB"/>
    <w:rsid w:val="005D0312"/>
    <w:rsid w:val="005D0D5F"/>
    <w:rsid w:val="005D1176"/>
    <w:rsid w:val="005D1339"/>
    <w:rsid w:val="005D234F"/>
    <w:rsid w:val="005D2D94"/>
    <w:rsid w:val="005D2E71"/>
    <w:rsid w:val="005D3F76"/>
    <w:rsid w:val="005D3FF4"/>
    <w:rsid w:val="005D455A"/>
    <w:rsid w:val="005D45F9"/>
    <w:rsid w:val="005D4652"/>
    <w:rsid w:val="005D497C"/>
    <w:rsid w:val="005D51A5"/>
    <w:rsid w:val="005D5C94"/>
    <w:rsid w:val="005D620D"/>
    <w:rsid w:val="005D70AA"/>
    <w:rsid w:val="005D781A"/>
    <w:rsid w:val="005E0617"/>
    <w:rsid w:val="005E0CA7"/>
    <w:rsid w:val="005E3251"/>
    <w:rsid w:val="005E3BD3"/>
    <w:rsid w:val="005E3C6F"/>
    <w:rsid w:val="005E3CC3"/>
    <w:rsid w:val="005E4C85"/>
    <w:rsid w:val="005E4C90"/>
    <w:rsid w:val="005E4DFE"/>
    <w:rsid w:val="005E67FC"/>
    <w:rsid w:val="005E73B8"/>
    <w:rsid w:val="005E7974"/>
    <w:rsid w:val="005E7A27"/>
    <w:rsid w:val="005E7B67"/>
    <w:rsid w:val="005E7BC4"/>
    <w:rsid w:val="005F0B5E"/>
    <w:rsid w:val="005F416F"/>
    <w:rsid w:val="005F4569"/>
    <w:rsid w:val="005F4955"/>
    <w:rsid w:val="005F49BF"/>
    <w:rsid w:val="005F4D36"/>
    <w:rsid w:val="005F4F08"/>
    <w:rsid w:val="005F5AEA"/>
    <w:rsid w:val="005F63C9"/>
    <w:rsid w:val="005F657A"/>
    <w:rsid w:val="005F679D"/>
    <w:rsid w:val="005F6900"/>
    <w:rsid w:val="005F6DE1"/>
    <w:rsid w:val="005F75EA"/>
    <w:rsid w:val="006004BD"/>
    <w:rsid w:val="006004EE"/>
    <w:rsid w:val="0060180E"/>
    <w:rsid w:val="00601BF0"/>
    <w:rsid w:val="00601DE5"/>
    <w:rsid w:val="006029FA"/>
    <w:rsid w:val="00603584"/>
    <w:rsid w:val="00603FF5"/>
    <w:rsid w:val="00604285"/>
    <w:rsid w:val="006042BF"/>
    <w:rsid w:val="00604CF3"/>
    <w:rsid w:val="00604D0B"/>
    <w:rsid w:val="00604FBF"/>
    <w:rsid w:val="006054C2"/>
    <w:rsid w:val="00605C10"/>
    <w:rsid w:val="00606975"/>
    <w:rsid w:val="00607185"/>
    <w:rsid w:val="00607358"/>
    <w:rsid w:val="00607541"/>
    <w:rsid w:val="0060763E"/>
    <w:rsid w:val="00607C5D"/>
    <w:rsid w:val="00612189"/>
    <w:rsid w:val="006139CF"/>
    <w:rsid w:val="006150F3"/>
    <w:rsid w:val="00615608"/>
    <w:rsid w:val="0061745C"/>
    <w:rsid w:val="00617490"/>
    <w:rsid w:val="00617948"/>
    <w:rsid w:val="00617BA0"/>
    <w:rsid w:val="00620BD4"/>
    <w:rsid w:val="00621C1A"/>
    <w:rsid w:val="0062220B"/>
    <w:rsid w:val="00623420"/>
    <w:rsid w:val="006234ED"/>
    <w:rsid w:val="00623771"/>
    <w:rsid w:val="00623871"/>
    <w:rsid w:val="00624212"/>
    <w:rsid w:val="0062556F"/>
    <w:rsid w:val="0062687D"/>
    <w:rsid w:val="00626A40"/>
    <w:rsid w:val="00626FA6"/>
    <w:rsid w:val="0062713F"/>
    <w:rsid w:val="00627140"/>
    <w:rsid w:val="006272D2"/>
    <w:rsid w:val="006273FD"/>
    <w:rsid w:val="00630D58"/>
    <w:rsid w:val="0063182E"/>
    <w:rsid w:val="00631D16"/>
    <w:rsid w:val="00631FD9"/>
    <w:rsid w:val="00633C36"/>
    <w:rsid w:val="00633FCE"/>
    <w:rsid w:val="006342C1"/>
    <w:rsid w:val="0063462F"/>
    <w:rsid w:val="00635CB9"/>
    <w:rsid w:val="00635CFA"/>
    <w:rsid w:val="00636411"/>
    <w:rsid w:val="0063653E"/>
    <w:rsid w:val="00636BFF"/>
    <w:rsid w:val="00637C62"/>
    <w:rsid w:val="00640FFF"/>
    <w:rsid w:val="006410A4"/>
    <w:rsid w:val="00642EE0"/>
    <w:rsid w:val="00644E79"/>
    <w:rsid w:val="006450CC"/>
    <w:rsid w:val="00645AD7"/>
    <w:rsid w:val="00645B1C"/>
    <w:rsid w:val="00645D12"/>
    <w:rsid w:val="00646587"/>
    <w:rsid w:val="0064782A"/>
    <w:rsid w:val="00647E3E"/>
    <w:rsid w:val="00651662"/>
    <w:rsid w:val="00651865"/>
    <w:rsid w:val="00652BD0"/>
    <w:rsid w:val="00652CC2"/>
    <w:rsid w:val="00653840"/>
    <w:rsid w:val="0065388A"/>
    <w:rsid w:val="00654B0D"/>
    <w:rsid w:val="00655BAD"/>
    <w:rsid w:val="00655CCA"/>
    <w:rsid w:val="00655DAB"/>
    <w:rsid w:val="006561A8"/>
    <w:rsid w:val="00656681"/>
    <w:rsid w:val="00656EA6"/>
    <w:rsid w:val="00657C29"/>
    <w:rsid w:val="0066097B"/>
    <w:rsid w:val="006609FC"/>
    <w:rsid w:val="00660DF0"/>
    <w:rsid w:val="00661062"/>
    <w:rsid w:val="00661ADB"/>
    <w:rsid w:val="0066237A"/>
    <w:rsid w:val="00662BE1"/>
    <w:rsid w:val="006637E0"/>
    <w:rsid w:val="00663CF9"/>
    <w:rsid w:val="0066546C"/>
    <w:rsid w:val="00665BC3"/>
    <w:rsid w:val="0066609C"/>
    <w:rsid w:val="006662EC"/>
    <w:rsid w:val="006664A1"/>
    <w:rsid w:val="0067003C"/>
    <w:rsid w:val="006702E7"/>
    <w:rsid w:val="00670D14"/>
    <w:rsid w:val="0067215C"/>
    <w:rsid w:val="00672DBE"/>
    <w:rsid w:val="006739F6"/>
    <w:rsid w:val="006749F9"/>
    <w:rsid w:val="00674A21"/>
    <w:rsid w:val="00674E17"/>
    <w:rsid w:val="00676256"/>
    <w:rsid w:val="00676A16"/>
    <w:rsid w:val="00676E05"/>
    <w:rsid w:val="0067700B"/>
    <w:rsid w:val="006775BE"/>
    <w:rsid w:val="0067794D"/>
    <w:rsid w:val="006808DD"/>
    <w:rsid w:val="00681AC8"/>
    <w:rsid w:val="00682548"/>
    <w:rsid w:val="0068307F"/>
    <w:rsid w:val="00684534"/>
    <w:rsid w:val="006847DE"/>
    <w:rsid w:val="006847F4"/>
    <w:rsid w:val="006859BD"/>
    <w:rsid w:val="00685ACD"/>
    <w:rsid w:val="00686805"/>
    <w:rsid w:val="006902DB"/>
    <w:rsid w:val="00692E02"/>
    <w:rsid w:val="00693CC9"/>
    <w:rsid w:val="00694974"/>
    <w:rsid w:val="00694D33"/>
    <w:rsid w:val="00696299"/>
    <w:rsid w:val="00696519"/>
    <w:rsid w:val="00696CD3"/>
    <w:rsid w:val="00697569"/>
    <w:rsid w:val="00697D03"/>
    <w:rsid w:val="006A0B6D"/>
    <w:rsid w:val="006A0B9F"/>
    <w:rsid w:val="006A122B"/>
    <w:rsid w:val="006A1E97"/>
    <w:rsid w:val="006A2082"/>
    <w:rsid w:val="006A3479"/>
    <w:rsid w:val="006A37AC"/>
    <w:rsid w:val="006A3BF9"/>
    <w:rsid w:val="006A42AF"/>
    <w:rsid w:val="006A42CA"/>
    <w:rsid w:val="006A4394"/>
    <w:rsid w:val="006A45D3"/>
    <w:rsid w:val="006A5451"/>
    <w:rsid w:val="006A5E0B"/>
    <w:rsid w:val="006A6029"/>
    <w:rsid w:val="006A6B66"/>
    <w:rsid w:val="006A6BA4"/>
    <w:rsid w:val="006A6EA2"/>
    <w:rsid w:val="006A78C8"/>
    <w:rsid w:val="006A79F7"/>
    <w:rsid w:val="006B0724"/>
    <w:rsid w:val="006B1323"/>
    <w:rsid w:val="006B1A3E"/>
    <w:rsid w:val="006B2FF5"/>
    <w:rsid w:val="006B454F"/>
    <w:rsid w:val="006B5222"/>
    <w:rsid w:val="006B52BA"/>
    <w:rsid w:val="006B59F4"/>
    <w:rsid w:val="006B5F2A"/>
    <w:rsid w:val="006B6184"/>
    <w:rsid w:val="006B64E7"/>
    <w:rsid w:val="006B6738"/>
    <w:rsid w:val="006C0442"/>
    <w:rsid w:val="006C0517"/>
    <w:rsid w:val="006C07D4"/>
    <w:rsid w:val="006C0F9B"/>
    <w:rsid w:val="006C14C4"/>
    <w:rsid w:val="006C1A02"/>
    <w:rsid w:val="006C1A40"/>
    <w:rsid w:val="006C21D0"/>
    <w:rsid w:val="006C27A3"/>
    <w:rsid w:val="006C2B6B"/>
    <w:rsid w:val="006C3509"/>
    <w:rsid w:val="006C488F"/>
    <w:rsid w:val="006C5CBC"/>
    <w:rsid w:val="006C601D"/>
    <w:rsid w:val="006C6403"/>
    <w:rsid w:val="006C65C6"/>
    <w:rsid w:val="006C67F1"/>
    <w:rsid w:val="006C6B43"/>
    <w:rsid w:val="006C7D9B"/>
    <w:rsid w:val="006D0875"/>
    <w:rsid w:val="006D1671"/>
    <w:rsid w:val="006D1F99"/>
    <w:rsid w:val="006D2122"/>
    <w:rsid w:val="006D28A0"/>
    <w:rsid w:val="006D31C2"/>
    <w:rsid w:val="006D371D"/>
    <w:rsid w:val="006D50BE"/>
    <w:rsid w:val="006D6745"/>
    <w:rsid w:val="006D7009"/>
    <w:rsid w:val="006D72FB"/>
    <w:rsid w:val="006D7351"/>
    <w:rsid w:val="006E040E"/>
    <w:rsid w:val="006E08D0"/>
    <w:rsid w:val="006E10FD"/>
    <w:rsid w:val="006E196C"/>
    <w:rsid w:val="006E208E"/>
    <w:rsid w:val="006E2B0C"/>
    <w:rsid w:val="006E34B7"/>
    <w:rsid w:val="006E4A95"/>
    <w:rsid w:val="006E4BB7"/>
    <w:rsid w:val="006E4BF2"/>
    <w:rsid w:val="006E51D0"/>
    <w:rsid w:val="006E5776"/>
    <w:rsid w:val="006E596E"/>
    <w:rsid w:val="006E718D"/>
    <w:rsid w:val="006E7A99"/>
    <w:rsid w:val="006F07C7"/>
    <w:rsid w:val="006F1238"/>
    <w:rsid w:val="006F20F1"/>
    <w:rsid w:val="006F22FA"/>
    <w:rsid w:val="006F27DC"/>
    <w:rsid w:val="006F2E90"/>
    <w:rsid w:val="006F30BF"/>
    <w:rsid w:val="006F4F21"/>
    <w:rsid w:val="006F504E"/>
    <w:rsid w:val="006F505E"/>
    <w:rsid w:val="006F5EFD"/>
    <w:rsid w:val="006F65FB"/>
    <w:rsid w:val="006F6604"/>
    <w:rsid w:val="006F6D29"/>
    <w:rsid w:val="006F6EC9"/>
    <w:rsid w:val="006F7299"/>
    <w:rsid w:val="00700091"/>
    <w:rsid w:val="00700119"/>
    <w:rsid w:val="007008A0"/>
    <w:rsid w:val="00700E78"/>
    <w:rsid w:val="00701361"/>
    <w:rsid w:val="00701470"/>
    <w:rsid w:val="0070157A"/>
    <w:rsid w:val="00701DBC"/>
    <w:rsid w:val="00702221"/>
    <w:rsid w:val="0070293F"/>
    <w:rsid w:val="00702C28"/>
    <w:rsid w:val="007031F5"/>
    <w:rsid w:val="007037BF"/>
    <w:rsid w:val="00703E0F"/>
    <w:rsid w:val="00703E95"/>
    <w:rsid w:val="00704763"/>
    <w:rsid w:val="00705C12"/>
    <w:rsid w:val="00706FF5"/>
    <w:rsid w:val="007072BF"/>
    <w:rsid w:val="0070799B"/>
    <w:rsid w:val="00707A7F"/>
    <w:rsid w:val="00707F73"/>
    <w:rsid w:val="00710E95"/>
    <w:rsid w:val="0071153A"/>
    <w:rsid w:val="00712AE0"/>
    <w:rsid w:val="00712B23"/>
    <w:rsid w:val="007139AB"/>
    <w:rsid w:val="00715427"/>
    <w:rsid w:val="00715E89"/>
    <w:rsid w:val="00716CCC"/>
    <w:rsid w:val="007171C8"/>
    <w:rsid w:val="007176B2"/>
    <w:rsid w:val="00717D35"/>
    <w:rsid w:val="00720756"/>
    <w:rsid w:val="00721F89"/>
    <w:rsid w:val="00723931"/>
    <w:rsid w:val="00723C45"/>
    <w:rsid w:val="007249A1"/>
    <w:rsid w:val="00724E7B"/>
    <w:rsid w:val="00725160"/>
    <w:rsid w:val="00726679"/>
    <w:rsid w:val="007276D7"/>
    <w:rsid w:val="00727E16"/>
    <w:rsid w:val="00732509"/>
    <w:rsid w:val="0073252B"/>
    <w:rsid w:val="00732728"/>
    <w:rsid w:val="00732FAB"/>
    <w:rsid w:val="00733292"/>
    <w:rsid w:val="00734221"/>
    <w:rsid w:val="00734458"/>
    <w:rsid w:val="00735545"/>
    <w:rsid w:val="007367C4"/>
    <w:rsid w:val="007371AE"/>
    <w:rsid w:val="00737DE2"/>
    <w:rsid w:val="00740417"/>
    <w:rsid w:val="00740AF2"/>
    <w:rsid w:val="007415BE"/>
    <w:rsid w:val="007417A1"/>
    <w:rsid w:val="00742760"/>
    <w:rsid w:val="00743D62"/>
    <w:rsid w:val="00744126"/>
    <w:rsid w:val="00744F3A"/>
    <w:rsid w:val="007450C9"/>
    <w:rsid w:val="007469BA"/>
    <w:rsid w:val="007474CD"/>
    <w:rsid w:val="007475E7"/>
    <w:rsid w:val="00747CA0"/>
    <w:rsid w:val="00750125"/>
    <w:rsid w:val="007510D6"/>
    <w:rsid w:val="007528CB"/>
    <w:rsid w:val="00752D90"/>
    <w:rsid w:val="00753398"/>
    <w:rsid w:val="00754468"/>
    <w:rsid w:val="00755AB7"/>
    <w:rsid w:val="00755FB2"/>
    <w:rsid w:val="007563F5"/>
    <w:rsid w:val="00757659"/>
    <w:rsid w:val="0075780C"/>
    <w:rsid w:val="00761318"/>
    <w:rsid w:val="007621F7"/>
    <w:rsid w:val="007626D0"/>
    <w:rsid w:val="007638EC"/>
    <w:rsid w:val="00763EBE"/>
    <w:rsid w:val="007640FF"/>
    <w:rsid w:val="0076418C"/>
    <w:rsid w:val="00764660"/>
    <w:rsid w:val="00765354"/>
    <w:rsid w:val="007653FA"/>
    <w:rsid w:val="00766DB3"/>
    <w:rsid w:val="00767A8B"/>
    <w:rsid w:val="007719B7"/>
    <w:rsid w:val="00771C7C"/>
    <w:rsid w:val="00772EE1"/>
    <w:rsid w:val="00773D03"/>
    <w:rsid w:val="00774579"/>
    <w:rsid w:val="0077535C"/>
    <w:rsid w:val="00775D05"/>
    <w:rsid w:val="00776098"/>
    <w:rsid w:val="007761F0"/>
    <w:rsid w:val="00777945"/>
    <w:rsid w:val="007808C2"/>
    <w:rsid w:val="00781650"/>
    <w:rsid w:val="00781BF4"/>
    <w:rsid w:val="007823FD"/>
    <w:rsid w:val="007824C6"/>
    <w:rsid w:val="00782C70"/>
    <w:rsid w:val="0078383E"/>
    <w:rsid w:val="00783930"/>
    <w:rsid w:val="00783B5A"/>
    <w:rsid w:val="007857A2"/>
    <w:rsid w:val="00786721"/>
    <w:rsid w:val="00786896"/>
    <w:rsid w:val="007875B9"/>
    <w:rsid w:val="00787DAF"/>
    <w:rsid w:val="00791366"/>
    <w:rsid w:val="00791543"/>
    <w:rsid w:val="00791B5C"/>
    <w:rsid w:val="00791F9D"/>
    <w:rsid w:val="007929B4"/>
    <w:rsid w:val="0079302C"/>
    <w:rsid w:val="00793042"/>
    <w:rsid w:val="007936FD"/>
    <w:rsid w:val="00794108"/>
    <w:rsid w:val="007942DB"/>
    <w:rsid w:val="00795A51"/>
    <w:rsid w:val="007960B1"/>
    <w:rsid w:val="0079637F"/>
    <w:rsid w:val="00796561"/>
    <w:rsid w:val="00796788"/>
    <w:rsid w:val="007971DC"/>
    <w:rsid w:val="007A1215"/>
    <w:rsid w:val="007A229F"/>
    <w:rsid w:val="007A23CD"/>
    <w:rsid w:val="007A2C5D"/>
    <w:rsid w:val="007A3E77"/>
    <w:rsid w:val="007A49F8"/>
    <w:rsid w:val="007A5B57"/>
    <w:rsid w:val="007A6180"/>
    <w:rsid w:val="007A66CB"/>
    <w:rsid w:val="007A7CD9"/>
    <w:rsid w:val="007B025D"/>
    <w:rsid w:val="007B10E9"/>
    <w:rsid w:val="007B3495"/>
    <w:rsid w:val="007B5BF2"/>
    <w:rsid w:val="007B76E5"/>
    <w:rsid w:val="007B7C9D"/>
    <w:rsid w:val="007C0333"/>
    <w:rsid w:val="007C0AFC"/>
    <w:rsid w:val="007C123C"/>
    <w:rsid w:val="007C1840"/>
    <w:rsid w:val="007C21B5"/>
    <w:rsid w:val="007C2EF5"/>
    <w:rsid w:val="007C389D"/>
    <w:rsid w:val="007C39D2"/>
    <w:rsid w:val="007C3B66"/>
    <w:rsid w:val="007C3E75"/>
    <w:rsid w:val="007C63E3"/>
    <w:rsid w:val="007C6F14"/>
    <w:rsid w:val="007C752A"/>
    <w:rsid w:val="007C773F"/>
    <w:rsid w:val="007D006F"/>
    <w:rsid w:val="007D0349"/>
    <w:rsid w:val="007D0410"/>
    <w:rsid w:val="007D08B3"/>
    <w:rsid w:val="007D1021"/>
    <w:rsid w:val="007D1090"/>
    <w:rsid w:val="007D151F"/>
    <w:rsid w:val="007D1B41"/>
    <w:rsid w:val="007D1F62"/>
    <w:rsid w:val="007D3134"/>
    <w:rsid w:val="007D3C02"/>
    <w:rsid w:val="007D4CFD"/>
    <w:rsid w:val="007D5C61"/>
    <w:rsid w:val="007D7844"/>
    <w:rsid w:val="007E0259"/>
    <w:rsid w:val="007E0D64"/>
    <w:rsid w:val="007E0F96"/>
    <w:rsid w:val="007E1411"/>
    <w:rsid w:val="007E1612"/>
    <w:rsid w:val="007E1D66"/>
    <w:rsid w:val="007E1E5F"/>
    <w:rsid w:val="007E4978"/>
    <w:rsid w:val="007E5D3D"/>
    <w:rsid w:val="007E652C"/>
    <w:rsid w:val="007E74AF"/>
    <w:rsid w:val="007E758E"/>
    <w:rsid w:val="007E7F75"/>
    <w:rsid w:val="007F0AB2"/>
    <w:rsid w:val="007F2920"/>
    <w:rsid w:val="007F3B96"/>
    <w:rsid w:val="007F40BF"/>
    <w:rsid w:val="007F4F4B"/>
    <w:rsid w:val="007F51BA"/>
    <w:rsid w:val="007F5A05"/>
    <w:rsid w:val="007F5BCD"/>
    <w:rsid w:val="007F5BDF"/>
    <w:rsid w:val="007F62F1"/>
    <w:rsid w:val="007F637F"/>
    <w:rsid w:val="007F7416"/>
    <w:rsid w:val="007F753F"/>
    <w:rsid w:val="007F79D9"/>
    <w:rsid w:val="00800954"/>
    <w:rsid w:val="00800A95"/>
    <w:rsid w:val="008013B3"/>
    <w:rsid w:val="008013CF"/>
    <w:rsid w:val="0080231D"/>
    <w:rsid w:val="00803033"/>
    <w:rsid w:val="0080356F"/>
    <w:rsid w:val="0080396F"/>
    <w:rsid w:val="008073C9"/>
    <w:rsid w:val="00807769"/>
    <w:rsid w:val="00807E5A"/>
    <w:rsid w:val="008110C0"/>
    <w:rsid w:val="008117BA"/>
    <w:rsid w:val="00812357"/>
    <w:rsid w:val="00812BCA"/>
    <w:rsid w:val="00812C77"/>
    <w:rsid w:val="00812CCE"/>
    <w:rsid w:val="0081354F"/>
    <w:rsid w:val="00813C84"/>
    <w:rsid w:val="00814BC3"/>
    <w:rsid w:val="00814CF1"/>
    <w:rsid w:val="008158C8"/>
    <w:rsid w:val="008160EE"/>
    <w:rsid w:val="00820A7B"/>
    <w:rsid w:val="00820E07"/>
    <w:rsid w:val="00820E45"/>
    <w:rsid w:val="008220AC"/>
    <w:rsid w:val="00822DE2"/>
    <w:rsid w:val="0082321F"/>
    <w:rsid w:val="008239F5"/>
    <w:rsid w:val="008241C4"/>
    <w:rsid w:val="008256F0"/>
    <w:rsid w:val="008269E1"/>
    <w:rsid w:val="0082708D"/>
    <w:rsid w:val="008277A6"/>
    <w:rsid w:val="00830A46"/>
    <w:rsid w:val="0083158A"/>
    <w:rsid w:val="008315EC"/>
    <w:rsid w:val="008319FC"/>
    <w:rsid w:val="00831B57"/>
    <w:rsid w:val="00833BEE"/>
    <w:rsid w:val="008345C3"/>
    <w:rsid w:val="0083495B"/>
    <w:rsid w:val="0083522A"/>
    <w:rsid w:val="0083611A"/>
    <w:rsid w:val="008368A5"/>
    <w:rsid w:val="00836A12"/>
    <w:rsid w:val="00837B02"/>
    <w:rsid w:val="00837FB9"/>
    <w:rsid w:val="00840718"/>
    <w:rsid w:val="0084162D"/>
    <w:rsid w:val="0084287A"/>
    <w:rsid w:val="00842D49"/>
    <w:rsid w:val="00843AC9"/>
    <w:rsid w:val="008442FC"/>
    <w:rsid w:val="00844676"/>
    <w:rsid w:val="008462B2"/>
    <w:rsid w:val="00847356"/>
    <w:rsid w:val="00847451"/>
    <w:rsid w:val="00851253"/>
    <w:rsid w:val="00851303"/>
    <w:rsid w:val="008525BD"/>
    <w:rsid w:val="00852F83"/>
    <w:rsid w:val="00853DEF"/>
    <w:rsid w:val="008542A0"/>
    <w:rsid w:val="00855215"/>
    <w:rsid w:val="0085568E"/>
    <w:rsid w:val="00855DAD"/>
    <w:rsid w:val="008563C7"/>
    <w:rsid w:val="00856EF4"/>
    <w:rsid w:val="00860CA4"/>
    <w:rsid w:val="00860F77"/>
    <w:rsid w:val="00861614"/>
    <w:rsid w:val="00861C64"/>
    <w:rsid w:val="00862D90"/>
    <w:rsid w:val="0086306C"/>
    <w:rsid w:val="008634AF"/>
    <w:rsid w:val="0086394A"/>
    <w:rsid w:val="00863EE1"/>
    <w:rsid w:val="008642B1"/>
    <w:rsid w:val="008646D7"/>
    <w:rsid w:val="00864D46"/>
    <w:rsid w:val="00865940"/>
    <w:rsid w:val="00866BDD"/>
    <w:rsid w:val="008679BF"/>
    <w:rsid w:val="00867B96"/>
    <w:rsid w:val="008705F7"/>
    <w:rsid w:val="00870D13"/>
    <w:rsid w:val="00870D42"/>
    <w:rsid w:val="00871D06"/>
    <w:rsid w:val="0087214A"/>
    <w:rsid w:val="00872884"/>
    <w:rsid w:val="0087378B"/>
    <w:rsid w:val="00873A99"/>
    <w:rsid w:val="00873DA9"/>
    <w:rsid w:val="00873FE6"/>
    <w:rsid w:val="008740C4"/>
    <w:rsid w:val="00875405"/>
    <w:rsid w:val="0087560D"/>
    <w:rsid w:val="008756D3"/>
    <w:rsid w:val="00875883"/>
    <w:rsid w:val="00877029"/>
    <w:rsid w:val="0087748C"/>
    <w:rsid w:val="00877B80"/>
    <w:rsid w:val="00877D0F"/>
    <w:rsid w:val="008801E0"/>
    <w:rsid w:val="008814CA"/>
    <w:rsid w:val="00881800"/>
    <w:rsid w:val="00882305"/>
    <w:rsid w:val="0088280B"/>
    <w:rsid w:val="00882A5B"/>
    <w:rsid w:val="00883B17"/>
    <w:rsid w:val="00883CA2"/>
    <w:rsid w:val="0088439E"/>
    <w:rsid w:val="00885833"/>
    <w:rsid w:val="00885DCC"/>
    <w:rsid w:val="00886D2A"/>
    <w:rsid w:val="0089057E"/>
    <w:rsid w:val="00890AD7"/>
    <w:rsid w:val="00892B48"/>
    <w:rsid w:val="0089332A"/>
    <w:rsid w:val="008933CF"/>
    <w:rsid w:val="00893BE2"/>
    <w:rsid w:val="0089401C"/>
    <w:rsid w:val="0089448B"/>
    <w:rsid w:val="00895D10"/>
    <w:rsid w:val="00895DEB"/>
    <w:rsid w:val="00895E6C"/>
    <w:rsid w:val="00897395"/>
    <w:rsid w:val="008978CE"/>
    <w:rsid w:val="008A009E"/>
    <w:rsid w:val="008A0403"/>
    <w:rsid w:val="008A090A"/>
    <w:rsid w:val="008A0B69"/>
    <w:rsid w:val="008A1B2E"/>
    <w:rsid w:val="008A3399"/>
    <w:rsid w:val="008A395B"/>
    <w:rsid w:val="008A3988"/>
    <w:rsid w:val="008A604A"/>
    <w:rsid w:val="008A7D53"/>
    <w:rsid w:val="008B0C07"/>
    <w:rsid w:val="008B1229"/>
    <w:rsid w:val="008B168E"/>
    <w:rsid w:val="008B1D35"/>
    <w:rsid w:val="008B1FB9"/>
    <w:rsid w:val="008B2BC9"/>
    <w:rsid w:val="008B40A6"/>
    <w:rsid w:val="008B4107"/>
    <w:rsid w:val="008C0655"/>
    <w:rsid w:val="008C1786"/>
    <w:rsid w:val="008C3587"/>
    <w:rsid w:val="008C4DE6"/>
    <w:rsid w:val="008C4E60"/>
    <w:rsid w:val="008C55CD"/>
    <w:rsid w:val="008C599A"/>
    <w:rsid w:val="008C5F02"/>
    <w:rsid w:val="008C6910"/>
    <w:rsid w:val="008C694D"/>
    <w:rsid w:val="008C6CC0"/>
    <w:rsid w:val="008C7049"/>
    <w:rsid w:val="008C72A3"/>
    <w:rsid w:val="008C7498"/>
    <w:rsid w:val="008C7A62"/>
    <w:rsid w:val="008D0787"/>
    <w:rsid w:val="008D1573"/>
    <w:rsid w:val="008D1797"/>
    <w:rsid w:val="008D26EE"/>
    <w:rsid w:val="008D3845"/>
    <w:rsid w:val="008D3B98"/>
    <w:rsid w:val="008D535D"/>
    <w:rsid w:val="008D5499"/>
    <w:rsid w:val="008D5CDF"/>
    <w:rsid w:val="008D6D8E"/>
    <w:rsid w:val="008D74AA"/>
    <w:rsid w:val="008D7D38"/>
    <w:rsid w:val="008E0AC2"/>
    <w:rsid w:val="008E23EF"/>
    <w:rsid w:val="008E2AB9"/>
    <w:rsid w:val="008E39EB"/>
    <w:rsid w:val="008E454B"/>
    <w:rsid w:val="008E4A92"/>
    <w:rsid w:val="008E5B15"/>
    <w:rsid w:val="008E607C"/>
    <w:rsid w:val="008E61B0"/>
    <w:rsid w:val="008E794F"/>
    <w:rsid w:val="008F0708"/>
    <w:rsid w:val="008F0740"/>
    <w:rsid w:val="008F0755"/>
    <w:rsid w:val="008F09F4"/>
    <w:rsid w:val="008F11C5"/>
    <w:rsid w:val="008F1A79"/>
    <w:rsid w:val="008F1B57"/>
    <w:rsid w:val="008F2400"/>
    <w:rsid w:val="008F2C75"/>
    <w:rsid w:val="008F392C"/>
    <w:rsid w:val="008F3DFD"/>
    <w:rsid w:val="008F41EA"/>
    <w:rsid w:val="008F4C11"/>
    <w:rsid w:val="008F4C7F"/>
    <w:rsid w:val="008F51F6"/>
    <w:rsid w:val="008F696A"/>
    <w:rsid w:val="0090017F"/>
    <w:rsid w:val="00900BB1"/>
    <w:rsid w:val="0090266C"/>
    <w:rsid w:val="00902947"/>
    <w:rsid w:val="00903099"/>
    <w:rsid w:val="0090407A"/>
    <w:rsid w:val="0090407C"/>
    <w:rsid w:val="00904533"/>
    <w:rsid w:val="0090495D"/>
    <w:rsid w:val="00904CDB"/>
    <w:rsid w:val="00904E87"/>
    <w:rsid w:val="0090500D"/>
    <w:rsid w:val="00905894"/>
    <w:rsid w:val="00906EB6"/>
    <w:rsid w:val="00906FCB"/>
    <w:rsid w:val="009078CB"/>
    <w:rsid w:val="00910015"/>
    <w:rsid w:val="009109FD"/>
    <w:rsid w:val="009115F5"/>
    <w:rsid w:val="0091213E"/>
    <w:rsid w:val="00912B48"/>
    <w:rsid w:val="009137C0"/>
    <w:rsid w:val="009137D7"/>
    <w:rsid w:val="00913E37"/>
    <w:rsid w:val="00913F64"/>
    <w:rsid w:val="00914456"/>
    <w:rsid w:val="009145AD"/>
    <w:rsid w:val="00914F59"/>
    <w:rsid w:val="00915341"/>
    <w:rsid w:val="009159AD"/>
    <w:rsid w:val="00915A5F"/>
    <w:rsid w:val="00916C0C"/>
    <w:rsid w:val="009218A7"/>
    <w:rsid w:val="0092192C"/>
    <w:rsid w:val="00921C8A"/>
    <w:rsid w:val="00925077"/>
    <w:rsid w:val="0092626E"/>
    <w:rsid w:val="00930070"/>
    <w:rsid w:val="009305AF"/>
    <w:rsid w:val="00930766"/>
    <w:rsid w:val="00931102"/>
    <w:rsid w:val="00931E2A"/>
    <w:rsid w:val="009326EA"/>
    <w:rsid w:val="00933854"/>
    <w:rsid w:val="00935C0D"/>
    <w:rsid w:val="0093681A"/>
    <w:rsid w:val="00936A07"/>
    <w:rsid w:val="009402C3"/>
    <w:rsid w:val="00940E54"/>
    <w:rsid w:val="00941DD4"/>
    <w:rsid w:val="00942E37"/>
    <w:rsid w:val="00942E43"/>
    <w:rsid w:val="0094362A"/>
    <w:rsid w:val="00944253"/>
    <w:rsid w:val="0094467C"/>
    <w:rsid w:val="00946799"/>
    <w:rsid w:val="0094769F"/>
    <w:rsid w:val="00947772"/>
    <w:rsid w:val="0095052B"/>
    <w:rsid w:val="009506BD"/>
    <w:rsid w:val="00950BB1"/>
    <w:rsid w:val="00950CCD"/>
    <w:rsid w:val="00951324"/>
    <w:rsid w:val="0095177A"/>
    <w:rsid w:val="00952D9A"/>
    <w:rsid w:val="00953EF3"/>
    <w:rsid w:val="0095423A"/>
    <w:rsid w:val="00954F03"/>
    <w:rsid w:val="00955AB2"/>
    <w:rsid w:val="009563E5"/>
    <w:rsid w:val="00956F16"/>
    <w:rsid w:val="00957236"/>
    <w:rsid w:val="0096033D"/>
    <w:rsid w:val="00960DBB"/>
    <w:rsid w:val="0096130C"/>
    <w:rsid w:val="009624F5"/>
    <w:rsid w:val="00963DC8"/>
    <w:rsid w:val="009643CC"/>
    <w:rsid w:val="00964577"/>
    <w:rsid w:val="00964640"/>
    <w:rsid w:val="00964AA4"/>
    <w:rsid w:val="00964EAE"/>
    <w:rsid w:val="00965468"/>
    <w:rsid w:val="00966F07"/>
    <w:rsid w:val="00966FBA"/>
    <w:rsid w:val="0096749F"/>
    <w:rsid w:val="009701DF"/>
    <w:rsid w:val="0097117A"/>
    <w:rsid w:val="0097163E"/>
    <w:rsid w:val="00971E98"/>
    <w:rsid w:val="0097258B"/>
    <w:rsid w:val="009727FF"/>
    <w:rsid w:val="00972D03"/>
    <w:rsid w:val="00973D73"/>
    <w:rsid w:val="009755E3"/>
    <w:rsid w:val="009769E2"/>
    <w:rsid w:val="00976C23"/>
    <w:rsid w:val="009770F8"/>
    <w:rsid w:val="009773F6"/>
    <w:rsid w:val="00977401"/>
    <w:rsid w:val="00977540"/>
    <w:rsid w:val="00977B61"/>
    <w:rsid w:val="00981598"/>
    <w:rsid w:val="00981EC0"/>
    <w:rsid w:val="0098222E"/>
    <w:rsid w:val="00982A8D"/>
    <w:rsid w:val="00983517"/>
    <w:rsid w:val="00983B9E"/>
    <w:rsid w:val="00983E50"/>
    <w:rsid w:val="0098449E"/>
    <w:rsid w:val="00985C71"/>
    <w:rsid w:val="00986419"/>
    <w:rsid w:val="00987A4A"/>
    <w:rsid w:val="0099005E"/>
    <w:rsid w:val="00990166"/>
    <w:rsid w:val="00991A80"/>
    <w:rsid w:val="00991CD9"/>
    <w:rsid w:val="00991D24"/>
    <w:rsid w:val="009924DE"/>
    <w:rsid w:val="00992686"/>
    <w:rsid w:val="00992884"/>
    <w:rsid w:val="009933C1"/>
    <w:rsid w:val="00993BD1"/>
    <w:rsid w:val="00994CE8"/>
    <w:rsid w:val="0099547F"/>
    <w:rsid w:val="009956AE"/>
    <w:rsid w:val="009A022E"/>
    <w:rsid w:val="009A0C9B"/>
    <w:rsid w:val="009A0D12"/>
    <w:rsid w:val="009A1800"/>
    <w:rsid w:val="009A22F4"/>
    <w:rsid w:val="009A2A88"/>
    <w:rsid w:val="009A455B"/>
    <w:rsid w:val="009A4599"/>
    <w:rsid w:val="009A45DD"/>
    <w:rsid w:val="009A4F2D"/>
    <w:rsid w:val="009A5926"/>
    <w:rsid w:val="009A6B56"/>
    <w:rsid w:val="009B020E"/>
    <w:rsid w:val="009B02EA"/>
    <w:rsid w:val="009B0387"/>
    <w:rsid w:val="009B11F5"/>
    <w:rsid w:val="009B1E03"/>
    <w:rsid w:val="009B3C51"/>
    <w:rsid w:val="009B40E6"/>
    <w:rsid w:val="009B4393"/>
    <w:rsid w:val="009B43DA"/>
    <w:rsid w:val="009B47FE"/>
    <w:rsid w:val="009B5396"/>
    <w:rsid w:val="009B653E"/>
    <w:rsid w:val="009B7D74"/>
    <w:rsid w:val="009C070D"/>
    <w:rsid w:val="009C0828"/>
    <w:rsid w:val="009C0C78"/>
    <w:rsid w:val="009C0FF4"/>
    <w:rsid w:val="009C1720"/>
    <w:rsid w:val="009C19F4"/>
    <w:rsid w:val="009C1BD6"/>
    <w:rsid w:val="009C1D39"/>
    <w:rsid w:val="009C1ECB"/>
    <w:rsid w:val="009C2A5F"/>
    <w:rsid w:val="009C2B53"/>
    <w:rsid w:val="009C2D52"/>
    <w:rsid w:val="009C3228"/>
    <w:rsid w:val="009C387C"/>
    <w:rsid w:val="009C457F"/>
    <w:rsid w:val="009C47C0"/>
    <w:rsid w:val="009C4D6A"/>
    <w:rsid w:val="009C5753"/>
    <w:rsid w:val="009C6018"/>
    <w:rsid w:val="009D0A92"/>
    <w:rsid w:val="009D3170"/>
    <w:rsid w:val="009D339A"/>
    <w:rsid w:val="009D38AF"/>
    <w:rsid w:val="009D3A26"/>
    <w:rsid w:val="009D3BFE"/>
    <w:rsid w:val="009D3FA8"/>
    <w:rsid w:val="009D460F"/>
    <w:rsid w:val="009D6343"/>
    <w:rsid w:val="009D650B"/>
    <w:rsid w:val="009D6B53"/>
    <w:rsid w:val="009D78B1"/>
    <w:rsid w:val="009E0B7B"/>
    <w:rsid w:val="009E26FA"/>
    <w:rsid w:val="009E320E"/>
    <w:rsid w:val="009E3D39"/>
    <w:rsid w:val="009E40D5"/>
    <w:rsid w:val="009E49D3"/>
    <w:rsid w:val="009E54BF"/>
    <w:rsid w:val="009E588A"/>
    <w:rsid w:val="009E610E"/>
    <w:rsid w:val="009E615E"/>
    <w:rsid w:val="009E6390"/>
    <w:rsid w:val="009E6D62"/>
    <w:rsid w:val="009E6F44"/>
    <w:rsid w:val="009F09AA"/>
    <w:rsid w:val="009F0C5B"/>
    <w:rsid w:val="009F39DD"/>
    <w:rsid w:val="009F4582"/>
    <w:rsid w:val="009F5384"/>
    <w:rsid w:val="009F6914"/>
    <w:rsid w:val="009F69C5"/>
    <w:rsid w:val="009F7859"/>
    <w:rsid w:val="00A008EC"/>
    <w:rsid w:val="00A00DBF"/>
    <w:rsid w:val="00A014DB"/>
    <w:rsid w:val="00A01EE1"/>
    <w:rsid w:val="00A0327E"/>
    <w:rsid w:val="00A03499"/>
    <w:rsid w:val="00A03AAC"/>
    <w:rsid w:val="00A03D61"/>
    <w:rsid w:val="00A04663"/>
    <w:rsid w:val="00A04A58"/>
    <w:rsid w:val="00A05F39"/>
    <w:rsid w:val="00A06C79"/>
    <w:rsid w:val="00A1010A"/>
    <w:rsid w:val="00A1055E"/>
    <w:rsid w:val="00A10C03"/>
    <w:rsid w:val="00A11249"/>
    <w:rsid w:val="00A11AF4"/>
    <w:rsid w:val="00A13449"/>
    <w:rsid w:val="00A142D7"/>
    <w:rsid w:val="00A14C62"/>
    <w:rsid w:val="00A14C99"/>
    <w:rsid w:val="00A15E23"/>
    <w:rsid w:val="00A163EC"/>
    <w:rsid w:val="00A16533"/>
    <w:rsid w:val="00A17A5E"/>
    <w:rsid w:val="00A200A7"/>
    <w:rsid w:val="00A2119B"/>
    <w:rsid w:val="00A21334"/>
    <w:rsid w:val="00A21AB9"/>
    <w:rsid w:val="00A2311F"/>
    <w:rsid w:val="00A233FC"/>
    <w:rsid w:val="00A23D28"/>
    <w:rsid w:val="00A25487"/>
    <w:rsid w:val="00A258FA"/>
    <w:rsid w:val="00A25A10"/>
    <w:rsid w:val="00A25F30"/>
    <w:rsid w:val="00A27056"/>
    <w:rsid w:val="00A2734D"/>
    <w:rsid w:val="00A27E44"/>
    <w:rsid w:val="00A30BCD"/>
    <w:rsid w:val="00A30EA3"/>
    <w:rsid w:val="00A3161B"/>
    <w:rsid w:val="00A326B3"/>
    <w:rsid w:val="00A3478F"/>
    <w:rsid w:val="00A349E1"/>
    <w:rsid w:val="00A34F9A"/>
    <w:rsid w:val="00A357C8"/>
    <w:rsid w:val="00A35A75"/>
    <w:rsid w:val="00A362B7"/>
    <w:rsid w:val="00A36317"/>
    <w:rsid w:val="00A3683F"/>
    <w:rsid w:val="00A3697F"/>
    <w:rsid w:val="00A40478"/>
    <w:rsid w:val="00A409B1"/>
    <w:rsid w:val="00A40CB7"/>
    <w:rsid w:val="00A4134A"/>
    <w:rsid w:val="00A41F6C"/>
    <w:rsid w:val="00A42811"/>
    <w:rsid w:val="00A42910"/>
    <w:rsid w:val="00A43E70"/>
    <w:rsid w:val="00A44DAA"/>
    <w:rsid w:val="00A45C95"/>
    <w:rsid w:val="00A50BB2"/>
    <w:rsid w:val="00A50BEA"/>
    <w:rsid w:val="00A51098"/>
    <w:rsid w:val="00A51977"/>
    <w:rsid w:val="00A51F95"/>
    <w:rsid w:val="00A53E55"/>
    <w:rsid w:val="00A546A1"/>
    <w:rsid w:val="00A550D1"/>
    <w:rsid w:val="00A55A91"/>
    <w:rsid w:val="00A563E5"/>
    <w:rsid w:val="00A56553"/>
    <w:rsid w:val="00A56729"/>
    <w:rsid w:val="00A571BC"/>
    <w:rsid w:val="00A5760A"/>
    <w:rsid w:val="00A605A1"/>
    <w:rsid w:val="00A60E76"/>
    <w:rsid w:val="00A61199"/>
    <w:rsid w:val="00A61ACC"/>
    <w:rsid w:val="00A61C25"/>
    <w:rsid w:val="00A61C98"/>
    <w:rsid w:val="00A6223E"/>
    <w:rsid w:val="00A62350"/>
    <w:rsid w:val="00A62400"/>
    <w:rsid w:val="00A627ED"/>
    <w:rsid w:val="00A6546F"/>
    <w:rsid w:val="00A65A53"/>
    <w:rsid w:val="00A660DF"/>
    <w:rsid w:val="00A6632E"/>
    <w:rsid w:val="00A6663C"/>
    <w:rsid w:val="00A66DEE"/>
    <w:rsid w:val="00A672B0"/>
    <w:rsid w:val="00A70FAF"/>
    <w:rsid w:val="00A711DB"/>
    <w:rsid w:val="00A71B2E"/>
    <w:rsid w:val="00A71DD6"/>
    <w:rsid w:val="00A71FD9"/>
    <w:rsid w:val="00A72620"/>
    <w:rsid w:val="00A7279E"/>
    <w:rsid w:val="00A75915"/>
    <w:rsid w:val="00A75DD3"/>
    <w:rsid w:val="00A760F7"/>
    <w:rsid w:val="00A76291"/>
    <w:rsid w:val="00A76A29"/>
    <w:rsid w:val="00A76D20"/>
    <w:rsid w:val="00A76ED2"/>
    <w:rsid w:val="00A774EC"/>
    <w:rsid w:val="00A776C6"/>
    <w:rsid w:val="00A7783A"/>
    <w:rsid w:val="00A8076C"/>
    <w:rsid w:val="00A81EF3"/>
    <w:rsid w:val="00A82340"/>
    <w:rsid w:val="00A82A7F"/>
    <w:rsid w:val="00A83C52"/>
    <w:rsid w:val="00A842C9"/>
    <w:rsid w:val="00A84760"/>
    <w:rsid w:val="00A85270"/>
    <w:rsid w:val="00A8585D"/>
    <w:rsid w:val="00A85E91"/>
    <w:rsid w:val="00A86852"/>
    <w:rsid w:val="00A875C0"/>
    <w:rsid w:val="00A90719"/>
    <w:rsid w:val="00A90E04"/>
    <w:rsid w:val="00A91631"/>
    <w:rsid w:val="00A917FC"/>
    <w:rsid w:val="00A91FF2"/>
    <w:rsid w:val="00A920CB"/>
    <w:rsid w:val="00A925B3"/>
    <w:rsid w:val="00A928A9"/>
    <w:rsid w:val="00A92941"/>
    <w:rsid w:val="00A92B20"/>
    <w:rsid w:val="00A936B9"/>
    <w:rsid w:val="00A9414D"/>
    <w:rsid w:val="00A94424"/>
    <w:rsid w:val="00A94915"/>
    <w:rsid w:val="00A94ECB"/>
    <w:rsid w:val="00A962F8"/>
    <w:rsid w:val="00A9690A"/>
    <w:rsid w:val="00A969B7"/>
    <w:rsid w:val="00A9778E"/>
    <w:rsid w:val="00AA07FF"/>
    <w:rsid w:val="00AA081F"/>
    <w:rsid w:val="00AA1337"/>
    <w:rsid w:val="00AA19B0"/>
    <w:rsid w:val="00AA2EC4"/>
    <w:rsid w:val="00AA2EE1"/>
    <w:rsid w:val="00AA2F55"/>
    <w:rsid w:val="00AA34E0"/>
    <w:rsid w:val="00AA4E62"/>
    <w:rsid w:val="00AA5106"/>
    <w:rsid w:val="00AA5266"/>
    <w:rsid w:val="00AA56B8"/>
    <w:rsid w:val="00AA5BCC"/>
    <w:rsid w:val="00AA5C7D"/>
    <w:rsid w:val="00AA6181"/>
    <w:rsid w:val="00AA7496"/>
    <w:rsid w:val="00AA7698"/>
    <w:rsid w:val="00AA7ED9"/>
    <w:rsid w:val="00AB00DE"/>
    <w:rsid w:val="00AB109E"/>
    <w:rsid w:val="00AB27D5"/>
    <w:rsid w:val="00AB3030"/>
    <w:rsid w:val="00AB4659"/>
    <w:rsid w:val="00AB47C2"/>
    <w:rsid w:val="00AB4CA6"/>
    <w:rsid w:val="00AB4DC7"/>
    <w:rsid w:val="00AB57C9"/>
    <w:rsid w:val="00AB5C5D"/>
    <w:rsid w:val="00AB63B5"/>
    <w:rsid w:val="00AB6E70"/>
    <w:rsid w:val="00AB7959"/>
    <w:rsid w:val="00AB7A27"/>
    <w:rsid w:val="00AC01B6"/>
    <w:rsid w:val="00AC022F"/>
    <w:rsid w:val="00AC10EA"/>
    <w:rsid w:val="00AC2CB3"/>
    <w:rsid w:val="00AC3E23"/>
    <w:rsid w:val="00AC51BC"/>
    <w:rsid w:val="00AC5871"/>
    <w:rsid w:val="00AC5A33"/>
    <w:rsid w:val="00AC69E2"/>
    <w:rsid w:val="00AC6C46"/>
    <w:rsid w:val="00AC7FC9"/>
    <w:rsid w:val="00AD0167"/>
    <w:rsid w:val="00AD060F"/>
    <w:rsid w:val="00AD102B"/>
    <w:rsid w:val="00AD135F"/>
    <w:rsid w:val="00AD244C"/>
    <w:rsid w:val="00AD2892"/>
    <w:rsid w:val="00AD2EDD"/>
    <w:rsid w:val="00AD4664"/>
    <w:rsid w:val="00AD521A"/>
    <w:rsid w:val="00AD580D"/>
    <w:rsid w:val="00AD5942"/>
    <w:rsid w:val="00AD6266"/>
    <w:rsid w:val="00AD68A2"/>
    <w:rsid w:val="00AD6C23"/>
    <w:rsid w:val="00AD7172"/>
    <w:rsid w:val="00AD7557"/>
    <w:rsid w:val="00AD7D4E"/>
    <w:rsid w:val="00AE241F"/>
    <w:rsid w:val="00AE2487"/>
    <w:rsid w:val="00AE2AC7"/>
    <w:rsid w:val="00AE31C1"/>
    <w:rsid w:val="00AE31E9"/>
    <w:rsid w:val="00AE38C9"/>
    <w:rsid w:val="00AE39FC"/>
    <w:rsid w:val="00AE59EE"/>
    <w:rsid w:val="00AE5F9E"/>
    <w:rsid w:val="00AE73CC"/>
    <w:rsid w:val="00AE747D"/>
    <w:rsid w:val="00AE76DC"/>
    <w:rsid w:val="00AF031A"/>
    <w:rsid w:val="00AF04C5"/>
    <w:rsid w:val="00AF19A5"/>
    <w:rsid w:val="00AF19B1"/>
    <w:rsid w:val="00AF2351"/>
    <w:rsid w:val="00AF2CA9"/>
    <w:rsid w:val="00AF3520"/>
    <w:rsid w:val="00AF3E1C"/>
    <w:rsid w:val="00AF69A5"/>
    <w:rsid w:val="00AF6B1D"/>
    <w:rsid w:val="00AF6DB9"/>
    <w:rsid w:val="00AF7076"/>
    <w:rsid w:val="00AF75EF"/>
    <w:rsid w:val="00AF768B"/>
    <w:rsid w:val="00B011DA"/>
    <w:rsid w:val="00B012BD"/>
    <w:rsid w:val="00B016A4"/>
    <w:rsid w:val="00B01C6A"/>
    <w:rsid w:val="00B03D57"/>
    <w:rsid w:val="00B04CD6"/>
    <w:rsid w:val="00B05763"/>
    <w:rsid w:val="00B0594E"/>
    <w:rsid w:val="00B072E0"/>
    <w:rsid w:val="00B07D3E"/>
    <w:rsid w:val="00B108ED"/>
    <w:rsid w:val="00B109CE"/>
    <w:rsid w:val="00B11101"/>
    <w:rsid w:val="00B1151B"/>
    <w:rsid w:val="00B12BA8"/>
    <w:rsid w:val="00B12E0D"/>
    <w:rsid w:val="00B15022"/>
    <w:rsid w:val="00B153D9"/>
    <w:rsid w:val="00B15AC5"/>
    <w:rsid w:val="00B15EF3"/>
    <w:rsid w:val="00B16BB8"/>
    <w:rsid w:val="00B1744C"/>
    <w:rsid w:val="00B2064F"/>
    <w:rsid w:val="00B20EE3"/>
    <w:rsid w:val="00B20EFA"/>
    <w:rsid w:val="00B20F8F"/>
    <w:rsid w:val="00B21F22"/>
    <w:rsid w:val="00B22740"/>
    <w:rsid w:val="00B231CE"/>
    <w:rsid w:val="00B23507"/>
    <w:rsid w:val="00B23ED1"/>
    <w:rsid w:val="00B2428E"/>
    <w:rsid w:val="00B2476F"/>
    <w:rsid w:val="00B248D4"/>
    <w:rsid w:val="00B250B2"/>
    <w:rsid w:val="00B2563A"/>
    <w:rsid w:val="00B25884"/>
    <w:rsid w:val="00B26908"/>
    <w:rsid w:val="00B26D4B"/>
    <w:rsid w:val="00B2768F"/>
    <w:rsid w:val="00B27BE9"/>
    <w:rsid w:val="00B30D73"/>
    <w:rsid w:val="00B31F2F"/>
    <w:rsid w:val="00B33440"/>
    <w:rsid w:val="00B35042"/>
    <w:rsid w:val="00B354B2"/>
    <w:rsid w:val="00B37FBA"/>
    <w:rsid w:val="00B40CF8"/>
    <w:rsid w:val="00B415B0"/>
    <w:rsid w:val="00B415BA"/>
    <w:rsid w:val="00B416B9"/>
    <w:rsid w:val="00B429C7"/>
    <w:rsid w:val="00B43BDC"/>
    <w:rsid w:val="00B43D84"/>
    <w:rsid w:val="00B450D6"/>
    <w:rsid w:val="00B45AD3"/>
    <w:rsid w:val="00B45C83"/>
    <w:rsid w:val="00B500B6"/>
    <w:rsid w:val="00B51589"/>
    <w:rsid w:val="00B52101"/>
    <w:rsid w:val="00B527C2"/>
    <w:rsid w:val="00B52C76"/>
    <w:rsid w:val="00B52F82"/>
    <w:rsid w:val="00B540B4"/>
    <w:rsid w:val="00B54A0E"/>
    <w:rsid w:val="00B54FC8"/>
    <w:rsid w:val="00B5596B"/>
    <w:rsid w:val="00B568B3"/>
    <w:rsid w:val="00B570A6"/>
    <w:rsid w:val="00B57310"/>
    <w:rsid w:val="00B5734E"/>
    <w:rsid w:val="00B577A0"/>
    <w:rsid w:val="00B57E17"/>
    <w:rsid w:val="00B6170E"/>
    <w:rsid w:val="00B61826"/>
    <w:rsid w:val="00B61EB1"/>
    <w:rsid w:val="00B63C26"/>
    <w:rsid w:val="00B64254"/>
    <w:rsid w:val="00B64438"/>
    <w:rsid w:val="00B64A64"/>
    <w:rsid w:val="00B65F1F"/>
    <w:rsid w:val="00B67074"/>
    <w:rsid w:val="00B67365"/>
    <w:rsid w:val="00B67612"/>
    <w:rsid w:val="00B67A33"/>
    <w:rsid w:val="00B709BA"/>
    <w:rsid w:val="00B70CA5"/>
    <w:rsid w:val="00B71667"/>
    <w:rsid w:val="00B71739"/>
    <w:rsid w:val="00B71ACB"/>
    <w:rsid w:val="00B721FC"/>
    <w:rsid w:val="00B72773"/>
    <w:rsid w:val="00B72DCC"/>
    <w:rsid w:val="00B72DFC"/>
    <w:rsid w:val="00B731BB"/>
    <w:rsid w:val="00B73525"/>
    <w:rsid w:val="00B7353C"/>
    <w:rsid w:val="00B751DC"/>
    <w:rsid w:val="00B76025"/>
    <w:rsid w:val="00B767C2"/>
    <w:rsid w:val="00B76C19"/>
    <w:rsid w:val="00B7701E"/>
    <w:rsid w:val="00B77061"/>
    <w:rsid w:val="00B802B2"/>
    <w:rsid w:val="00B802C2"/>
    <w:rsid w:val="00B802FA"/>
    <w:rsid w:val="00B80DE4"/>
    <w:rsid w:val="00B82246"/>
    <w:rsid w:val="00B822E9"/>
    <w:rsid w:val="00B829ED"/>
    <w:rsid w:val="00B82FC6"/>
    <w:rsid w:val="00B83AD5"/>
    <w:rsid w:val="00B83EAA"/>
    <w:rsid w:val="00B85CE5"/>
    <w:rsid w:val="00B85FFC"/>
    <w:rsid w:val="00B86070"/>
    <w:rsid w:val="00B8646B"/>
    <w:rsid w:val="00B868CD"/>
    <w:rsid w:val="00B86AB8"/>
    <w:rsid w:val="00B8759C"/>
    <w:rsid w:val="00B87987"/>
    <w:rsid w:val="00B9082C"/>
    <w:rsid w:val="00B90CEF"/>
    <w:rsid w:val="00B91101"/>
    <w:rsid w:val="00B9120F"/>
    <w:rsid w:val="00B9191A"/>
    <w:rsid w:val="00B93656"/>
    <w:rsid w:val="00B93944"/>
    <w:rsid w:val="00B93F08"/>
    <w:rsid w:val="00B94E38"/>
    <w:rsid w:val="00B94FC4"/>
    <w:rsid w:val="00B95276"/>
    <w:rsid w:val="00B96BA4"/>
    <w:rsid w:val="00B975C9"/>
    <w:rsid w:val="00B97B46"/>
    <w:rsid w:val="00BA0EE9"/>
    <w:rsid w:val="00BA1377"/>
    <w:rsid w:val="00BA13B6"/>
    <w:rsid w:val="00BA13D3"/>
    <w:rsid w:val="00BA13F2"/>
    <w:rsid w:val="00BA1500"/>
    <w:rsid w:val="00BA191E"/>
    <w:rsid w:val="00BA236C"/>
    <w:rsid w:val="00BA393C"/>
    <w:rsid w:val="00BA3EDA"/>
    <w:rsid w:val="00BA3FE3"/>
    <w:rsid w:val="00BA418E"/>
    <w:rsid w:val="00BA42D9"/>
    <w:rsid w:val="00BA4ABF"/>
    <w:rsid w:val="00BA4CD2"/>
    <w:rsid w:val="00BA5066"/>
    <w:rsid w:val="00BA550C"/>
    <w:rsid w:val="00BA5D0B"/>
    <w:rsid w:val="00BA6546"/>
    <w:rsid w:val="00BA6905"/>
    <w:rsid w:val="00BA6E6D"/>
    <w:rsid w:val="00BB07F1"/>
    <w:rsid w:val="00BB29CA"/>
    <w:rsid w:val="00BB3940"/>
    <w:rsid w:val="00BB3C38"/>
    <w:rsid w:val="00BB3F4A"/>
    <w:rsid w:val="00BB52DE"/>
    <w:rsid w:val="00BB5559"/>
    <w:rsid w:val="00BB66D7"/>
    <w:rsid w:val="00BB78E7"/>
    <w:rsid w:val="00BB7CA9"/>
    <w:rsid w:val="00BC1349"/>
    <w:rsid w:val="00BC1B80"/>
    <w:rsid w:val="00BC207F"/>
    <w:rsid w:val="00BC2985"/>
    <w:rsid w:val="00BC3694"/>
    <w:rsid w:val="00BC4B36"/>
    <w:rsid w:val="00BC513B"/>
    <w:rsid w:val="00BC53D5"/>
    <w:rsid w:val="00BC683D"/>
    <w:rsid w:val="00BC687B"/>
    <w:rsid w:val="00BC775A"/>
    <w:rsid w:val="00BD01D1"/>
    <w:rsid w:val="00BD0865"/>
    <w:rsid w:val="00BD1255"/>
    <w:rsid w:val="00BD17BB"/>
    <w:rsid w:val="00BD2067"/>
    <w:rsid w:val="00BD2945"/>
    <w:rsid w:val="00BD3149"/>
    <w:rsid w:val="00BD48E8"/>
    <w:rsid w:val="00BD4A26"/>
    <w:rsid w:val="00BD4D37"/>
    <w:rsid w:val="00BD6854"/>
    <w:rsid w:val="00BD6FBE"/>
    <w:rsid w:val="00BD78CB"/>
    <w:rsid w:val="00BE1049"/>
    <w:rsid w:val="00BE22FA"/>
    <w:rsid w:val="00BE2332"/>
    <w:rsid w:val="00BE239E"/>
    <w:rsid w:val="00BE2E84"/>
    <w:rsid w:val="00BE35D7"/>
    <w:rsid w:val="00BE4738"/>
    <w:rsid w:val="00BE47A7"/>
    <w:rsid w:val="00BE4CEB"/>
    <w:rsid w:val="00BE5C00"/>
    <w:rsid w:val="00BE60FB"/>
    <w:rsid w:val="00BE6FB0"/>
    <w:rsid w:val="00BE769F"/>
    <w:rsid w:val="00BF03EC"/>
    <w:rsid w:val="00BF14C8"/>
    <w:rsid w:val="00BF19C4"/>
    <w:rsid w:val="00BF2148"/>
    <w:rsid w:val="00BF276B"/>
    <w:rsid w:val="00BF2BEB"/>
    <w:rsid w:val="00BF3016"/>
    <w:rsid w:val="00BF321E"/>
    <w:rsid w:val="00BF39C6"/>
    <w:rsid w:val="00BF548B"/>
    <w:rsid w:val="00BF65EE"/>
    <w:rsid w:val="00BF6611"/>
    <w:rsid w:val="00BF66DA"/>
    <w:rsid w:val="00BF7249"/>
    <w:rsid w:val="00C0021F"/>
    <w:rsid w:val="00C02631"/>
    <w:rsid w:val="00C03A61"/>
    <w:rsid w:val="00C04B72"/>
    <w:rsid w:val="00C11F1D"/>
    <w:rsid w:val="00C121B9"/>
    <w:rsid w:val="00C12391"/>
    <w:rsid w:val="00C1243A"/>
    <w:rsid w:val="00C1309D"/>
    <w:rsid w:val="00C136AA"/>
    <w:rsid w:val="00C13A2D"/>
    <w:rsid w:val="00C13CC6"/>
    <w:rsid w:val="00C1483F"/>
    <w:rsid w:val="00C14AB7"/>
    <w:rsid w:val="00C14F36"/>
    <w:rsid w:val="00C15086"/>
    <w:rsid w:val="00C15542"/>
    <w:rsid w:val="00C15923"/>
    <w:rsid w:val="00C16E7F"/>
    <w:rsid w:val="00C172C7"/>
    <w:rsid w:val="00C17642"/>
    <w:rsid w:val="00C17B18"/>
    <w:rsid w:val="00C17EEC"/>
    <w:rsid w:val="00C20D52"/>
    <w:rsid w:val="00C21121"/>
    <w:rsid w:val="00C220BF"/>
    <w:rsid w:val="00C22CC8"/>
    <w:rsid w:val="00C25397"/>
    <w:rsid w:val="00C25B31"/>
    <w:rsid w:val="00C26E2A"/>
    <w:rsid w:val="00C27115"/>
    <w:rsid w:val="00C27AB0"/>
    <w:rsid w:val="00C27DF6"/>
    <w:rsid w:val="00C30484"/>
    <w:rsid w:val="00C30FF0"/>
    <w:rsid w:val="00C3109D"/>
    <w:rsid w:val="00C3200F"/>
    <w:rsid w:val="00C321E1"/>
    <w:rsid w:val="00C34A9E"/>
    <w:rsid w:val="00C34D20"/>
    <w:rsid w:val="00C35763"/>
    <w:rsid w:val="00C35AB1"/>
    <w:rsid w:val="00C375F4"/>
    <w:rsid w:val="00C405E2"/>
    <w:rsid w:val="00C4085A"/>
    <w:rsid w:val="00C40A63"/>
    <w:rsid w:val="00C41496"/>
    <w:rsid w:val="00C41729"/>
    <w:rsid w:val="00C42210"/>
    <w:rsid w:val="00C42536"/>
    <w:rsid w:val="00C42765"/>
    <w:rsid w:val="00C43C60"/>
    <w:rsid w:val="00C4487D"/>
    <w:rsid w:val="00C45238"/>
    <w:rsid w:val="00C45A1A"/>
    <w:rsid w:val="00C45A4E"/>
    <w:rsid w:val="00C46232"/>
    <w:rsid w:val="00C46EEB"/>
    <w:rsid w:val="00C4724F"/>
    <w:rsid w:val="00C47ADF"/>
    <w:rsid w:val="00C50F6A"/>
    <w:rsid w:val="00C5166C"/>
    <w:rsid w:val="00C526B6"/>
    <w:rsid w:val="00C535DF"/>
    <w:rsid w:val="00C53774"/>
    <w:rsid w:val="00C54281"/>
    <w:rsid w:val="00C554EF"/>
    <w:rsid w:val="00C559E0"/>
    <w:rsid w:val="00C5617D"/>
    <w:rsid w:val="00C56FA4"/>
    <w:rsid w:val="00C57689"/>
    <w:rsid w:val="00C57B36"/>
    <w:rsid w:val="00C57BA6"/>
    <w:rsid w:val="00C57E8E"/>
    <w:rsid w:val="00C57F49"/>
    <w:rsid w:val="00C57FA1"/>
    <w:rsid w:val="00C61771"/>
    <w:rsid w:val="00C61A5F"/>
    <w:rsid w:val="00C621A6"/>
    <w:rsid w:val="00C625A4"/>
    <w:rsid w:val="00C62676"/>
    <w:rsid w:val="00C631E6"/>
    <w:rsid w:val="00C63304"/>
    <w:rsid w:val="00C64749"/>
    <w:rsid w:val="00C647BF"/>
    <w:rsid w:val="00C64E12"/>
    <w:rsid w:val="00C658BF"/>
    <w:rsid w:val="00C65CF4"/>
    <w:rsid w:val="00C66A82"/>
    <w:rsid w:val="00C674BC"/>
    <w:rsid w:val="00C67992"/>
    <w:rsid w:val="00C707CD"/>
    <w:rsid w:val="00C71D35"/>
    <w:rsid w:val="00C733A0"/>
    <w:rsid w:val="00C733AE"/>
    <w:rsid w:val="00C73478"/>
    <w:rsid w:val="00C74174"/>
    <w:rsid w:val="00C7426C"/>
    <w:rsid w:val="00C74E9D"/>
    <w:rsid w:val="00C75724"/>
    <w:rsid w:val="00C75C70"/>
    <w:rsid w:val="00C773FB"/>
    <w:rsid w:val="00C77B05"/>
    <w:rsid w:val="00C77C4D"/>
    <w:rsid w:val="00C800EB"/>
    <w:rsid w:val="00C8075E"/>
    <w:rsid w:val="00C8083D"/>
    <w:rsid w:val="00C80CEF"/>
    <w:rsid w:val="00C810C5"/>
    <w:rsid w:val="00C829CB"/>
    <w:rsid w:val="00C8429F"/>
    <w:rsid w:val="00C8462C"/>
    <w:rsid w:val="00C85101"/>
    <w:rsid w:val="00C85C22"/>
    <w:rsid w:val="00C868AE"/>
    <w:rsid w:val="00C86A1E"/>
    <w:rsid w:val="00C875D3"/>
    <w:rsid w:val="00C87A5B"/>
    <w:rsid w:val="00C87D4E"/>
    <w:rsid w:val="00C907EA"/>
    <w:rsid w:val="00C917DB"/>
    <w:rsid w:val="00C920F9"/>
    <w:rsid w:val="00C932F5"/>
    <w:rsid w:val="00C934BB"/>
    <w:rsid w:val="00C9386D"/>
    <w:rsid w:val="00C938B7"/>
    <w:rsid w:val="00C94BD7"/>
    <w:rsid w:val="00C97821"/>
    <w:rsid w:val="00CA05D3"/>
    <w:rsid w:val="00CA1327"/>
    <w:rsid w:val="00CA1B67"/>
    <w:rsid w:val="00CA25F8"/>
    <w:rsid w:val="00CA3AF7"/>
    <w:rsid w:val="00CA42D8"/>
    <w:rsid w:val="00CA441C"/>
    <w:rsid w:val="00CA49B6"/>
    <w:rsid w:val="00CA4A53"/>
    <w:rsid w:val="00CA4E96"/>
    <w:rsid w:val="00CA51CB"/>
    <w:rsid w:val="00CA5305"/>
    <w:rsid w:val="00CA573A"/>
    <w:rsid w:val="00CA662D"/>
    <w:rsid w:val="00CA6B25"/>
    <w:rsid w:val="00CA71C6"/>
    <w:rsid w:val="00CA739D"/>
    <w:rsid w:val="00CA7CF3"/>
    <w:rsid w:val="00CB12EB"/>
    <w:rsid w:val="00CB176B"/>
    <w:rsid w:val="00CB1B85"/>
    <w:rsid w:val="00CB1F2D"/>
    <w:rsid w:val="00CB2633"/>
    <w:rsid w:val="00CB26ED"/>
    <w:rsid w:val="00CB281E"/>
    <w:rsid w:val="00CB2969"/>
    <w:rsid w:val="00CB2F5C"/>
    <w:rsid w:val="00CB3117"/>
    <w:rsid w:val="00CB325C"/>
    <w:rsid w:val="00CB3C55"/>
    <w:rsid w:val="00CB47B3"/>
    <w:rsid w:val="00CC0003"/>
    <w:rsid w:val="00CC0378"/>
    <w:rsid w:val="00CC05C9"/>
    <w:rsid w:val="00CC0AFE"/>
    <w:rsid w:val="00CC1007"/>
    <w:rsid w:val="00CC1136"/>
    <w:rsid w:val="00CC2616"/>
    <w:rsid w:val="00CC30A7"/>
    <w:rsid w:val="00CC33AA"/>
    <w:rsid w:val="00CC3401"/>
    <w:rsid w:val="00CC4064"/>
    <w:rsid w:val="00CC41E4"/>
    <w:rsid w:val="00CC442A"/>
    <w:rsid w:val="00CC4571"/>
    <w:rsid w:val="00CC4DE6"/>
    <w:rsid w:val="00CC5400"/>
    <w:rsid w:val="00CC5631"/>
    <w:rsid w:val="00CC5A46"/>
    <w:rsid w:val="00CC6B50"/>
    <w:rsid w:val="00CC713D"/>
    <w:rsid w:val="00CC7603"/>
    <w:rsid w:val="00CC7C4A"/>
    <w:rsid w:val="00CD0EE3"/>
    <w:rsid w:val="00CD2162"/>
    <w:rsid w:val="00CD216C"/>
    <w:rsid w:val="00CD288D"/>
    <w:rsid w:val="00CD2C61"/>
    <w:rsid w:val="00CD2EF6"/>
    <w:rsid w:val="00CD318D"/>
    <w:rsid w:val="00CD47D3"/>
    <w:rsid w:val="00CD4D6C"/>
    <w:rsid w:val="00CD562E"/>
    <w:rsid w:val="00CD5DDD"/>
    <w:rsid w:val="00CD6117"/>
    <w:rsid w:val="00CD6138"/>
    <w:rsid w:val="00CD6601"/>
    <w:rsid w:val="00CD7258"/>
    <w:rsid w:val="00CD7F02"/>
    <w:rsid w:val="00CE1632"/>
    <w:rsid w:val="00CE21B9"/>
    <w:rsid w:val="00CE22AF"/>
    <w:rsid w:val="00CE25FB"/>
    <w:rsid w:val="00CE283C"/>
    <w:rsid w:val="00CE75D2"/>
    <w:rsid w:val="00CF1019"/>
    <w:rsid w:val="00CF1514"/>
    <w:rsid w:val="00CF1D64"/>
    <w:rsid w:val="00CF34F5"/>
    <w:rsid w:val="00CF52E4"/>
    <w:rsid w:val="00CF54CA"/>
    <w:rsid w:val="00CF5F7E"/>
    <w:rsid w:val="00CF62C6"/>
    <w:rsid w:val="00D00869"/>
    <w:rsid w:val="00D00C03"/>
    <w:rsid w:val="00D00ECC"/>
    <w:rsid w:val="00D01186"/>
    <w:rsid w:val="00D0168A"/>
    <w:rsid w:val="00D01BDE"/>
    <w:rsid w:val="00D02033"/>
    <w:rsid w:val="00D02167"/>
    <w:rsid w:val="00D02CBC"/>
    <w:rsid w:val="00D02FAC"/>
    <w:rsid w:val="00D03EB6"/>
    <w:rsid w:val="00D040BD"/>
    <w:rsid w:val="00D04880"/>
    <w:rsid w:val="00D0504E"/>
    <w:rsid w:val="00D05567"/>
    <w:rsid w:val="00D0588C"/>
    <w:rsid w:val="00D05A21"/>
    <w:rsid w:val="00D06B8A"/>
    <w:rsid w:val="00D0752D"/>
    <w:rsid w:val="00D07862"/>
    <w:rsid w:val="00D07B7D"/>
    <w:rsid w:val="00D10529"/>
    <w:rsid w:val="00D10E3B"/>
    <w:rsid w:val="00D11459"/>
    <w:rsid w:val="00D123AB"/>
    <w:rsid w:val="00D124E1"/>
    <w:rsid w:val="00D12E6F"/>
    <w:rsid w:val="00D13056"/>
    <w:rsid w:val="00D13141"/>
    <w:rsid w:val="00D13223"/>
    <w:rsid w:val="00D13360"/>
    <w:rsid w:val="00D13AD0"/>
    <w:rsid w:val="00D13D9D"/>
    <w:rsid w:val="00D13FCB"/>
    <w:rsid w:val="00D14F7F"/>
    <w:rsid w:val="00D14F99"/>
    <w:rsid w:val="00D15571"/>
    <w:rsid w:val="00D17631"/>
    <w:rsid w:val="00D20F53"/>
    <w:rsid w:val="00D21819"/>
    <w:rsid w:val="00D226D7"/>
    <w:rsid w:val="00D22C3D"/>
    <w:rsid w:val="00D22C91"/>
    <w:rsid w:val="00D22E97"/>
    <w:rsid w:val="00D22FF0"/>
    <w:rsid w:val="00D23D70"/>
    <w:rsid w:val="00D2498C"/>
    <w:rsid w:val="00D24A3A"/>
    <w:rsid w:val="00D24EAB"/>
    <w:rsid w:val="00D25373"/>
    <w:rsid w:val="00D25DF7"/>
    <w:rsid w:val="00D26087"/>
    <w:rsid w:val="00D2754F"/>
    <w:rsid w:val="00D27FDE"/>
    <w:rsid w:val="00D311DA"/>
    <w:rsid w:val="00D315E0"/>
    <w:rsid w:val="00D32337"/>
    <w:rsid w:val="00D328D2"/>
    <w:rsid w:val="00D3573E"/>
    <w:rsid w:val="00D35907"/>
    <w:rsid w:val="00D3600A"/>
    <w:rsid w:val="00D3679C"/>
    <w:rsid w:val="00D36B65"/>
    <w:rsid w:val="00D36D4F"/>
    <w:rsid w:val="00D37FE6"/>
    <w:rsid w:val="00D420DC"/>
    <w:rsid w:val="00D42626"/>
    <w:rsid w:val="00D42738"/>
    <w:rsid w:val="00D4286C"/>
    <w:rsid w:val="00D434F5"/>
    <w:rsid w:val="00D43C6C"/>
    <w:rsid w:val="00D44B83"/>
    <w:rsid w:val="00D44C2F"/>
    <w:rsid w:val="00D454D7"/>
    <w:rsid w:val="00D45772"/>
    <w:rsid w:val="00D45A27"/>
    <w:rsid w:val="00D4657B"/>
    <w:rsid w:val="00D46DAA"/>
    <w:rsid w:val="00D47314"/>
    <w:rsid w:val="00D4777B"/>
    <w:rsid w:val="00D50656"/>
    <w:rsid w:val="00D512E4"/>
    <w:rsid w:val="00D51B86"/>
    <w:rsid w:val="00D51ECB"/>
    <w:rsid w:val="00D51F63"/>
    <w:rsid w:val="00D52B50"/>
    <w:rsid w:val="00D53121"/>
    <w:rsid w:val="00D54401"/>
    <w:rsid w:val="00D561A7"/>
    <w:rsid w:val="00D56264"/>
    <w:rsid w:val="00D5744B"/>
    <w:rsid w:val="00D577C5"/>
    <w:rsid w:val="00D57E9D"/>
    <w:rsid w:val="00D57EFD"/>
    <w:rsid w:val="00D60415"/>
    <w:rsid w:val="00D6070A"/>
    <w:rsid w:val="00D60BE8"/>
    <w:rsid w:val="00D61B54"/>
    <w:rsid w:val="00D61BF8"/>
    <w:rsid w:val="00D62F49"/>
    <w:rsid w:val="00D63BDE"/>
    <w:rsid w:val="00D63CEE"/>
    <w:rsid w:val="00D64058"/>
    <w:rsid w:val="00D641C6"/>
    <w:rsid w:val="00D64FF4"/>
    <w:rsid w:val="00D66247"/>
    <w:rsid w:val="00D662C7"/>
    <w:rsid w:val="00D6642B"/>
    <w:rsid w:val="00D664A2"/>
    <w:rsid w:val="00D668DE"/>
    <w:rsid w:val="00D66FF5"/>
    <w:rsid w:val="00D67395"/>
    <w:rsid w:val="00D67464"/>
    <w:rsid w:val="00D704E8"/>
    <w:rsid w:val="00D705CF"/>
    <w:rsid w:val="00D70A00"/>
    <w:rsid w:val="00D70AF4"/>
    <w:rsid w:val="00D70C7E"/>
    <w:rsid w:val="00D72C78"/>
    <w:rsid w:val="00D72F87"/>
    <w:rsid w:val="00D74A97"/>
    <w:rsid w:val="00D756B5"/>
    <w:rsid w:val="00D76C70"/>
    <w:rsid w:val="00D77CF2"/>
    <w:rsid w:val="00D80669"/>
    <w:rsid w:val="00D80A66"/>
    <w:rsid w:val="00D81AE0"/>
    <w:rsid w:val="00D82A63"/>
    <w:rsid w:val="00D83409"/>
    <w:rsid w:val="00D84EFD"/>
    <w:rsid w:val="00D85FD6"/>
    <w:rsid w:val="00D85FE3"/>
    <w:rsid w:val="00D8642A"/>
    <w:rsid w:val="00D87080"/>
    <w:rsid w:val="00D877C2"/>
    <w:rsid w:val="00D87A3E"/>
    <w:rsid w:val="00D9103B"/>
    <w:rsid w:val="00D92B91"/>
    <w:rsid w:val="00D92D94"/>
    <w:rsid w:val="00D93785"/>
    <w:rsid w:val="00D93B0C"/>
    <w:rsid w:val="00D95EEB"/>
    <w:rsid w:val="00D9736C"/>
    <w:rsid w:val="00DA055C"/>
    <w:rsid w:val="00DA073D"/>
    <w:rsid w:val="00DA0FB0"/>
    <w:rsid w:val="00DA1E04"/>
    <w:rsid w:val="00DA22D6"/>
    <w:rsid w:val="00DA2357"/>
    <w:rsid w:val="00DA3231"/>
    <w:rsid w:val="00DA32CB"/>
    <w:rsid w:val="00DA3DD7"/>
    <w:rsid w:val="00DA3F15"/>
    <w:rsid w:val="00DA4954"/>
    <w:rsid w:val="00DA5857"/>
    <w:rsid w:val="00DA5AD5"/>
    <w:rsid w:val="00DA7581"/>
    <w:rsid w:val="00DB08BB"/>
    <w:rsid w:val="00DB1769"/>
    <w:rsid w:val="00DB1A12"/>
    <w:rsid w:val="00DB1B59"/>
    <w:rsid w:val="00DB1B5D"/>
    <w:rsid w:val="00DB208F"/>
    <w:rsid w:val="00DB21EF"/>
    <w:rsid w:val="00DB3451"/>
    <w:rsid w:val="00DB3E33"/>
    <w:rsid w:val="00DB4A53"/>
    <w:rsid w:val="00DB5444"/>
    <w:rsid w:val="00DB5F5F"/>
    <w:rsid w:val="00DB69D8"/>
    <w:rsid w:val="00DB6A00"/>
    <w:rsid w:val="00DB7D4C"/>
    <w:rsid w:val="00DB7E04"/>
    <w:rsid w:val="00DC05BF"/>
    <w:rsid w:val="00DC144A"/>
    <w:rsid w:val="00DC1656"/>
    <w:rsid w:val="00DC1E80"/>
    <w:rsid w:val="00DC25F2"/>
    <w:rsid w:val="00DC27A3"/>
    <w:rsid w:val="00DC2F26"/>
    <w:rsid w:val="00DC31BA"/>
    <w:rsid w:val="00DC49FB"/>
    <w:rsid w:val="00DC4B7F"/>
    <w:rsid w:val="00DC5101"/>
    <w:rsid w:val="00DC5C80"/>
    <w:rsid w:val="00DC6668"/>
    <w:rsid w:val="00DC690D"/>
    <w:rsid w:val="00DC6D3D"/>
    <w:rsid w:val="00DC7863"/>
    <w:rsid w:val="00DC7951"/>
    <w:rsid w:val="00DC7E8A"/>
    <w:rsid w:val="00DC7EF4"/>
    <w:rsid w:val="00DD04E8"/>
    <w:rsid w:val="00DD1210"/>
    <w:rsid w:val="00DD2C1B"/>
    <w:rsid w:val="00DD36BA"/>
    <w:rsid w:val="00DD3973"/>
    <w:rsid w:val="00DD4735"/>
    <w:rsid w:val="00DD52EE"/>
    <w:rsid w:val="00DD5F0F"/>
    <w:rsid w:val="00DD6763"/>
    <w:rsid w:val="00DD67AD"/>
    <w:rsid w:val="00DD77AF"/>
    <w:rsid w:val="00DD7F67"/>
    <w:rsid w:val="00DE07FF"/>
    <w:rsid w:val="00DE1AB3"/>
    <w:rsid w:val="00DE2A14"/>
    <w:rsid w:val="00DE2E21"/>
    <w:rsid w:val="00DE4CB2"/>
    <w:rsid w:val="00DE54FF"/>
    <w:rsid w:val="00DE555B"/>
    <w:rsid w:val="00DE5920"/>
    <w:rsid w:val="00DE5B1D"/>
    <w:rsid w:val="00DF069A"/>
    <w:rsid w:val="00DF105C"/>
    <w:rsid w:val="00DF170F"/>
    <w:rsid w:val="00DF1B91"/>
    <w:rsid w:val="00DF3A29"/>
    <w:rsid w:val="00DF3A45"/>
    <w:rsid w:val="00DF4981"/>
    <w:rsid w:val="00DF4ED4"/>
    <w:rsid w:val="00DF4F71"/>
    <w:rsid w:val="00DF59C9"/>
    <w:rsid w:val="00DF5C4B"/>
    <w:rsid w:val="00DF5C71"/>
    <w:rsid w:val="00DF62B8"/>
    <w:rsid w:val="00DF6482"/>
    <w:rsid w:val="00DF6DAE"/>
    <w:rsid w:val="00E0025C"/>
    <w:rsid w:val="00E00F6B"/>
    <w:rsid w:val="00E01D86"/>
    <w:rsid w:val="00E01DCD"/>
    <w:rsid w:val="00E0230F"/>
    <w:rsid w:val="00E026D2"/>
    <w:rsid w:val="00E02DE4"/>
    <w:rsid w:val="00E02F13"/>
    <w:rsid w:val="00E0462C"/>
    <w:rsid w:val="00E056D7"/>
    <w:rsid w:val="00E06093"/>
    <w:rsid w:val="00E063B4"/>
    <w:rsid w:val="00E065F3"/>
    <w:rsid w:val="00E07171"/>
    <w:rsid w:val="00E077F7"/>
    <w:rsid w:val="00E1023F"/>
    <w:rsid w:val="00E10A09"/>
    <w:rsid w:val="00E10D39"/>
    <w:rsid w:val="00E129D8"/>
    <w:rsid w:val="00E132EC"/>
    <w:rsid w:val="00E14CE7"/>
    <w:rsid w:val="00E14F88"/>
    <w:rsid w:val="00E15D50"/>
    <w:rsid w:val="00E1634F"/>
    <w:rsid w:val="00E166AB"/>
    <w:rsid w:val="00E16757"/>
    <w:rsid w:val="00E16769"/>
    <w:rsid w:val="00E16EA9"/>
    <w:rsid w:val="00E200FC"/>
    <w:rsid w:val="00E206DA"/>
    <w:rsid w:val="00E217C0"/>
    <w:rsid w:val="00E224E8"/>
    <w:rsid w:val="00E2330D"/>
    <w:rsid w:val="00E23514"/>
    <w:rsid w:val="00E237CB"/>
    <w:rsid w:val="00E242F8"/>
    <w:rsid w:val="00E254D2"/>
    <w:rsid w:val="00E25BC8"/>
    <w:rsid w:val="00E26903"/>
    <w:rsid w:val="00E302A2"/>
    <w:rsid w:val="00E30590"/>
    <w:rsid w:val="00E31661"/>
    <w:rsid w:val="00E31868"/>
    <w:rsid w:val="00E31AC4"/>
    <w:rsid w:val="00E32ABF"/>
    <w:rsid w:val="00E33E9F"/>
    <w:rsid w:val="00E3417A"/>
    <w:rsid w:val="00E347A1"/>
    <w:rsid w:val="00E34B03"/>
    <w:rsid w:val="00E34C90"/>
    <w:rsid w:val="00E35C66"/>
    <w:rsid w:val="00E35E7A"/>
    <w:rsid w:val="00E37FF9"/>
    <w:rsid w:val="00E40BCD"/>
    <w:rsid w:val="00E4166F"/>
    <w:rsid w:val="00E425A7"/>
    <w:rsid w:val="00E427F9"/>
    <w:rsid w:val="00E43476"/>
    <w:rsid w:val="00E436DE"/>
    <w:rsid w:val="00E43BA4"/>
    <w:rsid w:val="00E456CE"/>
    <w:rsid w:val="00E45CFA"/>
    <w:rsid w:val="00E4612C"/>
    <w:rsid w:val="00E46212"/>
    <w:rsid w:val="00E470FC"/>
    <w:rsid w:val="00E47892"/>
    <w:rsid w:val="00E47A78"/>
    <w:rsid w:val="00E47A85"/>
    <w:rsid w:val="00E47AB5"/>
    <w:rsid w:val="00E5001D"/>
    <w:rsid w:val="00E507BE"/>
    <w:rsid w:val="00E508D5"/>
    <w:rsid w:val="00E50C16"/>
    <w:rsid w:val="00E50F6C"/>
    <w:rsid w:val="00E513C9"/>
    <w:rsid w:val="00E51C90"/>
    <w:rsid w:val="00E51FB2"/>
    <w:rsid w:val="00E522DE"/>
    <w:rsid w:val="00E52408"/>
    <w:rsid w:val="00E5272E"/>
    <w:rsid w:val="00E52E95"/>
    <w:rsid w:val="00E5311B"/>
    <w:rsid w:val="00E53E13"/>
    <w:rsid w:val="00E54EC3"/>
    <w:rsid w:val="00E55A93"/>
    <w:rsid w:val="00E5612C"/>
    <w:rsid w:val="00E56C54"/>
    <w:rsid w:val="00E57611"/>
    <w:rsid w:val="00E57F77"/>
    <w:rsid w:val="00E6030D"/>
    <w:rsid w:val="00E6115B"/>
    <w:rsid w:val="00E611FF"/>
    <w:rsid w:val="00E61686"/>
    <w:rsid w:val="00E61A40"/>
    <w:rsid w:val="00E62F9F"/>
    <w:rsid w:val="00E63F31"/>
    <w:rsid w:val="00E64FAC"/>
    <w:rsid w:val="00E64FFE"/>
    <w:rsid w:val="00E655CB"/>
    <w:rsid w:val="00E6587F"/>
    <w:rsid w:val="00E65895"/>
    <w:rsid w:val="00E67043"/>
    <w:rsid w:val="00E67068"/>
    <w:rsid w:val="00E67F08"/>
    <w:rsid w:val="00E7015A"/>
    <w:rsid w:val="00E708C8"/>
    <w:rsid w:val="00E71A64"/>
    <w:rsid w:val="00E71AE3"/>
    <w:rsid w:val="00E71F70"/>
    <w:rsid w:val="00E72D8C"/>
    <w:rsid w:val="00E73640"/>
    <w:rsid w:val="00E7382B"/>
    <w:rsid w:val="00E7382E"/>
    <w:rsid w:val="00E74DE4"/>
    <w:rsid w:val="00E75AF7"/>
    <w:rsid w:val="00E76E4F"/>
    <w:rsid w:val="00E773AA"/>
    <w:rsid w:val="00E779AA"/>
    <w:rsid w:val="00E80E25"/>
    <w:rsid w:val="00E812DB"/>
    <w:rsid w:val="00E82625"/>
    <w:rsid w:val="00E82C3C"/>
    <w:rsid w:val="00E82EF2"/>
    <w:rsid w:val="00E8328E"/>
    <w:rsid w:val="00E83AAF"/>
    <w:rsid w:val="00E83D5D"/>
    <w:rsid w:val="00E83F43"/>
    <w:rsid w:val="00E85711"/>
    <w:rsid w:val="00E87C24"/>
    <w:rsid w:val="00E9102C"/>
    <w:rsid w:val="00E91DB4"/>
    <w:rsid w:val="00E920DF"/>
    <w:rsid w:val="00E92217"/>
    <w:rsid w:val="00E939B4"/>
    <w:rsid w:val="00E93C65"/>
    <w:rsid w:val="00E94F1D"/>
    <w:rsid w:val="00E95557"/>
    <w:rsid w:val="00E9568F"/>
    <w:rsid w:val="00E95FD4"/>
    <w:rsid w:val="00E963B6"/>
    <w:rsid w:val="00E97D43"/>
    <w:rsid w:val="00EA061F"/>
    <w:rsid w:val="00EA1A71"/>
    <w:rsid w:val="00EA1F90"/>
    <w:rsid w:val="00EA259A"/>
    <w:rsid w:val="00EA4322"/>
    <w:rsid w:val="00EA4B45"/>
    <w:rsid w:val="00EA514D"/>
    <w:rsid w:val="00EA52F6"/>
    <w:rsid w:val="00EA5DBD"/>
    <w:rsid w:val="00EA695E"/>
    <w:rsid w:val="00EA78A7"/>
    <w:rsid w:val="00EA79C3"/>
    <w:rsid w:val="00EB02FC"/>
    <w:rsid w:val="00EB0952"/>
    <w:rsid w:val="00EB0D64"/>
    <w:rsid w:val="00EB0F51"/>
    <w:rsid w:val="00EB1A09"/>
    <w:rsid w:val="00EB2762"/>
    <w:rsid w:val="00EB2C47"/>
    <w:rsid w:val="00EB2C7C"/>
    <w:rsid w:val="00EB3AB6"/>
    <w:rsid w:val="00EB3FEF"/>
    <w:rsid w:val="00EB439F"/>
    <w:rsid w:val="00EB5773"/>
    <w:rsid w:val="00EB5A68"/>
    <w:rsid w:val="00EB6160"/>
    <w:rsid w:val="00EB7964"/>
    <w:rsid w:val="00EC0CAF"/>
    <w:rsid w:val="00EC1B25"/>
    <w:rsid w:val="00EC1FE6"/>
    <w:rsid w:val="00EC3654"/>
    <w:rsid w:val="00EC43CB"/>
    <w:rsid w:val="00EC4575"/>
    <w:rsid w:val="00EC46CF"/>
    <w:rsid w:val="00EC5567"/>
    <w:rsid w:val="00EC5592"/>
    <w:rsid w:val="00EC5A48"/>
    <w:rsid w:val="00EC5C02"/>
    <w:rsid w:val="00EC5DB9"/>
    <w:rsid w:val="00EC64B2"/>
    <w:rsid w:val="00EC67AC"/>
    <w:rsid w:val="00EC7289"/>
    <w:rsid w:val="00EC7B6C"/>
    <w:rsid w:val="00ED0B51"/>
    <w:rsid w:val="00ED123C"/>
    <w:rsid w:val="00ED16A6"/>
    <w:rsid w:val="00ED2577"/>
    <w:rsid w:val="00ED35E5"/>
    <w:rsid w:val="00ED3AFD"/>
    <w:rsid w:val="00ED4ABC"/>
    <w:rsid w:val="00ED5498"/>
    <w:rsid w:val="00ED5F45"/>
    <w:rsid w:val="00ED6664"/>
    <w:rsid w:val="00EE002D"/>
    <w:rsid w:val="00EE005A"/>
    <w:rsid w:val="00EE561F"/>
    <w:rsid w:val="00EE633A"/>
    <w:rsid w:val="00EF02F1"/>
    <w:rsid w:val="00EF08AB"/>
    <w:rsid w:val="00EF0C39"/>
    <w:rsid w:val="00EF1FCC"/>
    <w:rsid w:val="00EF299C"/>
    <w:rsid w:val="00EF30B7"/>
    <w:rsid w:val="00EF4367"/>
    <w:rsid w:val="00EF4675"/>
    <w:rsid w:val="00EF4BCC"/>
    <w:rsid w:val="00EF4CDC"/>
    <w:rsid w:val="00EF5E09"/>
    <w:rsid w:val="00EF5E64"/>
    <w:rsid w:val="00EF6481"/>
    <w:rsid w:val="00EF64CB"/>
    <w:rsid w:val="00EF66F5"/>
    <w:rsid w:val="00EF6983"/>
    <w:rsid w:val="00EF7AD9"/>
    <w:rsid w:val="00EF7C12"/>
    <w:rsid w:val="00F0472B"/>
    <w:rsid w:val="00F04DC8"/>
    <w:rsid w:val="00F04F3F"/>
    <w:rsid w:val="00F05408"/>
    <w:rsid w:val="00F05B3C"/>
    <w:rsid w:val="00F05DDB"/>
    <w:rsid w:val="00F0663A"/>
    <w:rsid w:val="00F06BF9"/>
    <w:rsid w:val="00F103F9"/>
    <w:rsid w:val="00F10CBA"/>
    <w:rsid w:val="00F113B5"/>
    <w:rsid w:val="00F11C52"/>
    <w:rsid w:val="00F13562"/>
    <w:rsid w:val="00F1414A"/>
    <w:rsid w:val="00F169A0"/>
    <w:rsid w:val="00F20A14"/>
    <w:rsid w:val="00F20DA5"/>
    <w:rsid w:val="00F211A3"/>
    <w:rsid w:val="00F21E01"/>
    <w:rsid w:val="00F2267D"/>
    <w:rsid w:val="00F22B2A"/>
    <w:rsid w:val="00F22DB3"/>
    <w:rsid w:val="00F231FA"/>
    <w:rsid w:val="00F240D9"/>
    <w:rsid w:val="00F24297"/>
    <w:rsid w:val="00F24703"/>
    <w:rsid w:val="00F255EB"/>
    <w:rsid w:val="00F27BBD"/>
    <w:rsid w:val="00F30009"/>
    <w:rsid w:val="00F309F8"/>
    <w:rsid w:val="00F30C3D"/>
    <w:rsid w:val="00F30E05"/>
    <w:rsid w:val="00F30F3D"/>
    <w:rsid w:val="00F3167D"/>
    <w:rsid w:val="00F31772"/>
    <w:rsid w:val="00F338D4"/>
    <w:rsid w:val="00F344D9"/>
    <w:rsid w:val="00F35BA5"/>
    <w:rsid w:val="00F35F8A"/>
    <w:rsid w:val="00F3629D"/>
    <w:rsid w:val="00F362B9"/>
    <w:rsid w:val="00F3646F"/>
    <w:rsid w:val="00F36A58"/>
    <w:rsid w:val="00F40298"/>
    <w:rsid w:val="00F40CCC"/>
    <w:rsid w:val="00F411B1"/>
    <w:rsid w:val="00F4211E"/>
    <w:rsid w:val="00F42E4D"/>
    <w:rsid w:val="00F433B2"/>
    <w:rsid w:val="00F43F7D"/>
    <w:rsid w:val="00F449C8"/>
    <w:rsid w:val="00F44B63"/>
    <w:rsid w:val="00F45425"/>
    <w:rsid w:val="00F45F09"/>
    <w:rsid w:val="00F47A3C"/>
    <w:rsid w:val="00F50390"/>
    <w:rsid w:val="00F50838"/>
    <w:rsid w:val="00F50E31"/>
    <w:rsid w:val="00F518C2"/>
    <w:rsid w:val="00F521AB"/>
    <w:rsid w:val="00F522CB"/>
    <w:rsid w:val="00F52CE9"/>
    <w:rsid w:val="00F55177"/>
    <w:rsid w:val="00F553C7"/>
    <w:rsid w:val="00F6059C"/>
    <w:rsid w:val="00F6094D"/>
    <w:rsid w:val="00F61E88"/>
    <w:rsid w:val="00F62032"/>
    <w:rsid w:val="00F623E3"/>
    <w:rsid w:val="00F62806"/>
    <w:rsid w:val="00F62BA9"/>
    <w:rsid w:val="00F6333D"/>
    <w:rsid w:val="00F63533"/>
    <w:rsid w:val="00F64B66"/>
    <w:rsid w:val="00F650F1"/>
    <w:rsid w:val="00F6515E"/>
    <w:rsid w:val="00F654F4"/>
    <w:rsid w:val="00F66E11"/>
    <w:rsid w:val="00F700D6"/>
    <w:rsid w:val="00F70A81"/>
    <w:rsid w:val="00F7100F"/>
    <w:rsid w:val="00F7197B"/>
    <w:rsid w:val="00F722F0"/>
    <w:rsid w:val="00F74CF9"/>
    <w:rsid w:val="00F75344"/>
    <w:rsid w:val="00F76384"/>
    <w:rsid w:val="00F773B3"/>
    <w:rsid w:val="00F81F72"/>
    <w:rsid w:val="00F82989"/>
    <w:rsid w:val="00F82C46"/>
    <w:rsid w:val="00F82D3A"/>
    <w:rsid w:val="00F83F7A"/>
    <w:rsid w:val="00F85683"/>
    <w:rsid w:val="00F86610"/>
    <w:rsid w:val="00F86738"/>
    <w:rsid w:val="00F86AC2"/>
    <w:rsid w:val="00F8742A"/>
    <w:rsid w:val="00F874A4"/>
    <w:rsid w:val="00F875EE"/>
    <w:rsid w:val="00F901C6"/>
    <w:rsid w:val="00F90F91"/>
    <w:rsid w:val="00F91600"/>
    <w:rsid w:val="00F92343"/>
    <w:rsid w:val="00F924D2"/>
    <w:rsid w:val="00F92BC6"/>
    <w:rsid w:val="00F92E95"/>
    <w:rsid w:val="00F9307D"/>
    <w:rsid w:val="00F93477"/>
    <w:rsid w:val="00F93DA7"/>
    <w:rsid w:val="00F9400E"/>
    <w:rsid w:val="00F942E5"/>
    <w:rsid w:val="00F950D8"/>
    <w:rsid w:val="00F956E4"/>
    <w:rsid w:val="00F95EFD"/>
    <w:rsid w:val="00FA0154"/>
    <w:rsid w:val="00FA04EA"/>
    <w:rsid w:val="00FA08C2"/>
    <w:rsid w:val="00FA08D4"/>
    <w:rsid w:val="00FA0C28"/>
    <w:rsid w:val="00FA1D7C"/>
    <w:rsid w:val="00FA2329"/>
    <w:rsid w:val="00FA2B9A"/>
    <w:rsid w:val="00FA416F"/>
    <w:rsid w:val="00FA48A3"/>
    <w:rsid w:val="00FA4B66"/>
    <w:rsid w:val="00FA5992"/>
    <w:rsid w:val="00FA6013"/>
    <w:rsid w:val="00FA62F8"/>
    <w:rsid w:val="00FA6E37"/>
    <w:rsid w:val="00FA6E7C"/>
    <w:rsid w:val="00FA747A"/>
    <w:rsid w:val="00FA7929"/>
    <w:rsid w:val="00FB1F4C"/>
    <w:rsid w:val="00FB2EA9"/>
    <w:rsid w:val="00FB2F1C"/>
    <w:rsid w:val="00FB4B43"/>
    <w:rsid w:val="00FB51EF"/>
    <w:rsid w:val="00FB536C"/>
    <w:rsid w:val="00FB53C8"/>
    <w:rsid w:val="00FB6A0D"/>
    <w:rsid w:val="00FB6C71"/>
    <w:rsid w:val="00FB7781"/>
    <w:rsid w:val="00FB7C7D"/>
    <w:rsid w:val="00FC0304"/>
    <w:rsid w:val="00FC2D06"/>
    <w:rsid w:val="00FC2DFF"/>
    <w:rsid w:val="00FC3755"/>
    <w:rsid w:val="00FC40AC"/>
    <w:rsid w:val="00FC475F"/>
    <w:rsid w:val="00FC5620"/>
    <w:rsid w:val="00FC5742"/>
    <w:rsid w:val="00FC5DF8"/>
    <w:rsid w:val="00FC7711"/>
    <w:rsid w:val="00FD0928"/>
    <w:rsid w:val="00FD186A"/>
    <w:rsid w:val="00FD2F51"/>
    <w:rsid w:val="00FD30B3"/>
    <w:rsid w:val="00FD3FBB"/>
    <w:rsid w:val="00FD4184"/>
    <w:rsid w:val="00FD4CF8"/>
    <w:rsid w:val="00FD4F76"/>
    <w:rsid w:val="00FD56E2"/>
    <w:rsid w:val="00FD5E77"/>
    <w:rsid w:val="00FD62D2"/>
    <w:rsid w:val="00FE04C1"/>
    <w:rsid w:val="00FE0C52"/>
    <w:rsid w:val="00FE1C0A"/>
    <w:rsid w:val="00FE1C7C"/>
    <w:rsid w:val="00FE2635"/>
    <w:rsid w:val="00FE3703"/>
    <w:rsid w:val="00FE41C3"/>
    <w:rsid w:val="00FE7B81"/>
    <w:rsid w:val="00FE7BB1"/>
    <w:rsid w:val="00FF1A79"/>
    <w:rsid w:val="00FF1B09"/>
    <w:rsid w:val="00FF1F3A"/>
    <w:rsid w:val="00FF275E"/>
    <w:rsid w:val="00FF2A01"/>
    <w:rsid w:val="00FF2BC7"/>
    <w:rsid w:val="00FF2F2D"/>
    <w:rsid w:val="00FF3457"/>
    <w:rsid w:val="00FF3F7C"/>
    <w:rsid w:val="00FF44A3"/>
    <w:rsid w:val="00FF46B4"/>
    <w:rsid w:val="00FF57AA"/>
    <w:rsid w:val="00FF58B9"/>
    <w:rsid w:val="00FF666E"/>
    <w:rsid w:val="00FF6915"/>
    <w:rsid w:val="00FF6982"/>
    <w:rsid w:val="00FF73A5"/>
    <w:rsid w:val="00FF7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v:stroke endarrow="block"/>
    </o:shapedefaults>
    <o:shapelayout v:ext="edit">
      <o:idmap v:ext="edit" data="1"/>
    </o:shapelayout>
  </w:shapeDefaults>
  <w:decimalSymbol w:val="."/>
  <w:listSeparator w:val=","/>
  <w14:docId w14:val="5852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caption" w:uiPriority="35" w:qFormat="1"/>
    <w:lsdException w:name="table of figures" w:uiPriority="99"/>
    <w:lsdException w:name="annotation reference"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78CB"/>
    <w:pPr>
      <w:spacing w:after="120"/>
    </w:pPr>
    <w:rPr>
      <w:sz w:val="24"/>
      <w:szCs w:val="24"/>
    </w:rPr>
  </w:style>
  <w:style w:type="paragraph" w:styleId="Heading1">
    <w:name w:val="heading 1"/>
    <w:basedOn w:val="Header"/>
    <w:next w:val="Normal"/>
    <w:qFormat/>
    <w:rsid w:val="003534E9"/>
    <w:pPr>
      <w:keepNext/>
      <w:pageBreakBefore/>
      <w:numPr>
        <w:numId w:val="1"/>
      </w:numPr>
      <w:pBdr>
        <w:top w:val="single" w:sz="4" w:space="1" w:color="auto"/>
        <w:left w:val="single" w:sz="4" w:space="4" w:color="auto"/>
        <w:bottom w:val="single" w:sz="4" w:space="1" w:color="auto"/>
        <w:right w:val="single" w:sz="4" w:space="4" w:color="auto"/>
      </w:pBdr>
      <w:shd w:val="pct20" w:color="auto" w:fill="auto"/>
      <w:spacing w:before="240" w:after="240"/>
      <w:outlineLvl w:val="0"/>
    </w:pPr>
    <w:rPr>
      <w:rFonts w:cs="Arial"/>
      <w:b/>
      <w:bCs/>
      <w:color w:val="1F497D" w:themeColor="text2"/>
      <w:kern w:val="32"/>
      <w:sz w:val="36"/>
      <w:szCs w:val="32"/>
    </w:rPr>
  </w:style>
  <w:style w:type="paragraph" w:styleId="Heading2">
    <w:name w:val="heading 2"/>
    <w:basedOn w:val="Header"/>
    <w:next w:val="Normal"/>
    <w:link w:val="Heading2Char"/>
    <w:qFormat/>
    <w:rsid w:val="003534E9"/>
    <w:pPr>
      <w:keepNext/>
      <w:numPr>
        <w:ilvl w:val="1"/>
        <w:numId w:val="1"/>
      </w:numPr>
      <w:spacing w:before="240"/>
      <w:outlineLvl w:val="1"/>
    </w:pPr>
    <w:rPr>
      <w:rFonts w:cs="Arial"/>
      <w:b/>
      <w:bCs/>
      <w:iCs/>
      <w:color w:val="4F81BD" w:themeColor="accent1"/>
      <w:sz w:val="32"/>
      <w:szCs w:val="28"/>
    </w:rPr>
  </w:style>
  <w:style w:type="paragraph" w:styleId="Heading3">
    <w:name w:val="heading 3"/>
    <w:basedOn w:val="Header"/>
    <w:next w:val="Normal"/>
    <w:qFormat/>
    <w:rsid w:val="00F6059C"/>
    <w:pPr>
      <w:keepNext/>
      <w:numPr>
        <w:ilvl w:val="2"/>
        <w:numId w:val="1"/>
      </w:numPr>
      <w:tabs>
        <w:tab w:val="left" w:pos="720"/>
        <w:tab w:val="left" w:pos="864"/>
      </w:tabs>
      <w:spacing w:before="240"/>
      <w:outlineLvl w:val="2"/>
    </w:pPr>
    <w:rPr>
      <w:rFonts w:cs="Arial"/>
      <w:b/>
      <w:bCs/>
      <w:color w:val="4F81BD" w:themeColor="accent1"/>
      <w:szCs w:val="26"/>
    </w:rPr>
  </w:style>
  <w:style w:type="paragraph" w:styleId="Heading4">
    <w:name w:val="heading 4"/>
    <w:basedOn w:val="Header"/>
    <w:next w:val="Normal"/>
    <w:qFormat/>
    <w:rsid w:val="00552246"/>
    <w:pPr>
      <w:keepNext/>
      <w:numPr>
        <w:ilvl w:val="3"/>
        <w:numId w:val="1"/>
      </w:numPr>
      <w:spacing w:before="240" w:after="60"/>
      <w:outlineLvl w:val="3"/>
    </w:pPr>
    <w:rPr>
      <w:rFonts w:ascii="Arial" w:hAnsi="Arial"/>
      <w:b/>
      <w:bCs/>
      <w:color w:val="4F81BD" w:themeColor="accent1"/>
      <w:szCs w:val="28"/>
    </w:rPr>
  </w:style>
  <w:style w:type="paragraph" w:styleId="Heading5">
    <w:name w:val="heading 5"/>
    <w:basedOn w:val="Header"/>
    <w:next w:val="Normal"/>
    <w:qFormat/>
    <w:rsid w:val="00D51B86"/>
    <w:pPr>
      <w:numPr>
        <w:ilvl w:val="4"/>
        <w:numId w:val="1"/>
      </w:numPr>
      <w:spacing w:before="240" w:after="60"/>
      <w:outlineLvl w:val="4"/>
    </w:pPr>
    <w:rPr>
      <w:rFonts w:ascii="Arial" w:hAnsi="Arial"/>
      <w:b/>
      <w:bCs/>
      <w:iCs/>
      <w:szCs w:val="26"/>
    </w:rPr>
  </w:style>
  <w:style w:type="paragraph" w:styleId="Heading6">
    <w:name w:val="heading 6"/>
    <w:basedOn w:val="Header"/>
    <w:next w:val="Normal"/>
    <w:qFormat/>
    <w:rsid w:val="00D51B86"/>
    <w:pPr>
      <w:numPr>
        <w:ilvl w:val="5"/>
        <w:numId w:val="1"/>
      </w:numPr>
      <w:spacing w:before="240" w:after="60"/>
      <w:outlineLvl w:val="5"/>
    </w:pPr>
    <w:rPr>
      <w:rFonts w:ascii="Arial" w:hAnsi="Arial"/>
      <w:b/>
      <w:bCs/>
      <w:szCs w:val="22"/>
    </w:rPr>
  </w:style>
  <w:style w:type="paragraph" w:styleId="Heading7">
    <w:name w:val="heading 7"/>
    <w:basedOn w:val="Header"/>
    <w:next w:val="Normal"/>
    <w:qFormat/>
    <w:rsid w:val="00D51B86"/>
    <w:pPr>
      <w:numPr>
        <w:ilvl w:val="6"/>
        <w:numId w:val="1"/>
      </w:numPr>
      <w:spacing w:before="240" w:after="60"/>
      <w:outlineLvl w:val="6"/>
    </w:pPr>
    <w:rPr>
      <w:rFonts w:ascii="Arial" w:hAnsi="Arial"/>
      <w:b/>
    </w:rPr>
  </w:style>
  <w:style w:type="paragraph" w:styleId="Heading8">
    <w:name w:val="heading 8"/>
    <w:basedOn w:val="Header"/>
    <w:next w:val="Normal"/>
    <w:qFormat/>
    <w:rsid w:val="00D51B86"/>
    <w:pPr>
      <w:numPr>
        <w:ilvl w:val="7"/>
        <w:numId w:val="1"/>
      </w:numPr>
      <w:spacing w:before="240" w:after="60"/>
      <w:outlineLvl w:val="7"/>
    </w:pPr>
    <w:rPr>
      <w:rFonts w:ascii="Arial" w:hAnsi="Arial"/>
      <w:b/>
      <w:iCs/>
    </w:rPr>
  </w:style>
  <w:style w:type="paragraph" w:styleId="Heading9">
    <w:name w:val="heading 9"/>
    <w:basedOn w:val="Header"/>
    <w:next w:val="Normal"/>
    <w:qFormat/>
    <w:rsid w:val="00D51B86"/>
    <w:pPr>
      <w:numPr>
        <w:ilvl w:val="8"/>
        <w:numId w:val="1"/>
      </w:numPr>
      <w:spacing w:before="240" w:after="6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51A4"/>
    <w:pPr>
      <w:tabs>
        <w:tab w:val="center" w:pos="4320"/>
        <w:tab w:val="right" w:pos="8640"/>
      </w:tabs>
    </w:pPr>
  </w:style>
  <w:style w:type="paragraph" w:customStyle="1" w:styleId="Style1">
    <w:name w:val="Style1"/>
    <w:basedOn w:val="Normal"/>
    <w:rsid w:val="005A028B"/>
    <w:pPr>
      <w:tabs>
        <w:tab w:val="num" w:pos="1440"/>
      </w:tabs>
      <w:ind w:left="1440" w:hanging="360"/>
    </w:pPr>
  </w:style>
  <w:style w:type="paragraph" w:styleId="Title">
    <w:name w:val="Title"/>
    <w:basedOn w:val="Normal"/>
    <w:next w:val="Normal"/>
    <w:link w:val="TitleChar"/>
    <w:uiPriority w:val="10"/>
    <w:qFormat/>
    <w:rsid w:val="001C6B8C"/>
    <w:pPr>
      <w:spacing w:before="240" w:after="60"/>
      <w:jc w:val="center"/>
      <w:outlineLvl w:val="0"/>
    </w:pPr>
    <w:rPr>
      <w:rFonts w:ascii="Arial" w:hAnsi="Arial" w:cs="Arial"/>
      <w:b/>
      <w:bCs/>
      <w:kern w:val="28"/>
      <w:sz w:val="32"/>
      <w:szCs w:val="32"/>
    </w:rPr>
  </w:style>
  <w:style w:type="paragraph" w:styleId="Subtitle">
    <w:name w:val="Subtitle"/>
    <w:basedOn w:val="Normal"/>
    <w:qFormat/>
    <w:rsid w:val="001451A4"/>
    <w:pPr>
      <w:spacing w:after="60"/>
      <w:jc w:val="center"/>
      <w:outlineLvl w:val="1"/>
    </w:pPr>
    <w:rPr>
      <w:rFonts w:ascii="Arial" w:hAnsi="Arial" w:cs="Arial"/>
    </w:rPr>
  </w:style>
  <w:style w:type="paragraph" w:customStyle="1" w:styleId="FooterConfidential">
    <w:name w:val="Footer: Confidential"/>
    <w:basedOn w:val="Normal"/>
    <w:next w:val="Normal"/>
    <w:rsid w:val="001451A4"/>
    <w:pPr>
      <w:jc w:val="center"/>
    </w:pPr>
    <w:rPr>
      <w:b/>
    </w:rPr>
  </w:style>
  <w:style w:type="paragraph" w:styleId="Footer">
    <w:name w:val="footer"/>
    <w:basedOn w:val="Normal"/>
    <w:rsid w:val="001451A4"/>
    <w:pPr>
      <w:tabs>
        <w:tab w:val="center" w:pos="4320"/>
        <w:tab w:val="right" w:pos="8640"/>
      </w:tabs>
    </w:pPr>
  </w:style>
  <w:style w:type="paragraph" w:customStyle="1" w:styleId="CompanyTitle">
    <w:name w:val="Company Title"/>
    <w:basedOn w:val="Title"/>
    <w:next w:val="Normal"/>
    <w:rsid w:val="001C6B8C"/>
    <w:rPr>
      <w:rFonts w:ascii="Times New Roman" w:hAnsi="Times New Roman"/>
      <w:i/>
      <w:sz w:val="40"/>
    </w:rPr>
  </w:style>
  <w:style w:type="character" w:styleId="PageNumber">
    <w:name w:val="page number"/>
    <w:basedOn w:val="DefaultParagraphFont"/>
    <w:rsid w:val="001C6B8C"/>
  </w:style>
  <w:style w:type="paragraph" w:styleId="PlainText">
    <w:name w:val="Plain Text"/>
    <w:basedOn w:val="Normal"/>
    <w:rsid w:val="008D0787"/>
    <w:rPr>
      <w:rFonts w:ascii="Courier New" w:hAnsi="Courier New" w:cs="Courier New"/>
      <w:szCs w:val="20"/>
    </w:rPr>
  </w:style>
  <w:style w:type="paragraph" w:customStyle="1" w:styleId="StyleCaptionCentered">
    <w:name w:val="Style Caption + Centered"/>
    <w:basedOn w:val="Caption"/>
    <w:next w:val="Normal"/>
    <w:rsid w:val="002038DA"/>
    <w:pPr>
      <w:jc w:val="center"/>
    </w:pPr>
  </w:style>
  <w:style w:type="paragraph" w:styleId="Caption">
    <w:name w:val="caption"/>
    <w:aliases w:val="Caption Char1,Caption Char Char"/>
    <w:basedOn w:val="Normal"/>
    <w:next w:val="Normal"/>
    <w:link w:val="CaptionChar"/>
    <w:uiPriority w:val="35"/>
    <w:qFormat/>
    <w:rsid w:val="00550B54"/>
    <w:rPr>
      <w:b/>
      <w:bCs/>
      <w:szCs w:val="20"/>
    </w:rPr>
  </w:style>
  <w:style w:type="table" w:styleId="TableGrid3">
    <w:name w:val="Table Grid 3"/>
    <w:basedOn w:val="TableNormal"/>
    <w:rsid w:val="002C77A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Columns5">
    <w:name w:val="Table Columns 5"/>
    <w:basedOn w:val="TableNormal"/>
    <w:rsid w:val="002C77A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lassic1">
    <w:name w:val="Table Classic 1"/>
    <w:basedOn w:val="TableNormal"/>
    <w:rsid w:val="00F63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15" w:type="dxa"/>
      </w:tblCellMar>
    </w:tblPr>
    <w:trPr>
      <w:tblHeader/>
    </w:trPr>
    <w:tcPr>
      <w:shd w:val="clear" w:color="auto" w:fill="auto"/>
    </w:tcPr>
    <w:tblStylePr w:type="firstRow">
      <w:pPr>
        <w:wordWrap/>
      </w:pPr>
      <w:rPr>
        <w:rFonts w:ascii="Times New Roman" w:hAnsi="Times New Roman"/>
        <w:b w:val="0"/>
        <w:i w:val="0"/>
        <w:iCs/>
        <w:sz w:val="20"/>
        <w:szCs w:val="20"/>
      </w:rPr>
      <w:tblPr/>
      <w:tcPr>
        <w:tcBorders>
          <w:bottom w:val="single" w:sz="6" w:space="0" w:color="000000"/>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rFonts w:ascii="Symbol" w:hAnsi="Symbol"/>
        <w:sz w:val="20"/>
      </w:rPr>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rsid w:val="002C77A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2C77A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ignals">
    <w:name w:val="Table Signals"/>
    <w:basedOn w:val="TableNormal"/>
    <w:rsid w:val="00374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Pr>
    <w:tblStylePr w:type="firstRow">
      <w:pPr>
        <w:jc w:val="center"/>
      </w:pPr>
      <w:rPr>
        <w:rFonts w:ascii="Symbol" w:hAnsi="Symbol"/>
        <w:b/>
        <w:i w:val="0"/>
        <w:iCs/>
        <w:sz w:val="20"/>
        <w:szCs w:val="20"/>
      </w:rPr>
      <w:tblPr/>
      <w:trPr>
        <w:tblHeader/>
      </w:trPr>
    </w:tblStylePr>
    <w:tblStylePr w:type="lastRow">
      <w:rPr>
        <w:color w:val="auto"/>
      </w:rPr>
    </w:tblStylePr>
    <w:tblStylePr w:type="firstCol">
      <w:rPr>
        <w:rFonts w:ascii="Symbol" w:hAnsi="Symbol"/>
        <w:b w:val="0"/>
        <w:sz w:val="20"/>
      </w:rPr>
    </w:tblStylePr>
    <w:tblStylePr w:type="neCell">
      <w:rPr>
        <w:b/>
        <w:bCs/>
        <w:i w:val="0"/>
        <w:iCs w:val="0"/>
      </w:rPr>
    </w:tblStylePr>
    <w:tblStylePr w:type="swCell">
      <w:rPr>
        <w:b w:val="0"/>
        <w:bCs/>
      </w:rPr>
    </w:tblStylePr>
  </w:style>
  <w:style w:type="table" w:styleId="TableGrid">
    <w:name w:val="Table Grid"/>
    <w:basedOn w:val="TableNormal"/>
    <w:uiPriority w:val="59"/>
    <w:rsid w:val="00390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rsid w:val="00AA5BCC"/>
    <w:pPr>
      <w:numPr>
        <w:numId w:val="3"/>
      </w:numPr>
    </w:pPr>
  </w:style>
  <w:style w:type="table" w:customStyle="1" w:styleId="TableRegister">
    <w:name w:val="Table Register"/>
    <w:basedOn w:val="TableNormal"/>
    <w:rsid w:val="000F0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29" w:type="dxa"/>
        <w:right w:w="115" w:type="dxa"/>
      </w:tblCellMar>
    </w:tblPr>
    <w:tblStylePr w:type="firstRow">
      <w:pPr>
        <w:jc w:val="center"/>
      </w:pPr>
      <w:rPr>
        <w:rFonts w:ascii="Symbol" w:hAnsi="Symbol"/>
        <w:b/>
        <w:sz w:val="20"/>
      </w:rPr>
      <w:tblPr>
        <w:tblCellMar>
          <w:top w:w="29" w:type="dxa"/>
          <w:left w:w="72" w:type="dxa"/>
          <w:bottom w:w="29" w:type="dxa"/>
          <w:right w:w="72" w:type="dxa"/>
        </w:tblCellMar>
      </w:tblPr>
    </w:tblStylePr>
    <w:tblStylePr w:type="firstCol">
      <w:rPr>
        <w:rFonts w:ascii="Symbol" w:hAnsi="Symbol"/>
      </w:rPr>
    </w:tblStylePr>
    <w:tblStylePr w:type="lastCol">
      <w:rPr>
        <w:rFonts w:ascii="Times New Roman" w:hAnsi="Times New Roman"/>
        <w:b w:val="0"/>
        <w:sz w:val="20"/>
      </w:rPr>
    </w:tblStylePr>
    <w:tblStylePr w:type="nwCell">
      <w:rPr>
        <w:rFonts w:ascii="Symbol" w:hAnsi="Symbol"/>
        <w:b/>
        <w:sz w:val="20"/>
      </w:rPr>
    </w:tblStylePr>
  </w:style>
  <w:style w:type="paragraph" w:styleId="ListNumber">
    <w:name w:val="List Number"/>
    <w:basedOn w:val="Normal"/>
    <w:rsid w:val="0094362A"/>
    <w:pPr>
      <w:numPr>
        <w:numId w:val="4"/>
      </w:numPr>
    </w:pPr>
  </w:style>
  <w:style w:type="paragraph" w:styleId="ListContinue5">
    <w:name w:val="List Continue 5"/>
    <w:basedOn w:val="Normal"/>
    <w:rsid w:val="0094362A"/>
    <w:pPr>
      <w:ind w:left="1800"/>
    </w:pPr>
  </w:style>
  <w:style w:type="character" w:styleId="Emphasis">
    <w:name w:val="Emphasis"/>
    <w:qFormat/>
    <w:rsid w:val="00F43F7D"/>
    <w:rPr>
      <w:i/>
      <w:iCs/>
    </w:rPr>
  </w:style>
  <w:style w:type="paragraph" w:styleId="ListBullet">
    <w:name w:val="List Bullet"/>
    <w:basedOn w:val="Normal"/>
    <w:rsid w:val="0048787B"/>
    <w:pPr>
      <w:numPr>
        <w:numId w:val="2"/>
      </w:numPr>
    </w:pPr>
  </w:style>
  <w:style w:type="paragraph" w:customStyle="1" w:styleId="HeadingBoldIndent">
    <w:name w:val="Heading Bold Indent"/>
    <w:basedOn w:val="Heading3"/>
    <w:next w:val="Normal"/>
    <w:rsid w:val="00353B86"/>
    <w:pPr>
      <w:numPr>
        <w:ilvl w:val="0"/>
        <w:numId w:val="0"/>
      </w:numPr>
      <w:ind w:left="288"/>
    </w:pPr>
    <w:rPr>
      <w:sz w:val="20"/>
    </w:rPr>
  </w:style>
  <w:style w:type="paragraph" w:customStyle="1" w:styleId="HeadingBold">
    <w:name w:val="Heading Bold"/>
    <w:basedOn w:val="Heading3"/>
    <w:next w:val="Normal"/>
    <w:rsid w:val="00CD2162"/>
    <w:pPr>
      <w:numPr>
        <w:ilvl w:val="0"/>
        <w:numId w:val="0"/>
      </w:numPr>
      <w:spacing w:before="60"/>
    </w:pPr>
  </w:style>
  <w:style w:type="table" w:customStyle="1" w:styleId="TableRegisterBit">
    <w:name w:val="Table Register Bit"/>
    <w:basedOn w:val="TableNormal"/>
    <w:rsid w:val="00732FAB"/>
    <w:pPr>
      <w:jc w:val="center"/>
    </w:pPr>
    <w:rPr>
      <w:rFonts w:ascii="Arial" w:hAnsi="Arial"/>
      <w:sz w:val="16"/>
    </w:rPr>
    <w:tblPr/>
  </w:style>
  <w:style w:type="paragraph" w:customStyle="1" w:styleId="HeadingBold10">
    <w:name w:val="Heading Bold 10"/>
    <w:basedOn w:val="HeadingBold"/>
    <w:rsid w:val="00860F77"/>
    <w:rPr>
      <w:sz w:val="20"/>
    </w:rPr>
  </w:style>
  <w:style w:type="table" w:customStyle="1" w:styleId="TableFrames">
    <w:name w:val="Table Frames"/>
    <w:basedOn w:val="TableNormal"/>
    <w:rsid w:val="00964EAE"/>
    <w:pPr>
      <w:jc w:val="center"/>
    </w:pPr>
    <w:rPr>
      <w:rFonts w:ascii="Arial" w:hAnsi="Arial"/>
      <w:sz w:val="16"/>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43" w:type="dxa"/>
        <w:left w:w="115" w:type="dxa"/>
        <w:bottom w:w="43" w:type="dxa"/>
        <w:right w:w="115" w:type="dxa"/>
      </w:tblCellMar>
    </w:tblPr>
    <w:trPr>
      <w:cantSplit/>
    </w:trPr>
    <w:tcPr>
      <w:vAlign w:val="center"/>
    </w:tcPr>
    <w:tblStylePr w:type="firstRow">
      <w:pPr>
        <w:jc w:val="center"/>
      </w:pPr>
      <w:rPr>
        <w:b/>
      </w:rPr>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tcPr>
    </w:tblStylePr>
  </w:style>
  <w:style w:type="paragraph" w:styleId="TOC1">
    <w:name w:val="toc 1"/>
    <w:basedOn w:val="Normal"/>
    <w:next w:val="Normal"/>
    <w:autoRedefine/>
    <w:uiPriority w:val="39"/>
    <w:rsid w:val="00915341"/>
  </w:style>
  <w:style w:type="paragraph" w:styleId="TOC2">
    <w:name w:val="toc 2"/>
    <w:basedOn w:val="Normal"/>
    <w:next w:val="Normal"/>
    <w:autoRedefine/>
    <w:uiPriority w:val="39"/>
    <w:rsid w:val="00915341"/>
    <w:pPr>
      <w:ind w:left="200"/>
    </w:pPr>
  </w:style>
  <w:style w:type="paragraph" w:styleId="TOC3">
    <w:name w:val="toc 3"/>
    <w:basedOn w:val="Normal"/>
    <w:next w:val="Normal"/>
    <w:autoRedefine/>
    <w:uiPriority w:val="39"/>
    <w:rsid w:val="00915341"/>
    <w:pPr>
      <w:ind w:left="400"/>
    </w:pPr>
  </w:style>
  <w:style w:type="paragraph" w:styleId="TOC4">
    <w:name w:val="toc 4"/>
    <w:basedOn w:val="Normal"/>
    <w:next w:val="Normal"/>
    <w:autoRedefine/>
    <w:uiPriority w:val="39"/>
    <w:rsid w:val="00915341"/>
    <w:pPr>
      <w:ind w:left="600"/>
    </w:pPr>
  </w:style>
  <w:style w:type="character" w:styleId="Hyperlink">
    <w:name w:val="Hyperlink"/>
    <w:uiPriority w:val="99"/>
    <w:rsid w:val="00915341"/>
    <w:rPr>
      <w:color w:val="0000FF"/>
      <w:u w:val="single"/>
    </w:rPr>
  </w:style>
  <w:style w:type="paragraph" w:styleId="BalloonText">
    <w:name w:val="Balloon Text"/>
    <w:basedOn w:val="Normal"/>
    <w:semiHidden/>
    <w:rsid w:val="00A56729"/>
    <w:rPr>
      <w:rFonts w:ascii="Tahoma" w:hAnsi="Tahoma" w:cs="Tahoma"/>
      <w:sz w:val="16"/>
      <w:szCs w:val="16"/>
    </w:rPr>
  </w:style>
  <w:style w:type="paragraph" w:styleId="DocumentMap">
    <w:name w:val="Document Map"/>
    <w:basedOn w:val="Normal"/>
    <w:semiHidden/>
    <w:rsid w:val="0056707C"/>
    <w:pPr>
      <w:shd w:val="clear" w:color="auto" w:fill="000080"/>
    </w:pPr>
    <w:rPr>
      <w:rFonts w:ascii="Tahoma" w:hAnsi="Tahoma" w:cs="Tahoma"/>
      <w:szCs w:val="20"/>
    </w:rPr>
  </w:style>
  <w:style w:type="character" w:customStyle="1" w:styleId="CaptionChar">
    <w:name w:val="Caption Char"/>
    <w:aliases w:val="Caption Char1 Char,Caption Char Char Char"/>
    <w:link w:val="Caption"/>
    <w:rsid w:val="006029FA"/>
    <w:rPr>
      <w:b/>
      <w:bCs/>
      <w:lang w:val="en-US" w:eastAsia="en-US" w:bidi="ar-SA"/>
    </w:rPr>
  </w:style>
  <w:style w:type="paragraph" w:customStyle="1" w:styleId="xl39">
    <w:name w:val="xl39"/>
    <w:basedOn w:val="Normal"/>
    <w:rsid w:val="006029F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hAnsi="Arial" w:cs="Arial"/>
      <w:sz w:val="18"/>
      <w:szCs w:val="18"/>
    </w:rPr>
  </w:style>
  <w:style w:type="paragraph" w:customStyle="1" w:styleId="paragraph">
    <w:name w:val="paragraph"/>
    <w:basedOn w:val="Normal"/>
    <w:link w:val="paragraphChar"/>
    <w:rsid w:val="006029FA"/>
    <w:pPr>
      <w:spacing w:before="120"/>
    </w:pPr>
  </w:style>
  <w:style w:type="character" w:customStyle="1" w:styleId="paragraphChar">
    <w:name w:val="paragraph Char"/>
    <w:link w:val="paragraph"/>
    <w:rsid w:val="006029FA"/>
    <w:rPr>
      <w:sz w:val="24"/>
      <w:szCs w:val="24"/>
      <w:lang w:val="en-US" w:eastAsia="en-US" w:bidi="ar-SA"/>
    </w:rPr>
  </w:style>
  <w:style w:type="paragraph" w:customStyle="1" w:styleId="procedurestep">
    <w:name w:val="procedure step"/>
    <w:basedOn w:val="paragraph"/>
    <w:autoRedefine/>
    <w:rsid w:val="006029FA"/>
    <w:pPr>
      <w:ind w:left="360"/>
    </w:pPr>
    <w:rPr>
      <w:szCs w:val="20"/>
    </w:rPr>
  </w:style>
  <w:style w:type="paragraph" w:styleId="CommentText">
    <w:name w:val="annotation text"/>
    <w:basedOn w:val="Normal"/>
    <w:link w:val="CommentTextChar"/>
    <w:uiPriority w:val="99"/>
    <w:semiHidden/>
    <w:rsid w:val="006029FA"/>
    <w:rPr>
      <w:szCs w:val="20"/>
    </w:rPr>
  </w:style>
  <w:style w:type="paragraph" w:styleId="CommentSubject">
    <w:name w:val="annotation subject"/>
    <w:basedOn w:val="CommentText"/>
    <w:next w:val="CommentText"/>
    <w:semiHidden/>
    <w:rsid w:val="006029FA"/>
    <w:rPr>
      <w:b/>
      <w:bCs/>
    </w:rPr>
  </w:style>
  <w:style w:type="paragraph" w:customStyle="1" w:styleId="Table-title">
    <w:name w:val="Table - title"/>
    <w:basedOn w:val="Table-contents"/>
    <w:rsid w:val="006029FA"/>
    <w:rPr>
      <w:rFonts w:cs="Arial"/>
      <w:b/>
    </w:rPr>
  </w:style>
  <w:style w:type="paragraph" w:customStyle="1" w:styleId="Table-contents">
    <w:name w:val="Table - contents"/>
    <w:basedOn w:val="Normal"/>
    <w:rsid w:val="006029FA"/>
    <w:pPr>
      <w:jc w:val="center"/>
    </w:pPr>
    <w:rPr>
      <w:rFonts w:ascii="Arial" w:hAnsi="Arial"/>
    </w:rPr>
  </w:style>
  <w:style w:type="paragraph" w:customStyle="1" w:styleId="completion">
    <w:name w:val="completion"/>
    <w:basedOn w:val="paragraph"/>
    <w:rsid w:val="006029FA"/>
    <w:pPr>
      <w:tabs>
        <w:tab w:val="right" w:leader="underscore" w:pos="6480"/>
        <w:tab w:val="right" w:leader="underscore" w:pos="8640"/>
      </w:tabs>
    </w:pPr>
  </w:style>
  <w:style w:type="paragraph" w:styleId="List">
    <w:name w:val="List"/>
    <w:basedOn w:val="Normal"/>
    <w:rsid w:val="006029FA"/>
    <w:pPr>
      <w:ind w:left="360" w:hanging="360"/>
    </w:pPr>
  </w:style>
  <w:style w:type="paragraph" w:styleId="ListBullet3">
    <w:name w:val="List Bullet 3"/>
    <w:basedOn w:val="Normal"/>
    <w:rsid w:val="006029FA"/>
    <w:pPr>
      <w:tabs>
        <w:tab w:val="num" w:pos="1080"/>
      </w:tabs>
      <w:ind w:left="1080" w:hanging="360"/>
    </w:pPr>
  </w:style>
  <w:style w:type="paragraph" w:styleId="BodyText">
    <w:name w:val="Body Text"/>
    <w:basedOn w:val="Normal"/>
    <w:link w:val="BodyTextChar"/>
    <w:rsid w:val="006029FA"/>
  </w:style>
  <w:style w:type="character" w:customStyle="1" w:styleId="BodyTextChar">
    <w:name w:val="Body Text Char"/>
    <w:link w:val="BodyText"/>
    <w:rsid w:val="006029FA"/>
    <w:rPr>
      <w:sz w:val="24"/>
      <w:szCs w:val="24"/>
      <w:lang w:val="en-US" w:eastAsia="en-US" w:bidi="ar-SA"/>
    </w:rPr>
  </w:style>
  <w:style w:type="paragraph" w:styleId="BodyTextIndent">
    <w:name w:val="Body Text Indent"/>
    <w:basedOn w:val="Normal"/>
    <w:rsid w:val="006029FA"/>
    <w:pPr>
      <w:ind w:left="360"/>
    </w:pPr>
  </w:style>
  <w:style w:type="paragraph" w:styleId="BodyTextFirstIndent">
    <w:name w:val="Body Text First Indent"/>
    <w:basedOn w:val="BodyText"/>
    <w:rsid w:val="006029FA"/>
    <w:pPr>
      <w:ind w:firstLine="210"/>
    </w:pPr>
  </w:style>
  <w:style w:type="paragraph" w:styleId="BodyTextFirstIndent2">
    <w:name w:val="Body Text First Indent 2"/>
    <w:basedOn w:val="BodyTextIndent"/>
    <w:rsid w:val="006029FA"/>
    <w:pPr>
      <w:ind w:firstLine="210"/>
    </w:pPr>
  </w:style>
  <w:style w:type="paragraph" w:customStyle="1" w:styleId="Heading3pb">
    <w:name w:val="Heading 3 pb"/>
    <w:basedOn w:val="Heading3"/>
    <w:next w:val="paragraph"/>
    <w:autoRedefine/>
    <w:rsid w:val="006029FA"/>
    <w:pPr>
      <w:pageBreakBefore/>
      <w:tabs>
        <w:tab w:val="clear" w:pos="864"/>
        <w:tab w:val="num" w:pos="720"/>
      </w:tabs>
    </w:pPr>
    <w:rPr>
      <w:szCs w:val="24"/>
    </w:rPr>
  </w:style>
  <w:style w:type="paragraph" w:customStyle="1" w:styleId="Heading2pb">
    <w:name w:val="Heading 2 pb"/>
    <w:basedOn w:val="Heading2"/>
    <w:next w:val="paragraph"/>
    <w:autoRedefine/>
    <w:rsid w:val="006029FA"/>
    <w:pPr>
      <w:pageBreakBefore/>
      <w:tabs>
        <w:tab w:val="clear" w:pos="4320"/>
        <w:tab w:val="clear" w:pos="8640"/>
      </w:tabs>
    </w:pPr>
    <w:rPr>
      <w:sz w:val="26"/>
      <w:szCs w:val="26"/>
    </w:rPr>
  </w:style>
  <w:style w:type="paragraph" w:customStyle="1" w:styleId="TableHeading">
    <w:name w:val="Table Heading"/>
    <w:basedOn w:val="Normal"/>
    <w:locked/>
    <w:rsid w:val="006029FA"/>
    <w:pPr>
      <w:spacing w:before="120"/>
      <w:jc w:val="center"/>
    </w:pPr>
    <w:rPr>
      <w:rFonts w:ascii="Arial" w:hAnsi="Arial" w:cs="Garamond"/>
      <w:caps/>
      <w:sz w:val="18"/>
      <w:szCs w:val="18"/>
    </w:rPr>
  </w:style>
  <w:style w:type="paragraph" w:styleId="BodyText2">
    <w:name w:val="Body Text 2"/>
    <w:aliases w:val="Body Text 2 Char3,Body Text 2 Char2 Char,Body Text 2 Char Char1 Char,Body Text 2 Char1 Char Char Char,Body Text 2 Char Char Char Char Char,Body Text 2 Char1 Char1 Char,Body Text 2 Char Char Char1 Char,Body Text 2 Char Char,Body Text 2 Char2"/>
    <w:basedOn w:val="Normal"/>
    <w:link w:val="BodyText2Char"/>
    <w:rsid w:val="006029FA"/>
    <w:pPr>
      <w:jc w:val="both"/>
    </w:pPr>
    <w:rPr>
      <w:rFonts w:ascii="Arial" w:hAnsi="Arial"/>
      <w:sz w:val="22"/>
      <w:szCs w:val="20"/>
    </w:rPr>
  </w:style>
  <w:style w:type="character" w:customStyle="1" w:styleId="BodyText2Char">
    <w:name w:val="Body Text 2 Char"/>
    <w:aliases w:val="Body Text 2 Char3 Char,Body Text 2 Char2 Char Char,Body Text 2 Char Char1 Char Char,Body Text 2 Char1 Char Char Char Char,Body Text 2 Char Char Char Char Char Char,Body Text 2 Char1 Char1 Char Char,Body Text 2 Char Char Char1 Char Char"/>
    <w:link w:val="BodyText2"/>
    <w:rsid w:val="006029FA"/>
    <w:rPr>
      <w:rFonts w:ascii="Arial" w:hAnsi="Arial"/>
      <w:sz w:val="22"/>
      <w:lang w:val="en-US" w:eastAsia="en-US" w:bidi="ar-SA"/>
    </w:rPr>
  </w:style>
  <w:style w:type="character" w:customStyle="1" w:styleId="TableCellBodyChar">
    <w:name w:val="Table Cell Body Char"/>
    <w:link w:val="TableCellBody"/>
    <w:rsid w:val="006029FA"/>
    <w:rPr>
      <w:rFonts w:ascii="Garamond" w:hAnsi="Garamond" w:cs="Garamond"/>
      <w:sz w:val="18"/>
      <w:szCs w:val="18"/>
      <w:lang w:val="en-US" w:eastAsia="en-US" w:bidi="ar-SA"/>
    </w:rPr>
  </w:style>
  <w:style w:type="paragraph" w:customStyle="1" w:styleId="TableCellBody">
    <w:name w:val="Table Cell Body"/>
    <w:basedOn w:val="BodyText"/>
    <w:link w:val="TableCellBodyChar"/>
    <w:locked/>
    <w:rsid w:val="006029FA"/>
    <w:pPr>
      <w:spacing w:line="240" w:lineRule="atLeast"/>
      <w:jc w:val="both"/>
    </w:pPr>
    <w:rPr>
      <w:rFonts w:ascii="Garamond" w:hAnsi="Garamond" w:cs="Garamond"/>
      <w:sz w:val="18"/>
      <w:szCs w:val="18"/>
    </w:rPr>
  </w:style>
  <w:style w:type="paragraph" w:styleId="HTMLPreformatted">
    <w:name w:val="HTML Preformatted"/>
    <w:basedOn w:val="Normal"/>
    <w:link w:val="HTMLPreformattedChar"/>
    <w:uiPriority w:val="99"/>
    <w:unhideWhenUsed/>
    <w:rsid w:val="00D4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link w:val="HTMLPreformatted"/>
    <w:uiPriority w:val="99"/>
    <w:rsid w:val="00D4777B"/>
    <w:rPr>
      <w:rFonts w:ascii="Courier New" w:hAnsi="Courier New" w:cs="Courier New"/>
    </w:rPr>
  </w:style>
  <w:style w:type="paragraph" w:styleId="BodyText3">
    <w:name w:val="Body Text 3"/>
    <w:basedOn w:val="Normal"/>
    <w:link w:val="BodyText3Char"/>
    <w:rsid w:val="00BD6854"/>
    <w:rPr>
      <w:sz w:val="16"/>
      <w:szCs w:val="16"/>
    </w:rPr>
  </w:style>
  <w:style w:type="character" w:customStyle="1" w:styleId="BodyText3Char">
    <w:name w:val="Body Text 3 Char"/>
    <w:link w:val="BodyText3"/>
    <w:rsid w:val="00BD6854"/>
    <w:rPr>
      <w:sz w:val="16"/>
      <w:szCs w:val="16"/>
    </w:rPr>
  </w:style>
  <w:style w:type="paragraph" w:customStyle="1" w:styleId="BodyText4">
    <w:name w:val="Body Text 4"/>
    <w:basedOn w:val="BodyText"/>
    <w:qFormat/>
    <w:rsid w:val="00D22E97"/>
    <w:pPr>
      <w:spacing w:before="120"/>
      <w:ind w:left="2880"/>
      <w:jc w:val="both"/>
    </w:pPr>
    <w:rPr>
      <w:szCs w:val="20"/>
    </w:rPr>
  </w:style>
  <w:style w:type="paragraph" w:styleId="ListParagraph">
    <w:name w:val="List Paragraph"/>
    <w:basedOn w:val="Normal"/>
    <w:uiPriority w:val="34"/>
    <w:qFormat/>
    <w:rsid w:val="00467C2B"/>
    <w:pPr>
      <w:spacing w:after="200" w:line="276" w:lineRule="auto"/>
      <w:ind w:left="720"/>
      <w:contextualSpacing/>
    </w:pPr>
    <w:rPr>
      <w:szCs w:val="22"/>
    </w:rPr>
  </w:style>
  <w:style w:type="character" w:styleId="CommentReference">
    <w:name w:val="annotation reference"/>
    <w:uiPriority w:val="99"/>
    <w:unhideWhenUsed/>
    <w:rsid w:val="007C2EF5"/>
    <w:rPr>
      <w:sz w:val="16"/>
      <w:szCs w:val="16"/>
    </w:rPr>
  </w:style>
  <w:style w:type="character" w:customStyle="1" w:styleId="CommentTextChar">
    <w:name w:val="Comment Text Char"/>
    <w:link w:val="CommentText"/>
    <w:uiPriority w:val="99"/>
    <w:semiHidden/>
    <w:rsid w:val="007C2EF5"/>
  </w:style>
  <w:style w:type="character" w:customStyle="1" w:styleId="Heading2Char">
    <w:name w:val="Heading 2 Char"/>
    <w:link w:val="Heading2"/>
    <w:rsid w:val="003534E9"/>
    <w:rPr>
      <w:rFonts w:cs="Arial"/>
      <w:b/>
      <w:bCs/>
      <w:iCs/>
      <w:color w:val="4F81BD" w:themeColor="accent1"/>
      <w:sz w:val="32"/>
      <w:szCs w:val="28"/>
    </w:rPr>
  </w:style>
  <w:style w:type="character" w:customStyle="1" w:styleId="TitleChar">
    <w:name w:val="Title Char"/>
    <w:link w:val="Title"/>
    <w:uiPriority w:val="10"/>
    <w:rsid w:val="002A5167"/>
    <w:rPr>
      <w:rFonts w:ascii="Arial" w:hAnsi="Arial" w:cs="Arial"/>
      <w:b/>
      <w:bCs/>
      <w:kern w:val="28"/>
      <w:sz w:val="32"/>
      <w:szCs w:val="32"/>
    </w:rPr>
  </w:style>
  <w:style w:type="paragraph" w:styleId="NormalWeb">
    <w:name w:val="Normal (Web)"/>
    <w:basedOn w:val="Normal"/>
    <w:uiPriority w:val="99"/>
    <w:unhideWhenUsed/>
    <w:rsid w:val="00A56553"/>
    <w:pPr>
      <w:spacing w:before="100" w:beforeAutospacing="1" w:after="100" w:afterAutospacing="1"/>
    </w:pPr>
  </w:style>
  <w:style w:type="character" w:styleId="Strong">
    <w:name w:val="Strong"/>
    <w:qFormat/>
    <w:rsid w:val="00157367"/>
    <w:rPr>
      <w:b/>
      <w:bCs/>
    </w:rPr>
  </w:style>
  <w:style w:type="table" w:styleId="TableClassic2">
    <w:name w:val="Table Classic 2"/>
    <w:basedOn w:val="TableNormal"/>
    <w:rsid w:val="001D787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rsid w:val="001D787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3Deffects3">
    <w:name w:val="Table 3D effects 3"/>
    <w:basedOn w:val="TableNormal"/>
    <w:rsid w:val="001D7877"/>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1D7877"/>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1D7877"/>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lorful2">
    <w:name w:val="Table Colorful 2"/>
    <w:basedOn w:val="TableNormal"/>
    <w:rsid w:val="001D787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1">
    <w:name w:val="Table Colorful 1"/>
    <w:basedOn w:val="TableNormal"/>
    <w:rsid w:val="001D787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Grid6">
    <w:name w:val="Table Grid 6"/>
    <w:basedOn w:val="TableNormal"/>
    <w:rsid w:val="001D787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1D787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4">
    <w:name w:val="Table Grid 4"/>
    <w:basedOn w:val="TableNormal"/>
    <w:rsid w:val="001D787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2">
    <w:name w:val="Table Grid 2"/>
    <w:basedOn w:val="TableNormal"/>
    <w:rsid w:val="001D7877"/>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1">
    <w:name w:val="Table Grid 1"/>
    <w:basedOn w:val="TableNormal"/>
    <w:rsid w:val="001D787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Elegant">
    <w:name w:val="Table Elegant"/>
    <w:basedOn w:val="TableNormal"/>
    <w:rsid w:val="001D787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Contemporary">
    <w:name w:val="Table Contemporary"/>
    <w:basedOn w:val="TableNormal"/>
    <w:rsid w:val="001D7877"/>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Columns4">
    <w:name w:val="Table Columns 4"/>
    <w:basedOn w:val="TableNormal"/>
    <w:rsid w:val="001D7877"/>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3">
    <w:name w:val="Table Columns 3"/>
    <w:basedOn w:val="TableNormal"/>
    <w:rsid w:val="001D787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2">
    <w:name w:val="Table Columns 2"/>
    <w:basedOn w:val="TableNormal"/>
    <w:rsid w:val="001D7877"/>
    <w:rPr>
      <w:b/>
      <w:bCs/>
    </w:rPr>
    <w:tblPr>
      <w:tblStyleColBandSize w:val="1"/>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1">
    <w:name w:val="Table Columns 1"/>
    <w:basedOn w:val="TableNormal"/>
    <w:rsid w:val="001D7877"/>
    <w:rPr>
      <w:b/>
      <w:bCs/>
    </w:rPr>
    <w:tblPr>
      <w:tblStyleColBandSize w:val="1"/>
      <w:tblBorders>
        <w:top w:val="single" w:sz="12" w:space="0" w:color="000000"/>
        <w:left w:val="single" w:sz="12" w:space="0" w:color="000000"/>
        <w:bottom w:val="single" w:sz="12" w:space="0" w:color="000000"/>
        <w:right w:val="single" w:sz="12" w:space="0" w:color="000000"/>
      </w:tblBorders>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orful3">
    <w:name w:val="Table Colorful 3"/>
    <w:basedOn w:val="TableNormal"/>
    <w:rsid w:val="001D787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Simple2">
    <w:name w:val="Table Simple 2"/>
    <w:basedOn w:val="TableNormal"/>
    <w:rsid w:val="001D7877"/>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rsid w:val="001D787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Professional">
    <w:name w:val="Table Professional"/>
    <w:basedOn w:val="TableNormal"/>
    <w:rsid w:val="001D787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List8">
    <w:name w:val="Table List 8"/>
    <w:basedOn w:val="TableNormal"/>
    <w:rsid w:val="001D787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List7">
    <w:name w:val="Table List 7"/>
    <w:basedOn w:val="TableNormal"/>
    <w:rsid w:val="001D787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6">
    <w:name w:val="Table List 6"/>
    <w:basedOn w:val="TableNormal"/>
    <w:rsid w:val="001D787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5">
    <w:name w:val="Table List 5"/>
    <w:basedOn w:val="TableNormal"/>
    <w:rsid w:val="001D787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4">
    <w:name w:val="Table List 4"/>
    <w:basedOn w:val="TableNormal"/>
    <w:rsid w:val="001D787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3">
    <w:name w:val="Table List 3"/>
    <w:basedOn w:val="TableNormal"/>
    <w:rsid w:val="001D787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2">
    <w:name w:val="Table List 2"/>
    <w:basedOn w:val="TableNormal"/>
    <w:rsid w:val="001D7877"/>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ColorfulList">
    <w:name w:val="Colorful List"/>
    <w:basedOn w:val="TableNormal"/>
    <w:uiPriority w:val="34"/>
    <w:qFormat/>
    <w:rsid w:val="001D787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Grid3-Accent6">
    <w:name w:val="Medium Grid 3 Accent 6"/>
    <w:basedOn w:val="TableNormal"/>
    <w:uiPriority w:val="33"/>
    <w:qFormat/>
    <w:rsid w:val="001D78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2-Accent6">
    <w:name w:val="Medium Grid 2 Accent 6"/>
    <w:basedOn w:val="TableNormal"/>
    <w:uiPriority w:val="32"/>
    <w:qFormat/>
    <w:rsid w:val="001D787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Shading-Accent1">
    <w:name w:val="Light Shading Accent 1"/>
    <w:basedOn w:val="TableNormal"/>
    <w:uiPriority w:val="30"/>
    <w:qFormat/>
    <w:rsid w:val="001D787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Subtle2">
    <w:name w:val="Table Subtle 2"/>
    <w:basedOn w:val="TableNormal"/>
    <w:rsid w:val="001D7877"/>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Subtle1">
    <w:name w:val="Table Subtle 1"/>
    <w:basedOn w:val="TableNormal"/>
    <w:rsid w:val="001D7877"/>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Classic4">
    <w:name w:val="Table Classic 4"/>
    <w:basedOn w:val="TableNormal"/>
    <w:rsid w:val="001D787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Grid7">
    <w:name w:val="Table Grid 7"/>
    <w:basedOn w:val="TableNormal"/>
    <w:rsid w:val="0027160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Simple1">
    <w:name w:val="Table Simple 1"/>
    <w:basedOn w:val="TableNormal"/>
    <w:rsid w:val="0027160F"/>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Theme">
    <w:name w:val="Table Theme"/>
    <w:basedOn w:val="TableNormal"/>
    <w:rsid w:val="00271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27160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rsid w:val="0027160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rsid w:val="0027160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MediumList1-Accent6">
    <w:name w:val="Medium List 1 Accent 6"/>
    <w:basedOn w:val="TableNormal"/>
    <w:uiPriority w:val="19"/>
    <w:qFormat/>
    <w:rsid w:val="0027160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6">
    <w:name w:val="Medium List 2 Accent 6"/>
    <w:basedOn w:val="TableNormal"/>
    <w:uiPriority w:val="21"/>
    <w:qFormat/>
    <w:rsid w:val="0027160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
    <w:name w:val="Colorful Grid"/>
    <w:basedOn w:val="TableNormal"/>
    <w:uiPriority w:val="29"/>
    <w:qFormat/>
    <w:rsid w:val="0027160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6">
    <w:name w:val="Medium Grid 1 Accent 6"/>
    <w:basedOn w:val="TableNormal"/>
    <w:uiPriority w:val="31"/>
    <w:qFormat/>
    <w:rsid w:val="0027160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
    <w:name w:val="Medium List 1"/>
    <w:basedOn w:val="TableNormal"/>
    <w:uiPriority w:val="60"/>
    <w:rsid w:val="0027160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0"/>
    <w:rsid w:val="0027160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0"/>
    <w:rsid w:val="0027160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0"/>
    <w:rsid w:val="0027160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0"/>
    <w:rsid w:val="0027160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
    <w:name w:val="Medium List 2"/>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2"/>
    <w:rsid w:val="0027160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2"/>
    <w:rsid w:val="0027160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2"/>
    <w:rsid w:val="0027160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3">
    <w:name w:val="Medium Grid 3"/>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5">
    <w:name w:val="Medium Grid 2 Accent 5"/>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4">
    <w:name w:val="Medium Grid 2 Accent 4"/>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5">
    <w:name w:val="Medium Grid 1 Accent 5"/>
    <w:basedOn w:val="TableNormal"/>
    <w:uiPriority w:val="62"/>
    <w:rsid w:val="0027160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
    <w:name w:val="Medium Grid 2"/>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3-Accent1">
    <w:name w:val="Medium Grid 3 Accent 1"/>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olorfulList-Accent1">
    <w:name w:val="Colorful List Accent 1"/>
    <w:basedOn w:val="TableNormal"/>
    <w:uiPriority w:val="67"/>
    <w:rsid w:val="0027160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ghtList-Accent1">
    <w:name w:val="Light List Accent 1"/>
    <w:basedOn w:val="TableNormal"/>
    <w:uiPriority w:val="66"/>
    <w:rsid w:val="0027160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Shading-Accent5">
    <w:name w:val="Colorful Shading Accent 5"/>
    <w:basedOn w:val="TableNormal"/>
    <w:uiPriority w:val="66"/>
    <w:rsid w:val="0027160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66"/>
    <w:rsid w:val="0027160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66"/>
    <w:rsid w:val="0027160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List-Accent2">
    <w:name w:val="Colorful List Accent 2"/>
    <w:basedOn w:val="TableNormal"/>
    <w:uiPriority w:val="67"/>
    <w:rsid w:val="0027160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67"/>
    <w:rsid w:val="0027160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67"/>
    <w:rsid w:val="0027160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67"/>
    <w:rsid w:val="0027160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Grid-Accent1">
    <w:name w:val="Light Grid Accent 1"/>
    <w:basedOn w:val="TableNormal"/>
    <w:uiPriority w:val="67"/>
    <w:rsid w:val="0027160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Grid-Accent1">
    <w:name w:val="Colorful Grid Accent 1"/>
    <w:basedOn w:val="TableNormal"/>
    <w:uiPriority w:val="68"/>
    <w:rsid w:val="0027160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68"/>
    <w:rsid w:val="0027160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68"/>
    <w:rsid w:val="0027160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Shading">
    <w:name w:val="Light Shading"/>
    <w:basedOn w:val="TableNormal"/>
    <w:uiPriority w:val="69"/>
    <w:rsid w:val="0027160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9"/>
    <w:rsid w:val="0027160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9"/>
    <w:rsid w:val="0027160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71"/>
    <w:rsid w:val="0027160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70"/>
    <w:rsid w:val="0027160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70"/>
    <w:rsid w:val="0027160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Accent1">
    <w:name w:val="Medium Shading 2 Accent 1"/>
    <w:basedOn w:val="TableNormal"/>
    <w:uiPriority w:val="69"/>
    <w:rsid w:val="002716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70"/>
    <w:rsid w:val="0027160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70"/>
    <w:rsid w:val="0027160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70"/>
    <w:rsid w:val="0027160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List1-Accent1">
    <w:name w:val="Medium List 1 Accent 1"/>
    <w:basedOn w:val="TableNormal"/>
    <w:uiPriority w:val="70"/>
    <w:rsid w:val="0027160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Grid-Accent2">
    <w:name w:val="Light Grid Accent 2"/>
    <w:basedOn w:val="TableNormal"/>
    <w:uiPriority w:val="71"/>
    <w:rsid w:val="0027160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71"/>
    <w:rsid w:val="0027160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
    <w:name w:val="Medium Shading 1"/>
    <w:basedOn w:val="TableNormal"/>
    <w:uiPriority w:val="72"/>
    <w:rsid w:val="0027160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Accent6">
    <w:name w:val="Colorful List Accent 6"/>
    <w:basedOn w:val="TableNormal"/>
    <w:uiPriority w:val="72"/>
    <w:rsid w:val="0027160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Revision">
    <w:name w:val="Revision"/>
    <w:hidden/>
    <w:uiPriority w:val="71"/>
    <w:rsid w:val="00F93477"/>
    <w:rPr>
      <w:sz w:val="24"/>
      <w:szCs w:val="24"/>
    </w:rPr>
  </w:style>
  <w:style w:type="paragraph" w:styleId="TableofFigures">
    <w:name w:val="table of figures"/>
    <w:basedOn w:val="Normal"/>
    <w:next w:val="Normal"/>
    <w:uiPriority w:val="99"/>
    <w:rsid w:val="0045098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caption" w:uiPriority="35" w:qFormat="1"/>
    <w:lsdException w:name="table of figures" w:uiPriority="99"/>
    <w:lsdException w:name="annotation reference"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78CB"/>
    <w:pPr>
      <w:spacing w:after="120"/>
    </w:pPr>
    <w:rPr>
      <w:sz w:val="24"/>
      <w:szCs w:val="24"/>
    </w:rPr>
  </w:style>
  <w:style w:type="paragraph" w:styleId="Heading1">
    <w:name w:val="heading 1"/>
    <w:basedOn w:val="Header"/>
    <w:next w:val="Normal"/>
    <w:qFormat/>
    <w:rsid w:val="003534E9"/>
    <w:pPr>
      <w:keepNext/>
      <w:pageBreakBefore/>
      <w:numPr>
        <w:numId w:val="1"/>
      </w:numPr>
      <w:pBdr>
        <w:top w:val="single" w:sz="4" w:space="1" w:color="auto"/>
        <w:left w:val="single" w:sz="4" w:space="4" w:color="auto"/>
        <w:bottom w:val="single" w:sz="4" w:space="1" w:color="auto"/>
        <w:right w:val="single" w:sz="4" w:space="4" w:color="auto"/>
      </w:pBdr>
      <w:shd w:val="pct20" w:color="auto" w:fill="auto"/>
      <w:spacing w:before="240" w:after="240"/>
      <w:outlineLvl w:val="0"/>
    </w:pPr>
    <w:rPr>
      <w:rFonts w:cs="Arial"/>
      <w:b/>
      <w:bCs/>
      <w:color w:val="1F497D" w:themeColor="text2"/>
      <w:kern w:val="32"/>
      <w:sz w:val="36"/>
      <w:szCs w:val="32"/>
    </w:rPr>
  </w:style>
  <w:style w:type="paragraph" w:styleId="Heading2">
    <w:name w:val="heading 2"/>
    <w:basedOn w:val="Header"/>
    <w:next w:val="Normal"/>
    <w:link w:val="Heading2Char"/>
    <w:qFormat/>
    <w:rsid w:val="003534E9"/>
    <w:pPr>
      <w:keepNext/>
      <w:numPr>
        <w:ilvl w:val="1"/>
        <w:numId w:val="1"/>
      </w:numPr>
      <w:spacing w:before="240"/>
      <w:outlineLvl w:val="1"/>
    </w:pPr>
    <w:rPr>
      <w:rFonts w:cs="Arial"/>
      <w:b/>
      <w:bCs/>
      <w:iCs/>
      <w:color w:val="4F81BD" w:themeColor="accent1"/>
      <w:sz w:val="32"/>
      <w:szCs w:val="28"/>
    </w:rPr>
  </w:style>
  <w:style w:type="paragraph" w:styleId="Heading3">
    <w:name w:val="heading 3"/>
    <w:basedOn w:val="Header"/>
    <w:next w:val="Normal"/>
    <w:qFormat/>
    <w:rsid w:val="00F6059C"/>
    <w:pPr>
      <w:keepNext/>
      <w:numPr>
        <w:ilvl w:val="2"/>
        <w:numId w:val="1"/>
      </w:numPr>
      <w:tabs>
        <w:tab w:val="left" w:pos="720"/>
        <w:tab w:val="left" w:pos="864"/>
      </w:tabs>
      <w:spacing w:before="240"/>
      <w:outlineLvl w:val="2"/>
    </w:pPr>
    <w:rPr>
      <w:rFonts w:cs="Arial"/>
      <w:b/>
      <w:bCs/>
      <w:color w:val="4F81BD" w:themeColor="accent1"/>
      <w:szCs w:val="26"/>
    </w:rPr>
  </w:style>
  <w:style w:type="paragraph" w:styleId="Heading4">
    <w:name w:val="heading 4"/>
    <w:basedOn w:val="Header"/>
    <w:next w:val="Normal"/>
    <w:qFormat/>
    <w:rsid w:val="00552246"/>
    <w:pPr>
      <w:keepNext/>
      <w:numPr>
        <w:ilvl w:val="3"/>
        <w:numId w:val="1"/>
      </w:numPr>
      <w:spacing w:before="240" w:after="60"/>
      <w:outlineLvl w:val="3"/>
    </w:pPr>
    <w:rPr>
      <w:rFonts w:ascii="Arial" w:hAnsi="Arial"/>
      <w:b/>
      <w:bCs/>
      <w:color w:val="4F81BD" w:themeColor="accent1"/>
      <w:szCs w:val="28"/>
    </w:rPr>
  </w:style>
  <w:style w:type="paragraph" w:styleId="Heading5">
    <w:name w:val="heading 5"/>
    <w:basedOn w:val="Header"/>
    <w:next w:val="Normal"/>
    <w:qFormat/>
    <w:rsid w:val="00D51B86"/>
    <w:pPr>
      <w:numPr>
        <w:ilvl w:val="4"/>
        <w:numId w:val="1"/>
      </w:numPr>
      <w:spacing w:before="240" w:after="60"/>
      <w:outlineLvl w:val="4"/>
    </w:pPr>
    <w:rPr>
      <w:rFonts w:ascii="Arial" w:hAnsi="Arial"/>
      <w:b/>
      <w:bCs/>
      <w:iCs/>
      <w:szCs w:val="26"/>
    </w:rPr>
  </w:style>
  <w:style w:type="paragraph" w:styleId="Heading6">
    <w:name w:val="heading 6"/>
    <w:basedOn w:val="Header"/>
    <w:next w:val="Normal"/>
    <w:qFormat/>
    <w:rsid w:val="00D51B86"/>
    <w:pPr>
      <w:numPr>
        <w:ilvl w:val="5"/>
        <w:numId w:val="1"/>
      </w:numPr>
      <w:spacing w:before="240" w:after="60"/>
      <w:outlineLvl w:val="5"/>
    </w:pPr>
    <w:rPr>
      <w:rFonts w:ascii="Arial" w:hAnsi="Arial"/>
      <w:b/>
      <w:bCs/>
      <w:szCs w:val="22"/>
    </w:rPr>
  </w:style>
  <w:style w:type="paragraph" w:styleId="Heading7">
    <w:name w:val="heading 7"/>
    <w:basedOn w:val="Header"/>
    <w:next w:val="Normal"/>
    <w:qFormat/>
    <w:rsid w:val="00D51B86"/>
    <w:pPr>
      <w:numPr>
        <w:ilvl w:val="6"/>
        <w:numId w:val="1"/>
      </w:numPr>
      <w:spacing w:before="240" w:after="60"/>
      <w:outlineLvl w:val="6"/>
    </w:pPr>
    <w:rPr>
      <w:rFonts w:ascii="Arial" w:hAnsi="Arial"/>
      <w:b/>
    </w:rPr>
  </w:style>
  <w:style w:type="paragraph" w:styleId="Heading8">
    <w:name w:val="heading 8"/>
    <w:basedOn w:val="Header"/>
    <w:next w:val="Normal"/>
    <w:qFormat/>
    <w:rsid w:val="00D51B86"/>
    <w:pPr>
      <w:numPr>
        <w:ilvl w:val="7"/>
        <w:numId w:val="1"/>
      </w:numPr>
      <w:spacing w:before="240" w:after="60"/>
      <w:outlineLvl w:val="7"/>
    </w:pPr>
    <w:rPr>
      <w:rFonts w:ascii="Arial" w:hAnsi="Arial"/>
      <w:b/>
      <w:iCs/>
    </w:rPr>
  </w:style>
  <w:style w:type="paragraph" w:styleId="Heading9">
    <w:name w:val="heading 9"/>
    <w:basedOn w:val="Header"/>
    <w:next w:val="Normal"/>
    <w:qFormat/>
    <w:rsid w:val="00D51B86"/>
    <w:pPr>
      <w:numPr>
        <w:ilvl w:val="8"/>
        <w:numId w:val="1"/>
      </w:numPr>
      <w:spacing w:before="240" w:after="6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51A4"/>
    <w:pPr>
      <w:tabs>
        <w:tab w:val="center" w:pos="4320"/>
        <w:tab w:val="right" w:pos="8640"/>
      </w:tabs>
    </w:pPr>
  </w:style>
  <w:style w:type="paragraph" w:customStyle="1" w:styleId="Style1">
    <w:name w:val="Style1"/>
    <w:basedOn w:val="Normal"/>
    <w:rsid w:val="005A028B"/>
    <w:pPr>
      <w:tabs>
        <w:tab w:val="num" w:pos="1440"/>
      </w:tabs>
      <w:ind w:left="1440" w:hanging="360"/>
    </w:pPr>
  </w:style>
  <w:style w:type="paragraph" w:styleId="Title">
    <w:name w:val="Title"/>
    <w:basedOn w:val="Normal"/>
    <w:next w:val="Normal"/>
    <w:link w:val="TitleChar"/>
    <w:uiPriority w:val="10"/>
    <w:qFormat/>
    <w:rsid w:val="001C6B8C"/>
    <w:pPr>
      <w:spacing w:before="240" w:after="60"/>
      <w:jc w:val="center"/>
      <w:outlineLvl w:val="0"/>
    </w:pPr>
    <w:rPr>
      <w:rFonts w:ascii="Arial" w:hAnsi="Arial" w:cs="Arial"/>
      <w:b/>
      <w:bCs/>
      <w:kern w:val="28"/>
      <w:sz w:val="32"/>
      <w:szCs w:val="32"/>
    </w:rPr>
  </w:style>
  <w:style w:type="paragraph" w:styleId="Subtitle">
    <w:name w:val="Subtitle"/>
    <w:basedOn w:val="Normal"/>
    <w:qFormat/>
    <w:rsid w:val="001451A4"/>
    <w:pPr>
      <w:spacing w:after="60"/>
      <w:jc w:val="center"/>
      <w:outlineLvl w:val="1"/>
    </w:pPr>
    <w:rPr>
      <w:rFonts w:ascii="Arial" w:hAnsi="Arial" w:cs="Arial"/>
    </w:rPr>
  </w:style>
  <w:style w:type="paragraph" w:customStyle="1" w:styleId="FooterConfidential">
    <w:name w:val="Footer: Confidential"/>
    <w:basedOn w:val="Normal"/>
    <w:next w:val="Normal"/>
    <w:rsid w:val="001451A4"/>
    <w:pPr>
      <w:jc w:val="center"/>
    </w:pPr>
    <w:rPr>
      <w:b/>
    </w:rPr>
  </w:style>
  <w:style w:type="paragraph" w:styleId="Footer">
    <w:name w:val="footer"/>
    <w:basedOn w:val="Normal"/>
    <w:rsid w:val="001451A4"/>
    <w:pPr>
      <w:tabs>
        <w:tab w:val="center" w:pos="4320"/>
        <w:tab w:val="right" w:pos="8640"/>
      </w:tabs>
    </w:pPr>
  </w:style>
  <w:style w:type="paragraph" w:customStyle="1" w:styleId="CompanyTitle">
    <w:name w:val="Company Title"/>
    <w:basedOn w:val="Title"/>
    <w:next w:val="Normal"/>
    <w:rsid w:val="001C6B8C"/>
    <w:rPr>
      <w:rFonts w:ascii="Times New Roman" w:hAnsi="Times New Roman"/>
      <w:i/>
      <w:sz w:val="40"/>
    </w:rPr>
  </w:style>
  <w:style w:type="character" w:styleId="PageNumber">
    <w:name w:val="page number"/>
    <w:basedOn w:val="DefaultParagraphFont"/>
    <w:rsid w:val="001C6B8C"/>
  </w:style>
  <w:style w:type="paragraph" w:styleId="PlainText">
    <w:name w:val="Plain Text"/>
    <w:basedOn w:val="Normal"/>
    <w:rsid w:val="008D0787"/>
    <w:rPr>
      <w:rFonts w:ascii="Courier New" w:hAnsi="Courier New" w:cs="Courier New"/>
      <w:szCs w:val="20"/>
    </w:rPr>
  </w:style>
  <w:style w:type="paragraph" w:customStyle="1" w:styleId="StyleCaptionCentered">
    <w:name w:val="Style Caption + Centered"/>
    <w:basedOn w:val="Caption"/>
    <w:next w:val="Normal"/>
    <w:rsid w:val="002038DA"/>
    <w:pPr>
      <w:jc w:val="center"/>
    </w:pPr>
  </w:style>
  <w:style w:type="paragraph" w:styleId="Caption">
    <w:name w:val="caption"/>
    <w:aliases w:val="Caption Char1,Caption Char Char"/>
    <w:basedOn w:val="Normal"/>
    <w:next w:val="Normal"/>
    <w:link w:val="CaptionChar"/>
    <w:uiPriority w:val="35"/>
    <w:qFormat/>
    <w:rsid w:val="00550B54"/>
    <w:rPr>
      <w:b/>
      <w:bCs/>
      <w:szCs w:val="20"/>
    </w:rPr>
  </w:style>
  <w:style w:type="table" w:styleId="TableGrid3">
    <w:name w:val="Table Grid 3"/>
    <w:basedOn w:val="TableNormal"/>
    <w:rsid w:val="002C77A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Columns5">
    <w:name w:val="Table Columns 5"/>
    <w:basedOn w:val="TableNormal"/>
    <w:rsid w:val="002C77A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lassic1">
    <w:name w:val="Table Classic 1"/>
    <w:basedOn w:val="TableNormal"/>
    <w:rsid w:val="00F63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15" w:type="dxa"/>
      </w:tblCellMar>
    </w:tblPr>
    <w:trPr>
      <w:tblHeader/>
    </w:trPr>
    <w:tcPr>
      <w:shd w:val="clear" w:color="auto" w:fill="auto"/>
    </w:tcPr>
    <w:tblStylePr w:type="firstRow">
      <w:pPr>
        <w:wordWrap/>
      </w:pPr>
      <w:rPr>
        <w:rFonts w:ascii="Times New Roman" w:hAnsi="Times New Roman"/>
        <w:b w:val="0"/>
        <w:i w:val="0"/>
        <w:iCs/>
        <w:sz w:val="20"/>
        <w:szCs w:val="20"/>
      </w:rPr>
      <w:tblPr/>
      <w:tcPr>
        <w:tcBorders>
          <w:bottom w:val="single" w:sz="6" w:space="0" w:color="000000"/>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rFonts w:ascii="Symbol" w:hAnsi="Symbol"/>
        <w:sz w:val="20"/>
      </w:rPr>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rsid w:val="002C77A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2C77A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ignals">
    <w:name w:val="Table Signals"/>
    <w:basedOn w:val="TableNormal"/>
    <w:rsid w:val="00374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Pr>
    <w:tblStylePr w:type="firstRow">
      <w:pPr>
        <w:jc w:val="center"/>
      </w:pPr>
      <w:rPr>
        <w:rFonts w:ascii="Symbol" w:hAnsi="Symbol"/>
        <w:b/>
        <w:i w:val="0"/>
        <w:iCs/>
        <w:sz w:val="20"/>
        <w:szCs w:val="20"/>
      </w:rPr>
      <w:tblPr/>
      <w:trPr>
        <w:tblHeader/>
      </w:trPr>
    </w:tblStylePr>
    <w:tblStylePr w:type="lastRow">
      <w:rPr>
        <w:color w:val="auto"/>
      </w:rPr>
    </w:tblStylePr>
    <w:tblStylePr w:type="firstCol">
      <w:rPr>
        <w:rFonts w:ascii="Symbol" w:hAnsi="Symbol"/>
        <w:b w:val="0"/>
        <w:sz w:val="20"/>
      </w:rPr>
    </w:tblStylePr>
    <w:tblStylePr w:type="neCell">
      <w:rPr>
        <w:b/>
        <w:bCs/>
        <w:i w:val="0"/>
        <w:iCs w:val="0"/>
      </w:rPr>
    </w:tblStylePr>
    <w:tblStylePr w:type="swCell">
      <w:rPr>
        <w:b w:val="0"/>
        <w:bCs/>
      </w:rPr>
    </w:tblStylePr>
  </w:style>
  <w:style w:type="table" w:styleId="TableGrid">
    <w:name w:val="Table Grid"/>
    <w:basedOn w:val="TableNormal"/>
    <w:uiPriority w:val="59"/>
    <w:rsid w:val="00390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rsid w:val="00AA5BCC"/>
    <w:pPr>
      <w:numPr>
        <w:numId w:val="3"/>
      </w:numPr>
    </w:pPr>
  </w:style>
  <w:style w:type="table" w:customStyle="1" w:styleId="TableRegister">
    <w:name w:val="Table Register"/>
    <w:basedOn w:val="TableNormal"/>
    <w:rsid w:val="000F0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29" w:type="dxa"/>
        <w:right w:w="115" w:type="dxa"/>
      </w:tblCellMar>
    </w:tblPr>
    <w:tblStylePr w:type="firstRow">
      <w:pPr>
        <w:jc w:val="center"/>
      </w:pPr>
      <w:rPr>
        <w:rFonts w:ascii="Symbol" w:hAnsi="Symbol"/>
        <w:b/>
        <w:sz w:val="20"/>
      </w:rPr>
      <w:tblPr>
        <w:tblCellMar>
          <w:top w:w="29" w:type="dxa"/>
          <w:left w:w="72" w:type="dxa"/>
          <w:bottom w:w="29" w:type="dxa"/>
          <w:right w:w="72" w:type="dxa"/>
        </w:tblCellMar>
      </w:tblPr>
    </w:tblStylePr>
    <w:tblStylePr w:type="firstCol">
      <w:rPr>
        <w:rFonts w:ascii="Symbol" w:hAnsi="Symbol"/>
      </w:rPr>
    </w:tblStylePr>
    <w:tblStylePr w:type="lastCol">
      <w:rPr>
        <w:rFonts w:ascii="Times New Roman" w:hAnsi="Times New Roman"/>
        <w:b w:val="0"/>
        <w:sz w:val="20"/>
      </w:rPr>
    </w:tblStylePr>
    <w:tblStylePr w:type="nwCell">
      <w:rPr>
        <w:rFonts w:ascii="Symbol" w:hAnsi="Symbol"/>
        <w:b/>
        <w:sz w:val="20"/>
      </w:rPr>
    </w:tblStylePr>
  </w:style>
  <w:style w:type="paragraph" w:styleId="ListNumber">
    <w:name w:val="List Number"/>
    <w:basedOn w:val="Normal"/>
    <w:rsid w:val="0094362A"/>
    <w:pPr>
      <w:numPr>
        <w:numId w:val="4"/>
      </w:numPr>
    </w:pPr>
  </w:style>
  <w:style w:type="paragraph" w:styleId="ListContinue5">
    <w:name w:val="List Continue 5"/>
    <w:basedOn w:val="Normal"/>
    <w:rsid w:val="0094362A"/>
    <w:pPr>
      <w:ind w:left="1800"/>
    </w:pPr>
  </w:style>
  <w:style w:type="character" w:styleId="Emphasis">
    <w:name w:val="Emphasis"/>
    <w:qFormat/>
    <w:rsid w:val="00F43F7D"/>
    <w:rPr>
      <w:i/>
      <w:iCs/>
    </w:rPr>
  </w:style>
  <w:style w:type="paragraph" w:styleId="ListBullet">
    <w:name w:val="List Bullet"/>
    <w:basedOn w:val="Normal"/>
    <w:rsid w:val="0048787B"/>
    <w:pPr>
      <w:numPr>
        <w:numId w:val="2"/>
      </w:numPr>
    </w:pPr>
  </w:style>
  <w:style w:type="paragraph" w:customStyle="1" w:styleId="HeadingBoldIndent">
    <w:name w:val="Heading Bold Indent"/>
    <w:basedOn w:val="Heading3"/>
    <w:next w:val="Normal"/>
    <w:rsid w:val="00353B86"/>
    <w:pPr>
      <w:numPr>
        <w:ilvl w:val="0"/>
        <w:numId w:val="0"/>
      </w:numPr>
      <w:ind w:left="288"/>
    </w:pPr>
    <w:rPr>
      <w:sz w:val="20"/>
    </w:rPr>
  </w:style>
  <w:style w:type="paragraph" w:customStyle="1" w:styleId="HeadingBold">
    <w:name w:val="Heading Bold"/>
    <w:basedOn w:val="Heading3"/>
    <w:next w:val="Normal"/>
    <w:rsid w:val="00CD2162"/>
    <w:pPr>
      <w:numPr>
        <w:ilvl w:val="0"/>
        <w:numId w:val="0"/>
      </w:numPr>
      <w:spacing w:before="60"/>
    </w:pPr>
  </w:style>
  <w:style w:type="table" w:customStyle="1" w:styleId="TableRegisterBit">
    <w:name w:val="Table Register Bit"/>
    <w:basedOn w:val="TableNormal"/>
    <w:rsid w:val="00732FAB"/>
    <w:pPr>
      <w:jc w:val="center"/>
    </w:pPr>
    <w:rPr>
      <w:rFonts w:ascii="Arial" w:hAnsi="Arial"/>
      <w:sz w:val="16"/>
    </w:rPr>
    <w:tblPr/>
  </w:style>
  <w:style w:type="paragraph" w:customStyle="1" w:styleId="HeadingBold10">
    <w:name w:val="Heading Bold 10"/>
    <w:basedOn w:val="HeadingBold"/>
    <w:rsid w:val="00860F77"/>
    <w:rPr>
      <w:sz w:val="20"/>
    </w:rPr>
  </w:style>
  <w:style w:type="table" w:customStyle="1" w:styleId="TableFrames">
    <w:name w:val="Table Frames"/>
    <w:basedOn w:val="TableNormal"/>
    <w:rsid w:val="00964EAE"/>
    <w:pPr>
      <w:jc w:val="center"/>
    </w:pPr>
    <w:rPr>
      <w:rFonts w:ascii="Arial" w:hAnsi="Arial"/>
      <w:sz w:val="16"/>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43" w:type="dxa"/>
        <w:left w:w="115" w:type="dxa"/>
        <w:bottom w:w="43" w:type="dxa"/>
        <w:right w:w="115" w:type="dxa"/>
      </w:tblCellMar>
    </w:tblPr>
    <w:trPr>
      <w:cantSplit/>
    </w:trPr>
    <w:tcPr>
      <w:vAlign w:val="center"/>
    </w:tcPr>
    <w:tblStylePr w:type="firstRow">
      <w:pPr>
        <w:jc w:val="center"/>
      </w:pPr>
      <w:rPr>
        <w:b/>
      </w:rPr>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tcPr>
    </w:tblStylePr>
  </w:style>
  <w:style w:type="paragraph" w:styleId="TOC1">
    <w:name w:val="toc 1"/>
    <w:basedOn w:val="Normal"/>
    <w:next w:val="Normal"/>
    <w:autoRedefine/>
    <w:uiPriority w:val="39"/>
    <w:rsid w:val="00915341"/>
  </w:style>
  <w:style w:type="paragraph" w:styleId="TOC2">
    <w:name w:val="toc 2"/>
    <w:basedOn w:val="Normal"/>
    <w:next w:val="Normal"/>
    <w:autoRedefine/>
    <w:uiPriority w:val="39"/>
    <w:rsid w:val="00915341"/>
    <w:pPr>
      <w:ind w:left="200"/>
    </w:pPr>
  </w:style>
  <w:style w:type="paragraph" w:styleId="TOC3">
    <w:name w:val="toc 3"/>
    <w:basedOn w:val="Normal"/>
    <w:next w:val="Normal"/>
    <w:autoRedefine/>
    <w:uiPriority w:val="39"/>
    <w:rsid w:val="00915341"/>
    <w:pPr>
      <w:ind w:left="400"/>
    </w:pPr>
  </w:style>
  <w:style w:type="paragraph" w:styleId="TOC4">
    <w:name w:val="toc 4"/>
    <w:basedOn w:val="Normal"/>
    <w:next w:val="Normal"/>
    <w:autoRedefine/>
    <w:uiPriority w:val="39"/>
    <w:rsid w:val="00915341"/>
    <w:pPr>
      <w:ind w:left="600"/>
    </w:pPr>
  </w:style>
  <w:style w:type="character" w:styleId="Hyperlink">
    <w:name w:val="Hyperlink"/>
    <w:uiPriority w:val="99"/>
    <w:rsid w:val="00915341"/>
    <w:rPr>
      <w:color w:val="0000FF"/>
      <w:u w:val="single"/>
    </w:rPr>
  </w:style>
  <w:style w:type="paragraph" w:styleId="BalloonText">
    <w:name w:val="Balloon Text"/>
    <w:basedOn w:val="Normal"/>
    <w:semiHidden/>
    <w:rsid w:val="00A56729"/>
    <w:rPr>
      <w:rFonts w:ascii="Tahoma" w:hAnsi="Tahoma" w:cs="Tahoma"/>
      <w:sz w:val="16"/>
      <w:szCs w:val="16"/>
    </w:rPr>
  </w:style>
  <w:style w:type="paragraph" w:styleId="DocumentMap">
    <w:name w:val="Document Map"/>
    <w:basedOn w:val="Normal"/>
    <w:semiHidden/>
    <w:rsid w:val="0056707C"/>
    <w:pPr>
      <w:shd w:val="clear" w:color="auto" w:fill="000080"/>
    </w:pPr>
    <w:rPr>
      <w:rFonts w:ascii="Tahoma" w:hAnsi="Tahoma" w:cs="Tahoma"/>
      <w:szCs w:val="20"/>
    </w:rPr>
  </w:style>
  <w:style w:type="character" w:customStyle="1" w:styleId="CaptionChar">
    <w:name w:val="Caption Char"/>
    <w:aliases w:val="Caption Char1 Char,Caption Char Char Char"/>
    <w:link w:val="Caption"/>
    <w:rsid w:val="006029FA"/>
    <w:rPr>
      <w:b/>
      <w:bCs/>
      <w:lang w:val="en-US" w:eastAsia="en-US" w:bidi="ar-SA"/>
    </w:rPr>
  </w:style>
  <w:style w:type="paragraph" w:customStyle="1" w:styleId="xl39">
    <w:name w:val="xl39"/>
    <w:basedOn w:val="Normal"/>
    <w:rsid w:val="006029F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hAnsi="Arial" w:cs="Arial"/>
      <w:sz w:val="18"/>
      <w:szCs w:val="18"/>
    </w:rPr>
  </w:style>
  <w:style w:type="paragraph" w:customStyle="1" w:styleId="paragraph">
    <w:name w:val="paragraph"/>
    <w:basedOn w:val="Normal"/>
    <w:link w:val="paragraphChar"/>
    <w:rsid w:val="006029FA"/>
    <w:pPr>
      <w:spacing w:before="120"/>
    </w:pPr>
  </w:style>
  <w:style w:type="character" w:customStyle="1" w:styleId="paragraphChar">
    <w:name w:val="paragraph Char"/>
    <w:link w:val="paragraph"/>
    <w:rsid w:val="006029FA"/>
    <w:rPr>
      <w:sz w:val="24"/>
      <w:szCs w:val="24"/>
      <w:lang w:val="en-US" w:eastAsia="en-US" w:bidi="ar-SA"/>
    </w:rPr>
  </w:style>
  <w:style w:type="paragraph" w:customStyle="1" w:styleId="procedurestep">
    <w:name w:val="procedure step"/>
    <w:basedOn w:val="paragraph"/>
    <w:autoRedefine/>
    <w:rsid w:val="006029FA"/>
    <w:pPr>
      <w:ind w:left="360"/>
    </w:pPr>
    <w:rPr>
      <w:szCs w:val="20"/>
    </w:rPr>
  </w:style>
  <w:style w:type="paragraph" w:styleId="CommentText">
    <w:name w:val="annotation text"/>
    <w:basedOn w:val="Normal"/>
    <w:link w:val="CommentTextChar"/>
    <w:uiPriority w:val="99"/>
    <w:semiHidden/>
    <w:rsid w:val="006029FA"/>
    <w:rPr>
      <w:szCs w:val="20"/>
    </w:rPr>
  </w:style>
  <w:style w:type="paragraph" w:styleId="CommentSubject">
    <w:name w:val="annotation subject"/>
    <w:basedOn w:val="CommentText"/>
    <w:next w:val="CommentText"/>
    <w:semiHidden/>
    <w:rsid w:val="006029FA"/>
    <w:rPr>
      <w:b/>
      <w:bCs/>
    </w:rPr>
  </w:style>
  <w:style w:type="paragraph" w:customStyle="1" w:styleId="Table-title">
    <w:name w:val="Table - title"/>
    <w:basedOn w:val="Table-contents"/>
    <w:rsid w:val="006029FA"/>
    <w:rPr>
      <w:rFonts w:cs="Arial"/>
      <w:b/>
    </w:rPr>
  </w:style>
  <w:style w:type="paragraph" w:customStyle="1" w:styleId="Table-contents">
    <w:name w:val="Table - contents"/>
    <w:basedOn w:val="Normal"/>
    <w:rsid w:val="006029FA"/>
    <w:pPr>
      <w:jc w:val="center"/>
    </w:pPr>
    <w:rPr>
      <w:rFonts w:ascii="Arial" w:hAnsi="Arial"/>
    </w:rPr>
  </w:style>
  <w:style w:type="paragraph" w:customStyle="1" w:styleId="completion">
    <w:name w:val="completion"/>
    <w:basedOn w:val="paragraph"/>
    <w:rsid w:val="006029FA"/>
    <w:pPr>
      <w:tabs>
        <w:tab w:val="right" w:leader="underscore" w:pos="6480"/>
        <w:tab w:val="right" w:leader="underscore" w:pos="8640"/>
      </w:tabs>
    </w:pPr>
  </w:style>
  <w:style w:type="paragraph" w:styleId="List">
    <w:name w:val="List"/>
    <w:basedOn w:val="Normal"/>
    <w:rsid w:val="006029FA"/>
    <w:pPr>
      <w:ind w:left="360" w:hanging="360"/>
    </w:pPr>
  </w:style>
  <w:style w:type="paragraph" w:styleId="ListBullet3">
    <w:name w:val="List Bullet 3"/>
    <w:basedOn w:val="Normal"/>
    <w:rsid w:val="006029FA"/>
    <w:pPr>
      <w:tabs>
        <w:tab w:val="num" w:pos="1080"/>
      </w:tabs>
      <w:ind w:left="1080" w:hanging="360"/>
    </w:pPr>
  </w:style>
  <w:style w:type="paragraph" w:styleId="BodyText">
    <w:name w:val="Body Text"/>
    <w:basedOn w:val="Normal"/>
    <w:link w:val="BodyTextChar"/>
    <w:rsid w:val="006029FA"/>
  </w:style>
  <w:style w:type="character" w:customStyle="1" w:styleId="BodyTextChar">
    <w:name w:val="Body Text Char"/>
    <w:link w:val="BodyText"/>
    <w:rsid w:val="006029FA"/>
    <w:rPr>
      <w:sz w:val="24"/>
      <w:szCs w:val="24"/>
      <w:lang w:val="en-US" w:eastAsia="en-US" w:bidi="ar-SA"/>
    </w:rPr>
  </w:style>
  <w:style w:type="paragraph" w:styleId="BodyTextIndent">
    <w:name w:val="Body Text Indent"/>
    <w:basedOn w:val="Normal"/>
    <w:rsid w:val="006029FA"/>
    <w:pPr>
      <w:ind w:left="360"/>
    </w:pPr>
  </w:style>
  <w:style w:type="paragraph" w:styleId="BodyTextFirstIndent">
    <w:name w:val="Body Text First Indent"/>
    <w:basedOn w:val="BodyText"/>
    <w:rsid w:val="006029FA"/>
    <w:pPr>
      <w:ind w:firstLine="210"/>
    </w:pPr>
  </w:style>
  <w:style w:type="paragraph" w:styleId="BodyTextFirstIndent2">
    <w:name w:val="Body Text First Indent 2"/>
    <w:basedOn w:val="BodyTextIndent"/>
    <w:rsid w:val="006029FA"/>
    <w:pPr>
      <w:ind w:firstLine="210"/>
    </w:pPr>
  </w:style>
  <w:style w:type="paragraph" w:customStyle="1" w:styleId="Heading3pb">
    <w:name w:val="Heading 3 pb"/>
    <w:basedOn w:val="Heading3"/>
    <w:next w:val="paragraph"/>
    <w:autoRedefine/>
    <w:rsid w:val="006029FA"/>
    <w:pPr>
      <w:pageBreakBefore/>
      <w:tabs>
        <w:tab w:val="clear" w:pos="864"/>
        <w:tab w:val="num" w:pos="720"/>
      </w:tabs>
    </w:pPr>
    <w:rPr>
      <w:szCs w:val="24"/>
    </w:rPr>
  </w:style>
  <w:style w:type="paragraph" w:customStyle="1" w:styleId="Heading2pb">
    <w:name w:val="Heading 2 pb"/>
    <w:basedOn w:val="Heading2"/>
    <w:next w:val="paragraph"/>
    <w:autoRedefine/>
    <w:rsid w:val="006029FA"/>
    <w:pPr>
      <w:pageBreakBefore/>
      <w:tabs>
        <w:tab w:val="clear" w:pos="4320"/>
        <w:tab w:val="clear" w:pos="8640"/>
      </w:tabs>
    </w:pPr>
    <w:rPr>
      <w:sz w:val="26"/>
      <w:szCs w:val="26"/>
    </w:rPr>
  </w:style>
  <w:style w:type="paragraph" w:customStyle="1" w:styleId="TableHeading">
    <w:name w:val="Table Heading"/>
    <w:basedOn w:val="Normal"/>
    <w:locked/>
    <w:rsid w:val="006029FA"/>
    <w:pPr>
      <w:spacing w:before="120"/>
      <w:jc w:val="center"/>
    </w:pPr>
    <w:rPr>
      <w:rFonts w:ascii="Arial" w:hAnsi="Arial" w:cs="Garamond"/>
      <w:caps/>
      <w:sz w:val="18"/>
      <w:szCs w:val="18"/>
    </w:rPr>
  </w:style>
  <w:style w:type="paragraph" w:styleId="BodyText2">
    <w:name w:val="Body Text 2"/>
    <w:aliases w:val="Body Text 2 Char3,Body Text 2 Char2 Char,Body Text 2 Char Char1 Char,Body Text 2 Char1 Char Char Char,Body Text 2 Char Char Char Char Char,Body Text 2 Char1 Char1 Char,Body Text 2 Char Char Char1 Char,Body Text 2 Char Char,Body Text 2 Char2"/>
    <w:basedOn w:val="Normal"/>
    <w:link w:val="BodyText2Char"/>
    <w:rsid w:val="006029FA"/>
    <w:pPr>
      <w:jc w:val="both"/>
    </w:pPr>
    <w:rPr>
      <w:rFonts w:ascii="Arial" w:hAnsi="Arial"/>
      <w:sz w:val="22"/>
      <w:szCs w:val="20"/>
    </w:rPr>
  </w:style>
  <w:style w:type="character" w:customStyle="1" w:styleId="BodyText2Char">
    <w:name w:val="Body Text 2 Char"/>
    <w:aliases w:val="Body Text 2 Char3 Char,Body Text 2 Char2 Char Char,Body Text 2 Char Char1 Char Char,Body Text 2 Char1 Char Char Char Char,Body Text 2 Char Char Char Char Char Char,Body Text 2 Char1 Char1 Char Char,Body Text 2 Char Char Char1 Char Char"/>
    <w:link w:val="BodyText2"/>
    <w:rsid w:val="006029FA"/>
    <w:rPr>
      <w:rFonts w:ascii="Arial" w:hAnsi="Arial"/>
      <w:sz w:val="22"/>
      <w:lang w:val="en-US" w:eastAsia="en-US" w:bidi="ar-SA"/>
    </w:rPr>
  </w:style>
  <w:style w:type="character" w:customStyle="1" w:styleId="TableCellBodyChar">
    <w:name w:val="Table Cell Body Char"/>
    <w:link w:val="TableCellBody"/>
    <w:rsid w:val="006029FA"/>
    <w:rPr>
      <w:rFonts w:ascii="Garamond" w:hAnsi="Garamond" w:cs="Garamond"/>
      <w:sz w:val="18"/>
      <w:szCs w:val="18"/>
      <w:lang w:val="en-US" w:eastAsia="en-US" w:bidi="ar-SA"/>
    </w:rPr>
  </w:style>
  <w:style w:type="paragraph" w:customStyle="1" w:styleId="TableCellBody">
    <w:name w:val="Table Cell Body"/>
    <w:basedOn w:val="BodyText"/>
    <w:link w:val="TableCellBodyChar"/>
    <w:locked/>
    <w:rsid w:val="006029FA"/>
    <w:pPr>
      <w:spacing w:line="240" w:lineRule="atLeast"/>
      <w:jc w:val="both"/>
    </w:pPr>
    <w:rPr>
      <w:rFonts w:ascii="Garamond" w:hAnsi="Garamond" w:cs="Garamond"/>
      <w:sz w:val="18"/>
      <w:szCs w:val="18"/>
    </w:rPr>
  </w:style>
  <w:style w:type="paragraph" w:styleId="HTMLPreformatted">
    <w:name w:val="HTML Preformatted"/>
    <w:basedOn w:val="Normal"/>
    <w:link w:val="HTMLPreformattedChar"/>
    <w:uiPriority w:val="99"/>
    <w:unhideWhenUsed/>
    <w:rsid w:val="00D4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link w:val="HTMLPreformatted"/>
    <w:uiPriority w:val="99"/>
    <w:rsid w:val="00D4777B"/>
    <w:rPr>
      <w:rFonts w:ascii="Courier New" w:hAnsi="Courier New" w:cs="Courier New"/>
    </w:rPr>
  </w:style>
  <w:style w:type="paragraph" w:styleId="BodyText3">
    <w:name w:val="Body Text 3"/>
    <w:basedOn w:val="Normal"/>
    <w:link w:val="BodyText3Char"/>
    <w:rsid w:val="00BD6854"/>
    <w:rPr>
      <w:sz w:val="16"/>
      <w:szCs w:val="16"/>
    </w:rPr>
  </w:style>
  <w:style w:type="character" w:customStyle="1" w:styleId="BodyText3Char">
    <w:name w:val="Body Text 3 Char"/>
    <w:link w:val="BodyText3"/>
    <w:rsid w:val="00BD6854"/>
    <w:rPr>
      <w:sz w:val="16"/>
      <w:szCs w:val="16"/>
    </w:rPr>
  </w:style>
  <w:style w:type="paragraph" w:customStyle="1" w:styleId="BodyText4">
    <w:name w:val="Body Text 4"/>
    <w:basedOn w:val="BodyText"/>
    <w:qFormat/>
    <w:rsid w:val="00D22E97"/>
    <w:pPr>
      <w:spacing w:before="120"/>
      <w:ind w:left="2880"/>
      <w:jc w:val="both"/>
    </w:pPr>
    <w:rPr>
      <w:szCs w:val="20"/>
    </w:rPr>
  </w:style>
  <w:style w:type="paragraph" w:styleId="ListParagraph">
    <w:name w:val="List Paragraph"/>
    <w:basedOn w:val="Normal"/>
    <w:uiPriority w:val="34"/>
    <w:qFormat/>
    <w:rsid w:val="00467C2B"/>
    <w:pPr>
      <w:spacing w:after="200" w:line="276" w:lineRule="auto"/>
      <w:ind w:left="720"/>
      <w:contextualSpacing/>
    </w:pPr>
    <w:rPr>
      <w:szCs w:val="22"/>
    </w:rPr>
  </w:style>
  <w:style w:type="character" w:styleId="CommentReference">
    <w:name w:val="annotation reference"/>
    <w:uiPriority w:val="99"/>
    <w:unhideWhenUsed/>
    <w:rsid w:val="007C2EF5"/>
    <w:rPr>
      <w:sz w:val="16"/>
      <w:szCs w:val="16"/>
    </w:rPr>
  </w:style>
  <w:style w:type="character" w:customStyle="1" w:styleId="CommentTextChar">
    <w:name w:val="Comment Text Char"/>
    <w:link w:val="CommentText"/>
    <w:uiPriority w:val="99"/>
    <w:semiHidden/>
    <w:rsid w:val="007C2EF5"/>
  </w:style>
  <w:style w:type="character" w:customStyle="1" w:styleId="Heading2Char">
    <w:name w:val="Heading 2 Char"/>
    <w:link w:val="Heading2"/>
    <w:rsid w:val="003534E9"/>
    <w:rPr>
      <w:rFonts w:cs="Arial"/>
      <w:b/>
      <w:bCs/>
      <w:iCs/>
      <w:color w:val="4F81BD" w:themeColor="accent1"/>
      <w:sz w:val="32"/>
      <w:szCs w:val="28"/>
    </w:rPr>
  </w:style>
  <w:style w:type="character" w:customStyle="1" w:styleId="TitleChar">
    <w:name w:val="Title Char"/>
    <w:link w:val="Title"/>
    <w:uiPriority w:val="10"/>
    <w:rsid w:val="002A5167"/>
    <w:rPr>
      <w:rFonts w:ascii="Arial" w:hAnsi="Arial" w:cs="Arial"/>
      <w:b/>
      <w:bCs/>
      <w:kern w:val="28"/>
      <w:sz w:val="32"/>
      <w:szCs w:val="32"/>
    </w:rPr>
  </w:style>
  <w:style w:type="paragraph" w:styleId="NormalWeb">
    <w:name w:val="Normal (Web)"/>
    <w:basedOn w:val="Normal"/>
    <w:uiPriority w:val="99"/>
    <w:unhideWhenUsed/>
    <w:rsid w:val="00A56553"/>
    <w:pPr>
      <w:spacing w:before="100" w:beforeAutospacing="1" w:after="100" w:afterAutospacing="1"/>
    </w:pPr>
  </w:style>
  <w:style w:type="character" w:styleId="Strong">
    <w:name w:val="Strong"/>
    <w:qFormat/>
    <w:rsid w:val="00157367"/>
    <w:rPr>
      <w:b/>
      <w:bCs/>
    </w:rPr>
  </w:style>
  <w:style w:type="table" w:styleId="TableClassic2">
    <w:name w:val="Table Classic 2"/>
    <w:basedOn w:val="TableNormal"/>
    <w:rsid w:val="001D787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rsid w:val="001D787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3Deffects3">
    <w:name w:val="Table 3D effects 3"/>
    <w:basedOn w:val="TableNormal"/>
    <w:rsid w:val="001D7877"/>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1D7877"/>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1D7877"/>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lorful2">
    <w:name w:val="Table Colorful 2"/>
    <w:basedOn w:val="TableNormal"/>
    <w:rsid w:val="001D787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1">
    <w:name w:val="Table Colorful 1"/>
    <w:basedOn w:val="TableNormal"/>
    <w:rsid w:val="001D787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Grid6">
    <w:name w:val="Table Grid 6"/>
    <w:basedOn w:val="TableNormal"/>
    <w:rsid w:val="001D787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1D787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4">
    <w:name w:val="Table Grid 4"/>
    <w:basedOn w:val="TableNormal"/>
    <w:rsid w:val="001D787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2">
    <w:name w:val="Table Grid 2"/>
    <w:basedOn w:val="TableNormal"/>
    <w:rsid w:val="001D7877"/>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1">
    <w:name w:val="Table Grid 1"/>
    <w:basedOn w:val="TableNormal"/>
    <w:rsid w:val="001D787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Elegant">
    <w:name w:val="Table Elegant"/>
    <w:basedOn w:val="TableNormal"/>
    <w:rsid w:val="001D787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Contemporary">
    <w:name w:val="Table Contemporary"/>
    <w:basedOn w:val="TableNormal"/>
    <w:rsid w:val="001D7877"/>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Columns4">
    <w:name w:val="Table Columns 4"/>
    <w:basedOn w:val="TableNormal"/>
    <w:rsid w:val="001D7877"/>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3">
    <w:name w:val="Table Columns 3"/>
    <w:basedOn w:val="TableNormal"/>
    <w:rsid w:val="001D787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2">
    <w:name w:val="Table Columns 2"/>
    <w:basedOn w:val="TableNormal"/>
    <w:rsid w:val="001D7877"/>
    <w:rPr>
      <w:b/>
      <w:bCs/>
    </w:rPr>
    <w:tblPr>
      <w:tblStyleColBandSize w:val="1"/>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1">
    <w:name w:val="Table Columns 1"/>
    <w:basedOn w:val="TableNormal"/>
    <w:rsid w:val="001D7877"/>
    <w:rPr>
      <w:b/>
      <w:bCs/>
    </w:rPr>
    <w:tblPr>
      <w:tblStyleColBandSize w:val="1"/>
      <w:tblBorders>
        <w:top w:val="single" w:sz="12" w:space="0" w:color="000000"/>
        <w:left w:val="single" w:sz="12" w:space="0" w:color="000000"/>
        <w:bottom w:val="single" w:sz="12" w:space="0" w:color="000000"/>
        <w:right w:val="single" w:sz="12" w:space="0" w:color="000000"/>
      </w:tblBorders>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orful3">
    <w:name w:val="Table Colorful 3"/>
    <w:basedOn w:val="TableNormal"/>
    <w:rsid w:val="001D787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Simple2">
    <w:name w:val="Table Simple 2"/>
    <w:basedOn w:val="TableNormal"/>
    <w:rsid w:val="001D7877"/>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rsid w:val="001D787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Professional">
    <w:name w:val="Table Professional"/>
    <w:basedOn w:val="TableNormal"/>
    <w:rsid w:val="001D787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List8">
    <w:name w:val="Table List 8"/>
    <w:basedOn w:val="TableNormal"/>
    <w:rsid w:val="001D787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List7">
    <w:name w:val="Table List 7"/>
    <w:basedOn w:val="TableNormal"/>
    <w:rsid w:val="001D787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6">
    <w:name w:val="Table List 6"/>
    <w:basedOn w:val="TableNormal"/>
    <w:rsid w:val="001D787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5">
    <w:name w:val="Table List 5"/>
    <w:basedOn w:val="TableNormal"/>
    <w:rsid w:val="001D787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4">
    <w:name w:val="Table List 4"/>
    <w:basedOn w:val="TableNormal"/>
    <w:rsid w:val="001D787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3">
    <w:name w:val="Table List 3"/>
    <w:basedOn w:val="TableNormal"/>
    <w:rsid w:val="001D787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2">
    <w:name w:val="Table List 2"/>
    <w:basedOn w:val="TableNormal"/>
    <w:rsid w:val="001D7877"/>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ColorfulList">
    <w:name w:val="Colorful List"/>
    <w:basedOn w:val="TableNormal"/>
    <w:uiPriority w:val="34"/>
    <w:qFormat/>
    <w:rsid w:val="001D787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Grid3-Accent6">
    <w:name w:val="Medium Grid 3 Accent 6"/>
    <w:basedOn w:val="TableNormal"/>
    <w:uiPriority w:val="33"/>
    <w:qFormat/>
    <w:rsid w:val="001D78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2-Accent6">
    <w:name w:val="Medium Grid 2 Accent 6"/>
    <w:basedOn w:val="TableNormal"/>
    <w:uiPriority w:val="32"/>
    <w:qFormat/>
    <w:rsid w:val="001D787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Shading-Accent1">
    <w:name w:val="Light Shading Accent 1"/>
    <w:basedOn w:val="TableNormal"/>
    <w:uiPriority w:val="30"/>
    <w:qFormat/>
    <w:rsid w:val="001D787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Subtle2">
    <w:name w:val="Table Subtle 2"/>
    <w:basedOn w:val="TableNormal"/>
    <w:rsid w:val="001D7877"/>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Subtle1">
    <w:name w:val="Table Subtle 1"/>
    <w:basedOn w:val="TableNormal"/>
    <w:rsid w:val="001D7877"/>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Classic4">
    <w:name w:val="Table Classic 4"/>
    <w:basedOn w:val="TableNormal"/>
    <w:rsid w:val="001D787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Grid7">
    <w:name w:val="Table Grid 7"/>
    <w:basedOn w:val="TableNormal"/>
    <w:rsid w:val="0027160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Simple1">
    <w:name w:val="Table Simple 1"/>
    <w:basedOn w:val="TableNormal"/>
    <w:rsid w:val="0027160F"/>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Theme">
    <w:name w:val="Table Theme"/>
    <w:basedOn w:val="TableNormal"/>
    <w:rsid w:val="00271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27160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rsid w:val="0027160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rsid w:val="0027160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MediumList1-Accent6">
    <w:name w:val="Medium List 1 Accent 6"/>
    <w:basedOn w:val="TableNormal"/>
    <w:uiPriority w:val="19"/>
    <w:qFormat/>
    <w:rsid w:val="0027160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6">
    <w:name w:val="Medium List 2 Accent 6"/>
    <w:basedOn w:val="TableNormal"/>
    <w:uiPriority w:val="21"/>
    <w:qFormat/>
    <w:rsid w:val="0027160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
    <w:name w:val="Colorful Grid"/>
    <w:basedOn w:val="TableNormal"/>
    <w:uiPriority w:val="29"/>
    <w:qFormat/>
    <w:rsid w:val="0027160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6">
    <w:name w:val="Medium Grid 1 Accent 6"/>
    <w:basedOn w:val="TableNormal"/>
    <w:uiPriority w:val="31"/>
    <w:qFormat/>
    <w:rsid w:val="0027160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
    <w:name w:val="Medium List 1"/>
    <w:basedOn w:val="TableNormal"/>
    <w:uiPriority w:val="60"/>
    <w:rsid w:val="0027160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0"/>
    <w:rsid w:val="0027160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0"/>
    <w:rsid w:val="0027160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0"/>
    <w:rsid w:val="0027160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0"/>
    <w:rsid w:val="0027160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
    <w:name w:val="Medium List 2"/>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2"/>
    <w:rsid w:val="0027160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2"/>
    <w:rsid w:val="0027160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2"/>
    <w:rsid w:val="0027160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3">
    <w:name w:val="Medium Grid 3"/>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5">
    <w:name w:val="Medium Grid 2 Accent 5"/>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4">
    <w:name w:val="Medium Grid 2 Accent 4"/>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5">
    <w:name w:val="Medium Grid 1 Accent 5"/>
    <w:basedOn w:val="TableNormal"/>
    <w:uiPriority w:val="62"/>
    <w:rsid w:val="0027160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
    <w:name w:val="Medium Grid 2"/>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3-Accent1">
    <w:name w:val="Medium Grid 3 Accent 1"/>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olorfulList-Accent1">
    <w:name w:val="Colorful List Accent 1"/>
    <w:basedOn w:val="TableNormal"/>
    <w:uiPriority w:val="67"/>
    <w:rsid w:val="0027160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ghtList-Accent1">
    <w:name w:val="Light List Accent 1"/>
    <w:basedOn w:val="TableNormal"/>
    <w:uiPriority w:val="66"/>
    <w:rsid w:val="0027160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Shading-Accent5">
    <w:name w:val="Colorful Shading Accent 5"/>
    <w:basedOn w:val="TableNormal"/>
    <w:uiPriority w:val="66"/>
    <w:rsid w:val="0027160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66"/>
    <w:rsid w:val="0027160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66"/>
    <w:rsid w:val="0027160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List-Accent2">
    <w:name w:val="Colorful List Accent 2"/>
    <w:basedOn w:val="TableNormal"/>
    <w:uiPriority w:val="67"/>
    <w:rsid w:val="0027160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67"/>
    <w:rsid w:val="0027160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67"/>
    <w:rsid w:val="0027160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67"/>
    <w:rsid w:val="0027160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Grid-Accent1">
    <w:name w:val="Light Grid Accent 1"/>
    <w:basedOn w:val="TableNormal"/>
    <w:uiPriority w:val="67"/>
    <w:rsid w:val="0027160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Grid-Accent1">
    <w:name w:val="Colorful Grid Accent 1"/>
    <w:basedOn w:val="TableNormal"/>
    <w:uiPriority w:val="68"/>
    <w:rsid w:val="0027160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68"/>
    <w:rsid w:val="0027160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68"/>
    <w:rsid w:val="0027160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Shading">
    <w:name w:val="Light Shading"/>
    <w:basedOn w:val="TableNormal"/>
    <w:uiPriority w:val="69"/>
    <w:rsid w:val="0027160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9"/>
    <w:rsid w:val="0027160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9"/>
    <w:rsid w:val="0027160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71"/>
    <w:rsid w:val="0027160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70"/>
    <w:rsid w:val="0027160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70"/>
    <w:rsid w:val="0027160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Accent1">
    <w:name w:val="Medium Shading 2 Accent 1"/>
    <w:basedOn w:val="TableNormal"/>
    <w:uiPriority w:val="69"/>
    <w:rsid w:val="002716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70"/>
    <w:rsid w:val="0027160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70"/>
    <w:rsid w:val="0027160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70"/>
    <w:rsid w:val="0027160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List1-Accent1">
    <w:name w:val="Medium List 1 Accent 1"/>
    <w:basedOn w:val="TableNormal"/>
    <w:uiPriority w:val="70"/>
    <w:rsid w:val="0027160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Grid-Accent2">
    <w:name w:val="Light Grid Accent 2"/>
    <w:basedOn w:val="TableNormal"/>
    <w:uiPriority w:val="71"/>
    <w:rsid w:val="0027160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71"/>
    <w:rsid w:val="0027160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
    <w:name w:val="Medium Shading 1"/>
    <w:basedOn w:val="TableNormal"/>
    <w:uiPriority w:val="72"/>
    <w:rsid w:val="0027160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Accent6">
    <w:name w:val="Colorful List Accent 6"/>
    <w:basedOn w:val="TableNormal"/>
    <w:uiPriority w:val="72"/>
    <w:rsid w:val="0027160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Revision">
    <w:name w:val="Revision"/>
    <w:hidden/>
    <w:uiPriority w:val="71"/>
    <w:rsid w:val="00F93477"/>
    <w:rPr>
      <w:sz w:val="24"/>
      <w:szCs w:val="24"/>
    </w:rPr>
  </w:style>
  <w:style w:type="paragraph" w:styleId="TableofFigures">
    <w:name w:val="table of figures"/>
    <w:basedOn w:val="Normal"/>
    <w:next w:val="Normal"/>
    <w:uiPriority w:val="99"/>
    <w:rsid w:val="0045098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638">
      <w:bodyDiv w:val="1"/>
      <w:marLeft w:val="0"/>
      <w:marRight w:val="0"/>
      <w:marTop w:val="0"/>
      <w:marBottom w:val="0"/>
      <w:divBdr>
        <w:top w:val="none" w:sz="0" w:space="0" w:color="auto"/>
        <w:left w:val="none" w:sz="0" w:space="0" w:color="auto"/>
        <w:bottom w:val="none" w:sz="0" w:space="0" w:color="auto"/>
        <w:right w:val="none" w:sz="0" w:space="0" w:color="auto"/>
      </w:divBdr>
    </w:div>
    <w:div w:id="11349004">
      <w:bodyDiv w:val="1"/>
      <w:marLeft w:val="0"/>
      <w:marRight w:val="0"/>
      <w:marTop w:val="0"/>
      <w:marBottom w:val="0"/>
      <w:divBdr>
        <w:top w:val="none" w:sz="0" w:space="0" w:color="auto"/>
        <w:left w:val="none" w:sz="0" w:space="0" w:color="auto"/>
        <w:bottom w:val="none" w:sz="0" w:space="0" w:color="auto"/>
        <w:right w:val="none" w:sz="0" w:space="0" w:color="auto"/>
      </w:divBdr>
    </w:div>
    <w:div w:id="169877843">
      <w:bodyDiv w:val="1"/>
      <w:marLeft w:val="0"/>
      <w:marRight w:val="0"/>
      <w:marTop w:val="0"/>
      <w:marBottom w:val="0"/>
      <w:divBdr>
        <w:top w:val="none" w:sz="0" w:space="0" w:color="auto"/>
        <w:left w:val="none" w:sz="0" w:space="0" w:color="auto"/>
        <w:bottom w:val="none" w:sz="0" w:space="0" w:color="auto"/>
        <w:right w:val="none" w:sz="0" w:space="0" w:color="auto"/>
      </w:divBdr>
      <w:divsChild>
        <w:div w:id="837577686">
          <w:marLeft w:val="504"/>
          <w:marRight w:val="0"/>
          <w:marTop w:val="140"/>
          <w:marBottom w:val="0"/>
          <w:divBdr>
            <w:top w:val="none" w:sz="0" w:space="0" w:color="auto"/>
            <w:left w:val="none" w:sz="0" w:space="0" w:color="auto"/>
            <w:bottom w:val="none" w:sz="0" w:space="0" w:color="auto"/>
            <w:right w:val="none" w:sz="0" w:space="0" w:color="auto"/>
          </w:divBdr>
        </w:div>
      </w:divsChild>
    </w:div>
    <w:div w:id="274563017">
      <w:bodyDiv w:val="1"/>
      <w:marLeft w:val="0"/>
      <w:marRight w:val="0"/>
      <w:marTop w:val="0"/>
      <w:marBottom w:val="0"/>
      <w:divBdr>
        <w:top w:val="none" w:sz="0" w:space="0" w:color="auto"/>
        <w:left w:val="none" w:sz="0" w:space="0" w:color="auto"/>
        <w:bottom w:val="none" w:sz="0" w:space="0" w:color="auto"/>
        <w:right w:val="none" w:sz="0" w:space="0" w:color="auto"/>
      </w:divBdr>
      <w:divsChild>
        <w:div w:id="24527909">
          <w:marLeft w:val="547"/>
          <w:marRight w:val="0"/>
          <w:marTop w:val="144"/>
          <w:marBottom w:val="0"/>
          <w:divBdr>
            <w:top w:val="none" w:sz="0" w:space="0" w:color="auto"/>
            <w:left w:val="none" w:sz="0" w:space="0" w:color="auto"/>
            <w:bottom w:val="none" w:sz="0" w:space="0" w:color="auto"/>
            <w:right w:val="none" w:sz="0" w:space="0" w:color="auto"/>
          </w:divBdr>
        </w:div>
        <w:div w:id="172578233">
          <w:marLeft w:val="547"/>
          <w:marRight w:val="0"/>
          <w:marTop w:val="144"/>
          <w:marBottom w:val="0"/>
          <w:divBdr>
            <w:top w:val="none" w:sz="0" w:space="0" w:color="auto"/>
            <w:left w:val="none" w:sz="0" w:space="0" w:color="auto"/>
            <w:bottom w:val="none" w:sz="0" w:space="0" w:color="auto"/>
            <w:right w:val="none" w:sz="0" w:space="0" w:color="auto"/>
          </w:divBdr>
        </w:div>
        <w:div w:id="990914073">
          <w:marLeft w:val="547"/>
          <w:marRight w:val="0"/>
          <w:marTop w:val="144"/>
          <w:marBottom w:val="0"/>
          <w:divBdr>
            <w:top w:val="none" w:sz="0" w:space="0" w:color="auto"/>
            <w:left w:val="none" w:sz="0" w:space="0" w:color="auto"/>
            <w:bottom w:val="none" w:sz="0" w:space="0" w:color="auto"/>
            <w:right w:val="none" w:sz="0" w:space="0" w:color="auto"/>
          </w:divBdr>
        </w:div>
      </w:divsChild>
    </w:div>
    <w:div w:id="319619466">
      <w:bodyDiv w:val="1"/>
      <w:marLeft w:val="0"/>
      <w:marRight w:val="0"/>
      <w:marTop w:val="0"/>
      <w:marBottom w:val="0"/>
      <w:divBdr>
        <w:top w:val="none" w:sz="0" w:space="0" w:color="auto"/>
        <w:left w:val="none" w:sz="0" w:space="0" w:color="auto"/>
        <w:bottom w:val="none" w:sz="0" w:space="0" w:color="auto"/>
        <w:right w:val="none" w:sz="0" w:space="0" w:color="auto"/>
      </w:divBdr>
    </w:div>
    <w:div w:id="326370146">
      <w:bodyDiv w:val="1"/>
      <w:marLeft w:val="0"/>
      <w:marRight w:val="0"/>
      <w:marTop w:val="0"/>
      <w:marBottom w:val="0"/>
      <w:divBdr>
        <w:top w:val="none" w:sz="0" w:space="0" w:color="auto"/>
        <w:left w:val="none" w:sz="0" w:space="0" w:color="auto"/>
        <w:bottom w:val="none" w:sz="0" w:space="0" w:color="auto"/>
        <w:right w:val="none" w:sz="0" w:space="0" w:color="auto"/>
      </w:divBdr>
      <w:divsChild>
        <w:div w:id="1818570789">
          <w:marLeft w:val="504"/>
          <w:marRight w:val="0"/>
          <w:marTop w:val="140"/>
          <w:marBottom w:val="0"/>
          <w:divBdr>
            <w:top w:val="none" w:sz="0" w:space="0" w:color="auto"/>
            <w:left w:val="none" w:sz="0" w:space="0" w:color="auto"/>
            <w:bottom w:val="none" w:sz="0" w:space="0" w:color="auto"/>
            <w:right w:val="none" w:sz="0" w:space="0" w:color="auto"/>
          </w:divBdr>
        </w:div>
      </w:divsChild>
    </w:div>
    <w:div w:id="358508805">
      <w:bodyDiv w:val="1"/>
      <w:marLeft w:val="0"/>
      <w:marRight w:val="0"/>
      <w:marTop w:val="0"/>
      <w:marBottom w:val="0"/>
      <w:divBdr>
        <w:top w:val="none" w:sz="0" w:space="0" w:color="auto"/>
        <w:left w:val="none" w:sz="0" w:space="0" w:color="auto"/>
        <w:bottom w:val="none" w:sz="0" w:space="0" w:color="auto"/>
        <w:right w:val="none" w:sz="0" w:space="0" w:color="auto"/>
      </w:divBdr>
    </w:div>
    <w:div w:id="639920922">
      <w:bodyDiv w:val="1"/>
      <w:marLeft w:val="0"/>
      <w:marRight w:val="0"/>
      <w:marTop w:val="0"/>
      <w:marBottom w:val="0"/>
      <w:divBdr>
        <w:top w:val="none" w:sz="0" w:space="0" w:color="auto"/>
        <w:left w:val="none" w:sz="0" w:space="0" w:color="auto"/>
        <w:bottom w:val="none" w:sz="0" w:space="0" w:color="auto"/>
        <w:right w:val="none" w:sz="0" w:space="0" w:color="auto"/>
      </w:divBdr>
    </w:div>
    <w:div w:id="664935674">
      <w:bodyDiv w:val="1"/>
      <w:marLeft w:val="0"/>
      <w:marRight w:val="0"/>
      <w:marTop w:val="0"/>
      <w:marBottom w:val="0"/>
      <w:divBdr>
        <w:top w:val="none" w:sz="0" w:space="0" w:color="auto"/>
        <w:left w:val="none" w:sz="0" w:space="0" w:color="auto"/>
        <w:bottom w:val="none" w:sz="0" w:space="0" w:color="auto"/>
        <w:right w:val="none" w:sz="0" w:space="0" w:color="auto"/>
      </w:divBdr>
    </w:div>
    <w:div w:id="716196951">
      <w:bodyDiv w:val="1"/>
      <w:marLeft w:val="0"/>
      <w:marRight w:val="0"/>
      <w:marTop w:val="0"/>
      <w:marBottom w:val="0"/>
      <w:divBdr>
        <w:top w:val="none" w:sz="0" w:space="0" w:color="auto"/>
        <w:left w:val="none" w:sz="0" w:space="0" w:color="auto"/>
        <w:bottom w:val="none" w:sz="0" w:space="0" w:color="auto"/>
        <w:right w:val="none" w:sz="0" w:space="0" w:color="auto"/>
      </w:divBdr>
    </w:div>
    <w:div w:id="723874824">
      <w:bodyDiv w:val="1"/>
      <w:marLeft w:val="0"/>
      <w:marRight w:val="0"/>
      <w:marTop w:val="0"/>
      <w:marBottom w:val="0"/>
      <w:divBdr>
        <w:top w:val="none" w:sz="0" w:space="0" w:color="auto"/>
        <w:left w:val="none" w:sz="0" w:space="0" w:color="auto"/>
        <w:bottom w:val="none" w:sz="0" w:space="0" w:color="auto"/>
        <w:right w:val="none" w:sz="0" w:space="0" w:color="auto"/>
      </w:divBdr>
      <w:divsChild>
        <w:div w:id="690688149">
          <w:marLeft w:val="504"/>
          <w:marRight w:val="0"/>
          <w:marTop w:val="140"/>
          <w:marBottom w:val="0"/>
          <w:divBdr>
            <w:top w:val="none" w:sz="0" w:space="0" w:color="auto"/>
            <w:left w:val="none" w:sz="0" w:space="0" w:color="auto"/>
            <w:bottom w:val="none" w:sz="0" w:space="0" w:color="auto"/>
            <w:right w:val="none" w:sz="0" w:space="0" w:color="auto"/>
          </w:divBdr>
        </w:div>
      </w:divsChild>
    </w:div>
    <w:div w:id="849490100">
      <w:bodyDiv w:val="1"/>
      <w:marLeft w:val="0"/>
      <w:marRight w:val="0"/>
      <w:marTop w:val="0"/>
      <w:marBottom w:val="0"/>
      <w:divBdr>
        <w:top w:val="none" w:sz="0" w:space="0" w:color="auto"/>
        <w:left w:val="none" w:sz="0" w:space="0" w:color="auto"/>
        <w:bottom w:val="none" w:sz="0" w:space="0" w:color="auto"/>
        <w:right w:val="none" w:sz="0" w:space="0" w:color="auto"/>
      </w:divBdr>
    </w:div>
    <w:div w:id="851339982">
      <w:bodyDiv w:val="1"/>
      <w:marLeft w:val="0"/>
      <w:marRight w:val="0"/>
      <w:marTop w:val="0"/>
      <w:marBottom w:val="0"/>
      <w:divBdr>
        <w:top w:val="none" w:sz="0" w:space="0" w:color="auto"/>
        <w:left w:val="none" w:sz="0" w:space="0" w:color="auto"/>
        <w:bottom w:val="none" w:sz="0" w:space="0" w:color="auto"/>
        <w:right w:val="none" w:sz="0" w:space="0" w:color="auto"/>
      </w:divBdr>
    </w:div>
    <w:div w:id="865289506">
      <w:bodyDiv w:val="1"/>
      <w:marLeft w:val="0"/>
      <w:marRight w:val="0"/>
      <w:marTop w:val="0"/>
      <w:marBottom w:val="0"/>
      <w:divBdr>
        <w:top w:val="none" w:sz="0" w:space="0" w:color="auto"/>
        <w:left w:val="none" w:sz="0" w:space="0" w:color="auto"/>
        <w:bottom w:val="none" w:sz="0" w:space="0" w:color="auto"/>
        <w:right w:val="none" w:sz="0" w:space="0" w:color="auto"/>
      </w:divBdr>
    </w:div>
    <w:div w:id="1015765678">
      <w:bodyDiv w:val="1"/>
      <w:marLeft w:val="0"/>
      <w:marRight w:val="0"/>
      <w:marTop w:val="0"/>
      <w:marBottom w:val="0"/>
      <w:divBdr>
        <w:top w:val="none" w:sz="0" w:space="0" w:color="auto"/>
        <w:left w:val="none" w:sz="0" w:space="0" w:color="auto"/>
        <w:bottom w:val="none" w:sz="0" w:space="0" w:color="auto"/>
        <w:right w:val="none" w:sz="0" w:space="0" w:color="auto"/>
      </w:divBdr>
    </w:div>
    <w:div w:id="1124958190">
      <w:bodyDiv w:val="1"/>
      <w:marLeft w:val="0"/>
      <w:marRight w:val="0"/>
      <w:marTop w:val="0"/>
      <w:marBottom w:val="0"/>
      <w:divBdr>
        <w:top w:val="none" w:sz="0" w:space="0" w:color="auto"/>
        <w:left w:val="none" w:sz="0" w:space="0" w:color="auto"/>
        <w:bottom w:val="none" w:sz="0" w:space="0" w:color="auto"/>
        <w:right w:val="none" w:sz="0" w:space="0" w:color="auto"/>
      </w:divBdr>
    </w:div>
    <w:div w:id="1132091242">
      <w:bodyDiv w:val="1"/>
      <w:marLeft w:val="0"/>
      <w:marRight w:val="0"/>
      <w:marTop w:val="0"/>
      <w:marBottom w:val="0"/>
      <w:divBdr>
        <w:top w:val="none" w:sz="0" w:space="0" w:color="auto"/>
        <w:left w:val="none" w:sz="0" w:space="0" w:color="auto"/>
        <w:bottom w:val="none" w:sz="0" w:space="0" w:color="auto"/>
        <w:right w:val="none" w:sz="0" w:space="0" w:color="auto"/>
      </w:divBdr>
      <w:divsChild>
        <w:div w:id="956181625">
          <w:marLeft w:val="547"/>
          <w:marRight w:val="0"/>
          <w:marTop w:val="106"/>
          <w:marBottom w:val="0"/>
          <w:divBdr>
            <w:top w:val="none" w:sz="0" w:space="0" w:color="auto"/>
            <w:left w:val="none" w:sz="0" w:space="0" w:color="auto"/>
            <w:bottom w:val="none" w:sz="0" w:space="0" w:color="auto"/>
            <w:right w:val="none" w:sz="0" w:space="0" w:color="auto"/>
          </w:divBdr>
        </w:div>
        <w:div w:id="1085373450">
          <w:marLeft w:val="547"/>
          <w:marRight w:val="0"/>
          <w:marTop w:val="106"/>
          <w:marBottom w:val="0"/>
          <w:divBdr>
            <w:top w:val="none" w:sz="0" w:space="0" w:color="auto"/>
            <w:left w:val="none" w:sz="0" w:space="0" w:color="auto"/>
            <w:bottom w:val="none" w:sz="0" w:space="0" w:color="auto"/>
            <w:right w:val="none" w:sz="0" w:space="0" w:color="auto"/>
          </w:divBdr>
        </w:div>
        <w:div w:id="1343627720">
          <w:marLeft w:val="547"/>
          <w:marRight w:val="0"/>
          <w:marTop w:val="106"/>
          <w:marBottom w:val="0"/>
          <w:divBdr>
            <w:top w:val="none" w:sz="0" w:space="0" w:color="auto"/>
            <w:left w:val="none" w:sz="0" w:space="0" w:color="auto"/>
            <w:bottom w:val="none" w:sz="0" w:space="0" w:color="auto"/>
            <w:right w:val="none" w:sz="0" w:space="0" w:color="auto"/>
          </w:divBdr>
        </w:div>
        <w:div w:id="1482186515">
          <w:marLeft w:val="547"/>
          <w:marRight w:val="0"/>
          <w:marTop w:val="106"/>
          <w:marBottom w:val="0"/>
          <w:divBdr>
            <w:top w:val="none" w:sz="0" w:space="0" w:color="auto"/>
            <w:left w:val="none" w:sz="0" w:space="0" w:color="auto"/>
            <w:bottom w:val="none" w:sz="0" w:space="0" w:color="auto"/>
            <w:right w:val="none" w:sz="0" w:space="0" w:color="auto"/>
          </w:divBdr>
        </w:div>
        <w:div w:id="1720129005">
          <w:marLeft w:val="547"/>
          <w:marRight w:val="0"/>
          <w:marTop w:val="106"/>
          <w:marBottom w:val="0"/>
          <w:divBdr>
            <w:top w:val="none" w:sz="0" w:space="0" w:color="auto"/>
            <w:left w:val="none" w:sz="0" w:space="0" w:color="auto"/>
            <w:bottom w:val="none" w:sz="0" w:space="0" w:color="auto"/>
            <w:right w:val="none" w:sz="0" w:space="0" w:color="auto"/>
          </w:divBdr>
        </w:div>
        <w:div w:id="1944877877">
          <w:marLeft w:val="547"/>
          <w:marRight w:val="0"/>
          <w:marTop w:val="106"/>
          <w:marBottom w:val="0"/>
          <w:divBdr>
            <w:top w:val="none" w:sz="0" w:space="0" w:color="auto"/>
            <w:left w:val="none" w:sz="0" w:space="0" w:color="auto"/>
            <w:bottom w:val="none" w:sz="0" w:space="0" w:color="auto"/>
            <w:right w:val="none" w:sz="0" w:space="0" w:color="auto"/>
          </w:divBdr>
        </w:div>
      </w:divsChild>
    </w:div>
    <w:div w:id="1219171188">
      <w:bodyDiv w:val="1"/>
      <w:marLeft w:val="0"/>
      <w:marRight w:val="0"/>
      <w:marTop w:val="0"/>
      <w:marBottom w:val="0"/>
      <w:divBdr>
        <w:top w:val="none" w:sz="0" w:space="0" w:color="auto"/>
        <w:left w:val="none" w:sz="0" w:space="0" w:color="auto"/>
        <w:bottom w:val="none" w:sz="0" w:space="0" w:color="auto"/>
        <w:right w:val="none" w:sz="0" w:space="0" w:color="auto"/>
      </w:divBdr>
    </w:div>
    <w:div w:id="1243569638">
      <w:bodyDiv w:val="1"/>
      <w:marLeft w:val="0"/>
      <w:marRight w:val="0"/>
      <w:marTop w:val="0"/>
      <w:marBottom w:val="0"/>
      <w:divBdr>
        <w:top w:val="none" w:sz="0" w:space="0" w:color="auto"/>
        <w:left w:val="none" w:sz="0" w:space="0" w:color="auto"/>
        <w:bottom w:val="none" w:sz="0" w:space="0" w:color="auto"/>
        <w:right w:val="none" w:sz="0" w:space="0" w:color="auto"/>
      </w:divBdr>
    </w:div>
    <w:div w:id="1306854630">
      <w:bodyDiv w:val="1"/>
      <w:marLeft w:val="0"/>
      <w:marRight w:val="0"/>
      <w:marTop w:val="0"/>
      <w:marBottom w:val="0"/>
      <w:divBdr>
        <w:top w:val="none" w:sz="0" w:space="0" w:color="auto"/>
        <w:left w:val="none" w:sz="0" w:space="0" w:color="auto"/>
        <w:bottom w:val="none" w:sz="0" w:space="0" w:color="auto"/>
        <w:right w:val="none" w:sz="0" w:space="0" w:color="auto"/>
      </w:divBdr>
    </w:div>
    <w:div w:id="1332565752">
      <w:bodyDiv w:val="1"/>
      <w:marLeft w:val="0"/>
      <w:marRight w:val="0"/>
      <w:marTop w:val="0"/>
      <w:marBottom w:val="0"/>
      <w:divBdr>
        <w:top w:val="none" w:sz="0" w:space="0" w:color="auto"/>
        <w:left w:val="none" w:sz="0" w:space="0" w:color="auto"/>
        <w:bottom w:val="none" w:sz="0" w:space="0" w:color="auto"/>
        <w:right w:val="none" w:sz="0" w:space="0" w:color="auto"/>
      </w:divBdr>
    </w:div>
    <w:div w:id="1358508733">
      <w:bodyDiv w:val="1"/>
      <w:marLeft w:val="0"/>
      <w:marRight w:val="0"/>
      <w:marTop w:val="0"/>
      <w:marBottom w:val="0"/>
      <w:divBdr>
        <w:top w:val="none" w:sz="0" w:space="0" w:color="auto"/>
        <w:left w:val="none" w:sz="0" w:space="0" w:color="auto"/>
        <w:bottom w:val="none" w:sz="0" w:space="0" w:color="auto"/>
        <w:right w:val="none" w:sz="0" w:space="0" w:color="auto"/>
      </w:divBdr>
    </w:div>
    <w:div w:id="1453792237">
      <w:bodyDiv w:val="1"/>
      <w:marLeft w:val="0"/>
      <w:marRight w:val="0"/>
      <w:marTop w:val="0"/>
      <w:marBottom w:val="0"/>
      <w:divBdr>
        <w:top w:val="none" w:sz="0" w:space="0" w:color="auto"/>
        <w:left w:val="none" w:sz="0" w:space="0" w:color="auto"/>
        <w:bottom w:val="none" w:sz="0" w:space="0" w:color="auto"/>
        <w:right w:val="none" w:sz="0" w:space="0" w:color="auto"/>
      </w:divBdr>
    </w:div>
    <w:div w:id="1486581329">
      <w:bodyDiv w:val="1"/>
      <w:marLeft w:val="0"/>
      <w:marRight w:val="0"/>
      <w:marTop w:val="0"/>
      <w:marBottom w:val="0"/>
      <w:divBdr>
        <w:top w:val="none" w:sz="0" w:space="0" w:color="auto"/>
        <w:left w:val="none" w:sz="0" w:space="0" w:color="auto"/>
        <w:bottom w:val="none" w:sz="0" w:space="0" w:color="auto"/>
        <w:right w:val="none" w:sz="0" w:space="0" w:color="auto"/>
      </w:divBdr>
    </w:div>
    <w:div w:id="1508984229">
      <w:bodyDiv w:val="1"/>
      <w:marLeft w:val="0"/>
      <w:marRight w:val="0"/>
      <w:marTop w:val="0"/>
      <w:marBottom w:val="0"/>
      <w:divBdr>
        <w:top w:val="none" w:sz="0" w:space="0" w:color="auto"/>
        <w:left w:val="none" w:sz="0" w:space="0" w:color="auto"/>
        <w:bottom w:val="none" w:sz="0" w:space="0" w:color="auto"/>
        <w:right w:val="none" w:sz="0" w:space="0" w:color="auto"/>
      </w:divBdr>
    </w:div>
    <w:div w:id="1545096966">
      <w:bodyDiv w:val="1"/>
      <w:marLeft w:val="0"/>
      <w:marRight w:val="0"/>
      <w:marTop w:val="0"/>
      <w:marBottom w:val="0"/>
      <w:divBdr>
        <w:top w:val="none" w:sz="0" w:space="0" w:color="auto"/>
        <w:left w:val="none" w:sz="0" w:space="0" w:color="auto"/>
        <w:bottom w:val="none" w:sz="0" w:space="0" w:color="auto"/>
        <w:right w:val="none" w:sz="0" w:space="0" w:color="auto"/>
      </w:divBdr>
    </w:div>
    <w:div w:id="1547179474">
      <w:bodyDiv w:val="1"/>
      <w:marLeft w:val="0"/>
      <w:marRight w:val="0"/>
      <w:marTop w:val="0"/>
      <w:marBottom w:val="0"/>
      <w:divBdr>
        <w:top w:val="none" w:sz="0" w:space="0" w:color="auto"/>
        <w:left w:val="none" w:sz="0" w:space="0" w:color="auto"/>
        <w:bottom w:val="none" w:sz="0" w:space="0" w:color="auto"/>
        <w:right w:val="none" w:sz="0" w:space="0" w:color="auto"/>
      </w:divBdr>
    </w:div>
    <w:div w:id="1583642376">
      <w:bodyDiv w:val="1"/>
      <w:marLeft w:val="0"/>
      <w:marRight w:val="0"/>
      <w:marTop w:val="0"/>
      <w:marBottom w:val="0"/>
      <w:divBdr>
        <w:top w:val="none" w:sz="0" w:space="0" w:color="auto"/>
        <w:left w:val="none" w:sz="0" w:space="0" w:color="auto"/>
        <w:bottom w:val="none" w:sz="0" w:space="0" w:color="auto"/>
        <w:right w:val="none" w:sz="0" w:space="0" w:color="auto"/>
      </w:divBdr>
      <w:divsChild>
        <w:div w:id="344668927">
          <w:marLeft w:val="504"/>
          <w:marRight w:val="0"/>
          <w:marTop w:val="140"/>
          <w:marBottom w:val="0"/>
          <w:divBdr>
            <w:top w:val="none" w:sz="0" w:space="0" w:color="auto"/>
            <w:left w:val="none" w:sz="0" w:space="0" w:color="auto"/>
            <w:bottom w:val="none" w:sz="0" w:space="0" w:color="auto"/>
            <w:right w:val="none" w:sz="0" w:space="0" w:color="auto"/>
          </w:divBdr>
        </w:div>
      </w:divsChild>
    </w:div>
    <w:div w:id="1622881771">
      <w:bodyDiv w:val="1"/>
      <w:marLeft w:val="0"/>
      <w:marRight w:val="0"/>
      <w:marTop w:val="0"/>
      <w:marBottom w:val="0"/>
      <w:divBdr>
        <w:top w:val="none" w:sz="0" w:space="0" w:color="auto"/>
        <w:left w:val="none" w:sz="0" w:space="0" w:color="auto"/>
        <w:bottom w:val="none" w:sz="0" w:space="0" w:color="auto"/>
        <w:right w:val="none" w:sz="0" w:space="0" w:color="auto"/>
      </w:divBdr>
    </w:div>
    <w:div w:id="1707833678">
      <w:bodyDiv w:val="1"/>
      <w:marLeft w:val="0"/>
      <w:marRight w:val="0"/>
      <w:marTop w:val="0"/>
      <w:marBottom w:val="0"/>
      <w:divBdr>
        <w:top w:val="none" w:sz="0" w:space="0" w:color="auto"/>
        <w:left w:val="none" w:sz="0" w:space="0" w:color="auto"/>
        <w:bottom w:val="none" w:sz="0" w:space="0" w:color="auto"/>
        <w:right w:val="none" w:sz="0" w:space="0" w:color="auto"/>
      </w:divBdr>
    </w:div>
    <w:div w:id="1714385401">
      <w:bodyDiv w:val="1"/>
      <w:marLeft w:val="0"/>
      <w:marRight w:val="0"/>
      <w:marTop w:val="0"/>
      <w:marBottom w:val="0"/>
      <w:divBdr>
        <w:top w:val="none" w:sz="0" w:space="0" w:color="auto"/>
        <w:left w:val="none" w:sz="0" w:space="0" w:color="auto"/>
        <w:bottom w:val="none" w:sz="0" w:space="0" w:color="auto"/>
        <w:right w:val="none" w:sz="0" w:space="0" w:color="auto"/>
      </w:divBdr>
    </w:div>
    <w:div w:id="1880511551">
      <w:bodyDiv w:val="1"/>
      <w:marLeft w:val="0"/>
      <w:marRight w:val="0"/>
      <w:marTop w:val="0"/>
      <w:marBottom w:val="0"/>
      <w:divBdr>
        <w:top w:val="none" w:sz="0" w:space="0" w:color="auto"/>
        <w:left w:val="none" w:sz="0" w:space="0" w:color="auto"/>
        <w:bottom w:val="none" w:sz="0" w:space="0" w:color="auto"/>
        <w:right w:val="none" w:sz="0" w:space="0" w:color="auto"/>
      </w:divBdr>
    </w:div>
    <w:div w:id="1907646901">
      <w:bodyDiv w:val="1"/>
      <w:marLeft w:val="0"/>
      <w:marRight w:val="0"/>
      <w:marTop w:val="0"/>
      <w:marBottom w:val="0"/>
      <w:divBdr>
        <w:top w:val="none" w:sz="0" w:space="0" w:color="auto"/>
        <w:left w:val="none" w:sz="0" w:space="0" w:color="auto"/>
        <w:bottom w:val="none" w:sz="0" w:space="0" w:color="auto"/>
        <w:right w:val="none" w:sz="0" w:space="0" w:color="auto"/>
      </w:divBdr>
    </w:div>
    <w:div w:id="1915889398">
      <w:bodyDiv w:val="1"/>
      <w:marLeft w:val="0"/>
      <w:marRight w:val="0"/>
      <w:marTop w:val="0"/>
      <w:marBottom w:val="0"/>
      <w:divBdr>
        <w:top w:val="none" w:sz="0" w:space="0" w:color="auto"/>
        <w:left w:val="none" w:sz="0" w:space="0" w:color="auto"/>
        <w:bottom w:val="none" w:sz="0" w:space="0" w:color="auto"/>
        <w:right w:val="none" w:sz="0" w:space="0" w:color="auto"/>
      </w:divBdr>
    </w:div>
    <w:div w:id="2066298556">
      <w:bodyDiv w:val="1"/>
      <w:marLeft w:val="0"/>
      <w:marRight w:val="0"/>
      <w:marTop w:val="0"/>
      <w:marBottom w:val="0"/>
      <w:divBdr>
        <w:top w:val="none" w:sz="0" w:space="0" w:color="auto"/>
        <w:left w:val="none" w:sz="0" w:space="0" w:color="auto"/>
        <w:bottom w:val="none" w:sz="0" w:space="0" w:color="auto"/>
        <w:right w:val="none" w:sz="0" w:space="0" w:color="auto"/>
      </w:divBdr>
    </w:div>
    <w:div w:id="2111047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tou\My%20Documents\Focus\documents\template\Foc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49261-6BF4-4979-BC6C-188745D55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Focus.dot</Template>
  <TotalTime>42</TotalTime>
  <Pages>34</Pages>
  <Words>6732</Words>
  <Characters>38379</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1</vt:lpstr>
    </vt:vector>
  </TitlesOfParts>
  <Company>Team 7</Company>
  <LinksUpToDate>false</LinksUpToDate>
  <CharactersWithSpaces>45021</CharactersWithSpaces>
  <SharedDoc>false</SharedDoc>
  <HLinks>
    <vt:vector size="24" baseType="variant">
      <vt:variant>
        <vt:i4>2752543</vt:i4>
      </vt:variant>
      <vt:variant>
        <vt:i4>3</vt:i4>
      </vt:variant>
      <vt:variant>
        <vt:i4>0</vt:i4>
      </vt:variant>
      <vt:variant>
        <vt:i4>5</vt:i4>
      </vt:variant>
      <vt:variant>
        <vt:lpwstr>mailto:dvance@summitsemi.com</vt:lpwstr>
      </vt:variant>
      <vt:variant>
        <vt:lpwstr/>
      </vt:variant>
      <vt:variant>
        <vt:i4>2883687</vt:i4>
      </vt:variant>
      <vt:variant>
        <vt:i4>0</vt:i4>
      </vt:variant>
      <vt:variant>
        <vt:i4>0</vt:i4>
      </vt:variant>
      <vt:variant>
        <vt:i4>5</vt:i4>
      </vt:variant>
      <vt:variant>
        <vt:lpwstr>http://summitsemi.com/</vt:lpwstr>
      </vt:variant>
      <vt:variant>
        <vt:lpwstr/>
      </vt:variant>
      <vt:variant>
        <vt:i4>2424938</vt:i4>
      </vt:variant>
      <vt:variant>
        <vt:i4>2072</vt:i4>
      </vt:variant>
      <vt:variant>
        <vt:i4>1025</vt:i4>
      </vt:variant>
      <vt:variant>
        <vt:i4>1</vt:i4>
      </vt:variant>
      <vt:variant>
        <vt:lpwstr>SS-LOGO_web_rgb_1</vt:lpwstr>
      </vt:variant>
      <vt:variant>
        <vt:lpwstr/>
      </vt:variant>
      <vt:variant>
        <vt:i4>2424938</vt:i4>
      </vt:variant>
      <vt:variant>
        <vt:i4>5559</vt:i4>
      </vt:variant>
      <vt:variant>
        <vt:i4>1028</vt:i4>
      </vt:variant>
      <vt:variant>
        <vt:i4>1</vt:i4>
      </vt:variant>
      <vt:variant>
        <vt:lpwstr>SS-LOGO_web_rgb_1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Ray Emory</dc:creator>
  <cp:lastModifiedBy>remory</cp:lastModifiedBy>
  <cp:revision>3</cp:revision>
  <cp:lastPrinted>2013-02-20T16:20:00Z</cp:lastPrinted>
  <dcterms:created xsi:type="dcterms:W3CDTF">2017-11-03T01:45:00Z</dcterms:created>
  <dcterms:modified xsi:type="dcterms:W3CDTF">2017-11-03T02:27:00Z</dcterms:modified>
</cp:coreProperties>
</file>